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0BB7" w:rsidP="00600BB7" w:rsidRDefault="00600BB7" w14:paraId="07D24DC7" w14:textId="2D5821DA"/>
    <w:p w:rsidR="00600BB7" w:rsidP="00600BB7" w:rsidRDefault="00600BB7" w14:paraId="05CBE3EA" w14:textId="5D6CADE5"/>
    <w:p w:rsidR="00600BB7" w:rsidP="00600BB7" w:rsidRDefault="00600BB7" w14:paraId="79F33796" w14:textId="32F0DCC1"/>
    <w:p w:rsidR="00620A29" w:rsidP="00600BB7" w:rsidRDefault="00620A29" w14:paraId="02A85C73" w14:textId="77777777"/>
    <w:p w:rsidR="00620A29" w:rsidP="00600BB7" w:rsidRDefault="00620A29" w14:paraId="0FEF4B12" w14:textId="26E62F9A"/>
    <w:p w:rsidR="00620A29" w:rsidP="00600BB7" w:rsidRDefault="00620A29" w14:paraId="6A1FBA38" w14:textId="77777777"/>
    <w:p w:rsidR="00600BB7" w:rsidP="00600BB7" w:rsidRDefault="00600BB7" w14:paraId="5E37EE87" w14:textId="77777777"/>
    <w:p w:rsidR="00600BB7" w:rsidP="00600BB7" w:rsidRDefault="00600BB7" w14:paraId="22C6985F" w14:textId="77777777"/>
    <w:p w:rsidR="00600BB7" w:rsidP="00600BB7" w:rsidRDefault="00600BB7" w14:paraId="37D03A7F" w14:textId="77777777"/>
    <w:p w:rsidR="00600BB7" w:rsidP="00600BB7" w:rsidRDefault="00600BB7" w14:paraId="4A60E6A3" w14:textId="77777777"/>
    <w:p w:rsidR="00600BB7" w:rsidP="00600BB7" w:rsidRDefault="00600BB7" w14:paraId="027CE684" w14:textId="77777777"/>
    <w:p w:rsidR="00600BB7" w:rsidP="00600BB7" w:rsidRDefault="00600BB7" w14:paraId="0CA40DA1" w14:textId="3ACC55A0"/>
    <w:p w:rsidR="00600BB7" w:rsidP="00600BB7" w:rsidRDefault="00600BB7" w14:paraId="0CAB8B65" w14:textId="77777777"/>
    <w:p w:rsidR="00600BB7" w:rsidP="00600BB7" w:rsidRDefault="00600BB7" w14:paraId="2C0F6B1D" w14:textId="77777777"/>
    <w:p w:rsidR="003A41B7" w:rsidP="00600BB7" w:rsidRDefault="003A41B7" w14:paraId="4AA28F5F" w14:textId="77777777"/>
    <w:p w:rsidR="00676108" w:rsidP="003540BA" w:rsidRDefault="008C42CD" w14:paraId="3CBAB710" w14:textId="544EF0FF">
      <w:pPr>
        <w:pStyle w:val="Title"/>
        <w:spacing w:after="120" w:line="360" w:lineRule="auto"/>
        <w:rPr>
          <w:b w:val="0"/>
          <w:bCs w:val="0"/>
          <w:sz w:val="40"/>
          <w:szCs w:val="40"/>
        </w:rPr>
      </w:pPr>
      <w:r w:rsidRPr="13C0DEB6">
        <w:rPr>
          <w:b w:val="0"/>
          <w:bCs w:val="0"/>
          <w:sz w:val="40"/>
          <w:szCs w:val="40"/>
        </w:rPr>
        <w:t>Guia do Projeto Interdisciplinar</w:t>
      </w:r>
    </w:p>
    <w:p w:rsidRPr="007F1E20" w:rsidR="007F1E20" w:rsidP="007F1E20" w:rsidRDefault="007F1E20" w14:paraId="738047AB" w14:textId="31ED909B">
      <w:pPr>
        <w:jc w:val="center"/>
      </w:pPr>
      <w:r>
        <w:t>Versão 1.</w:t>
      </w:r>
      <w:r w:rsidR="00D35E40">
        <w:t>6</w:t>
      </w:r>
      <w:r>
        <w:t xml:space="preserve"> (2</w:t>
      </w:r>
      <w:r w:rsidRPr="13C0DEB6">
        <w:rPr>
          <w:u w:val="single"/>
          <w:vertAlign w:val="superscript"/>
        </w:rPr>
        <w:t>o</w:t>
      </w:r>
      <w:r>
        <w:t xml:space="preserve"> semestre de 202</w:t>
      </w:r>
      <w:r w:rsidR="0010500A">
        <w:t>3</w:t>
      </w:r>
      <w:r>
        <w:t>)</w:t>
      </w:r>
    </w:p>
    <w:p w:rsidR="00F83DE7" w:rsidP="00F83DE7" w:rsidRDefault="00F83DE7" w14:paraId="31E25D88" w14:textId="2B421F3A">
      <w:pPr>
        <w:spacing w:line="240" w:lineRule="auto"/>
        <w:ind w:left="5760"/>
        <w:rPr>
          <w:sz w:val="28"/>
          <w:szCs w:val="28"/>
        </w:rPr>
      </w:pPr>
    </w:p>
    <w:p w:rsidR="003540BA" w:rsidP="00F83DE7" w:rsidRDefault="003540BA" w14:paraId="22B4C2BF" w14:textId="0B9FE897">
      <w:pPr>
        <w:spacing w:line="240" w:lineRule="auto"/>
        <w:ind w:left="5760"/>
        <w:rPr>
          <w:sz w:val="28"/>
          <w:szCs w:val="28"/>
        </w:rPr>
      </w:pPr>
    </w:p>
    <w:p w:rsidR="003540BA" w:rsidP="00F83DE7" w:rsidRDefault="003540BA" w14:paraId="10AA9C1C" w14:textId="7C339AEF">
      <w:pPr>
        <w:spacing w:line="240" w:lineRule="auto"/>
        <w:ind w:left="5760"/>
        <w:rPr>
          <w:sz w:val="28"/>
          <w:szCs w:val="28"/>
        </w:rPr>
      </w:pPr>
    </w:p>
    <w:p w:rsidR="003540BA" w:rsidP="00F83DE7" w:rsidRDefault="003540BA" w14:paraId="62CBCEF0" w14:textId="3FCEC0CD">
      <w:pPr>
        <w:spacing w:line="240" w:lineRule="auto"/>
        <w:ind w:left="5760"/>
        <w:rPr>
          <w:sz w:val="28"/>
          <w:szCs w:val="28"/>
        </w:rPr>
      </w:pPr>
    </w:p>
    <w:p w:rsidR="003540BA" w:rsidP="00F83DE7" w:rsidRDefault="003540BA" w14:paraId="79C75CB9" w14:textId="77777777">
      <w:pPr>
        <w:spacing w:line="240" w:lineRule="auto"/>
        <w:ind w:left="5760"/>
        <w:rPr>
          <w:sz w:val="28"/>
          <w:szCs w:val="28"/>
        </w:rPr>
      </w:pPr>
    </w:p>
    <w:p w:rsidR="00F83DE7" w:rsidP="00F83DE7" w:rsidRDefault="00F83DE7" w14:paraId="03A68721" w14:textId="269A9CC2"/>
    <w:p w:rsidR="00F83DE7" w:rsidP="00F83DE7" w:rsidRDefault="00F83DE7" w14:paraId="054F02D3" w14:textId="77777777">
      <w:pPr>
        <w:jc w:val="center"/>
        <w:rPr>
          <w:sz w:val="28"/>
          <w:szCs w:val="28"/>
        </w:rPr>
      </w:pPr>
    </w:p>
    <w:p w:rsidR="00F83DE7" w:rsidP="00F83DE7" w:rsidRDefault="00F83DE7" w14:paraId="0B08491B" w14:textId="703D26C1">
      <w:pPr>
        <w:jc w:val="center"/>
        <w:rPr>
          <w:sz w:val="28"/>
          <w:szCs w:val="28"/>
        </w:rPr>
      </w:pPr>
    </w:p>
    <w:p w:rsidR="003540BA" w:rsidP="00F83DE7" w:rsidRDefault="003540BA" w14:paraId="7504BC8F" w14:textId="51C2C34B">
      <w:pPr>
        <w:jc w:val="center"/>
        <w:rPr>
          <w:sz w:val="28"/>
          <w:szCs w:val="28"/>
        </w:rPr>
      </w:pPr>
    </w:p>
    <w:p w:rsidR="003540BA" w:rsidP="00F83DE7" w:rsidRDefault="003540BA" w14:paraId="37CAEC23" w14:textId="7ED1D706">
      <w:pPr>
        <w:jc w:val="center"/>
        <w:rPr>
          <w:sz w:val="28"/>
          <w:szCs w:val="28"/>
        </w:rPr>
      </w:pPr>
    </w:p>
    <w:p w:rsidR="003540BA" w:rsidP="00F83DE7" w:rsidRDefault="003540BA" w14:paraId="5332F8FD" w14:textId="6586ECD5">
      <w:pPr>
        <w:jc w:val="center"/>
        <w:rPr>
          <w:sz w:val="28"/>
          <w:szCs w:val="28"/>
        </w:rPr>
      </w:pPr>
    </w:p>
    <w:p w:rsidR="003540BA" w:rsidP="00F83DE7" w:rsidRDefault="003540BA" w14:paraId="3CB4F495" w14:textId="246A9C63">
      <w:pPr>
        <w:jc w:val="center"/>
        <w:rPr>
          <w:sz w:val="28"/>
          <w:szCs w:val="28"/>
        </w:rPr>
      </w:pPr>
    </w:p>
    <w:p w:rsidR="00241F70" w:rsidP="00F83DE7" w:rsidRDefault="00241F70" w14:paraId="28FE37B1" w14:textId="3BAB3DD8">
      <w:pPr>
        <w:jc w:val="center"/>
        <w:rPr>
          <w:sz w:val="28"/>
          <w:szCs w:val="28"/>
        </w:rPr>
      </w:pPr>
    </w:p>
    <w:p w:rsidR="00241F70" w:rsidP="00F83DE7" w:rsidRDefault="00241F70" w14:paraId="33705851" w14:textId="77F8F4E3">
      <w:pPr>
        <w:jc w:val="center"/>
        <w:rPr>
          <w:sz w:val="28"/>
          <w:szCs w:val="28"/>
        </w:rPr>
      </w:pPr>
    </w:p>
    <w:p w:rsidR="00241F70" w:rsidP="00F83DE7" w:rsidRDefault="00241F70" w14:paraId="24D7A406" w14:textId="5ECA3C5B">
      <w:pPr>
        <w:jc w:val="center"/>
        <w:rPr>
          <w:sz w:val="28"/>
          <w:szCs w:val="28"/>
        </w:rPr>
      </w:pPr>
    </w:p>
    <w:p w:rsidR="00D34912" w:rsidP="00F83DE7" w:rsidRDefault="00D34912" w14:paraId="0F7A48AD" w14:textId="025BD65E">
      <w:pPr>
        <w:jc w:val="center"/>
        <w:rPr>
          <w:sz w:val="28"/>
          <w:szCs w:val="28"/>
        </w:rPr>
      </w:pPr>
    </w:p>
    <w:p w:rsidR="00D34912" w:rsidP="00F83DE7" w:rsidRDefault="00D34912" w14:paraId="183B9138" w14:textId="403ED49E">
      <w:pPr>
        <w:jc w:val="center"/>
        <w:rPr>
          <w:sz w:val="28"/>
          <w:szCs w:val="28"/>
        </w:rPr>
      </w:pPr>
    </w:p>
    <w:p w:rsidR="00D34912" w:rsidP="00F83DE7" w:rsidRDefault="00D34912" w14:paraId="456F8FB2" w14:textId="63E87D2C">
      <w:pPr>
        <w:jc w:val="center"/>
        <w:rPr>
          <w:sz w:val="28"/>
          <w:szCs w:val="28"/>
        </w:rPr>
      </w:pPr>
    </w:p>
    <w:p w:rsidR="00D34912" w:rsidP="00F83DE7" w:rsidRDefault="00D34912" w14:paraId="6916F532" w14:textId="77777777">
      <w:pPr>
        <w:jc w:val="center"/>
        <w:rPr>
          <w:sz w:val="28"/>
          <w:szCs w:val="28"/>
        </w:rPr>
      </w:pPr>
    </w:p>
    <w:p w:rsidR="00241F70" w:rsidP="00F83DE7" w:rsidRDefault="00241F70" w14:paraId="743874C8" w14:textId="34E51C43">
      <w:pPr>
        <w:jc w:val="center"/>
        <w:rPr>
          <w:sz w:val="28"/>
          <w:szCs w:val="28"/>
        </w:rPr>
      </w:pPr>
    </w:p>
    <w:p w:rsidR="00241F70" w:rsidP="00F83DE7" w:rsidRDefault="00241F70" w14:paraId="5479F6B4" w14:textId="65FA325A">
      <w:pPr>
        <w:jc w:val="center"/>
        <w:rPr>
          <w:sz w:val="28"/>
          <w:szCs w:val="28"/>
        </w:rPr>
      </w:pPr>
    </w:p>
    <w:p w:rsidRPr="00F83DE7" w:rsidR="00F83DE7" w:rsidP="00F83DE7" w:rsidRDefault="00F83DE7" w14:paraId="147C98EB" w14:textId="24095F50">
      <w:pPr>
        <w:jc w:val="center"/>
        <w:rPr>
          <w:sz w:val="28"/>
          <w:szCs w:val="28"/>
        </w:rPr>
      </w:pPr>
      <w:bookmarkStart w:name="_Hlk104965194" w:id="0"/>
      <w:bookmarkEnd w:id="0"/>
      <w:r w:rsidRPr="13C0DEB6">
        <w:rPr>
          <w:sz w:val="28"/>
          <w:szCs w:val="28"/>
        </w:rPr>
        <w:t>Diadema</w:t>
      </w:r>
    </w:p>
    <w:p w:rsidRPr="00F83DE7" w:rsidR="00F83DE7" w:rsidP="00F83DE7" w:rsidRDefault="00F83DE7" w14:paraId="201C9041" w14:textId="112F66DA">
      <w:pPr>
        <w:jc w:val="center"/>
        <w:rPr>
          <w:sz w:val="28"/>
          <w:szCs w:val="28"/>
        </w:rPr>
      </w:pPr>
      <w:r w:rsidRPr="13C0DEB6">
        <w:rPr>
          <w:sz w:val="28"/>
          <w:szCs w:val="28"/>
        </w:rPr>
        <w:t>202</w:t>
      </w:r>
      <w:r w:rsidRPr="13C0DEB6" w:rsidR="0010500A">
        <w:rPr>
          <w:sz w:val="28"/>
          <w:szCs w:val="28"/>
        </w:rPr>
        <w:t>3</w:t>
      </w:r>
    </w:p>
    <w:p w:rsidRPr="00A4765C" w:rsidR="003A41B7" w:rsidP="003A41B7" w:rsidRDefault="003A41B7" w14:paraId="0E25F725" w14:textId="77777777"/>
    <w:p w:rsidR="008C42CD" w:rsidP="008C42CD" w:rsidRDefault="008C42CD" w14:paraId="50C30877" w14:textId="5F88E1AF"/>
    <w:p w:rsidR="008C42CD" w:rsidP="008C42CD" w:rsidRDefault="008C42CD" w14:paraId="6528AAD9" w14:textId="18530593"/>
    <w:p w:rsidR="00403CF1" w:rsidP="008C42CD" w:rsidRDefault="00403CF1" w14:paraId="4409A0B5" w14:textId="40672475"/>
    <w:p w:rsidR="00403CF1" w:rsidP="008C42CD" w:rsidRDefault="00403CF1" w14:paraId="4FEE7B23" w14:textId="0AF6D75E"/>
    <w:p w:rsidR="00403CF1" w:rsidP="008C42CD" w:rsidRDefault="00403CF1" w14:paraId="3AB0E8F8" w14:textId="2FE6584C"/>
    <w:p w:rsidR="00403CF1" w:rsidP="008C42CD" w:rsidRDefault="00403CF1" w14:paraId="32D62C29" w14:textId="5D68DE7C"/>
    <w:p w:rsidR="00403CF1" w:rsidP="008C42CD" w:rsidRDefault="00403CF1" w14:paraId="1B2C20BA" w14:textId="06F045B5"/>
    <w:p w:rsidR="00403CF1" w:rsidP="008C42CD" w:rsidRDefault="00403CF1" w14:paraId="4AAEE4D4" w14:textId="328D7C12"/>
    <w:p w:rsidR="00403CF1" w:rsidP="008C42CD" w:rsidRDefault="00403CF1" w14:paraId="78DD9D52" w14:textId="68E94A5F"/>
    <w:p w:rsidR="00403CF1" w:rsidP="008C42CD" w:rsidRDefault="00403CF1" w14:paraId="58D71AD1" w14:textId="4F2CAAE0"/>
    <w:p w:rsidR="00403CF1" w:rsidP="008C42CD" w:rsidRDefault="00403CF1" w14:paraId="7FA4433D" w14:textId="5BB482A1"/>
    <w:p w:rsidR="00403CF1" w:rsidP="008C42CD" w:rsidRDefault="00403CF1" w14:paraId="370443EA" w14:textId="39AE314A"/>
    <w:p w:rsidR="00403CF1" w:rsidP="008C42CD" w:rsidRDefault="00403CF1" w14:paraId="6AA5B015" w14:textId="71610B6A"/>
    <w:p w:rsidR="00403CF1" w:rsidP="008C42CD" w:rsidRDefault="00403CF1" w14:paraId="32FFD007" w14:textId="1ADC7363"/>
    <w:p w:rsidR="00403CF1" w:rsidP="008C42CD" w:rsidRDefault="00403CF1" w14:paraId="16436473" w14:textId="32714E32"/>
    <w:p w:rsidR="00403CF1" w:rsidP="008C42CD" w:rsidRDefault="00403CF1" w14:paraId="3FD19367" w14:textId="504060D3"/>
    <w:p w:rsidR="00403CF1" w:rsidP="008C42CD" w:rsidRDefault="00403CF1" w14:paraId="50CF5665" w14:textId="3D322F11"/>
    <w:p w:rsidR="00403CF1" w:rsidP="008C42CD" w:rsidRDefault="00403CF1" w14:paraId="494478DD" w14:textId="62DDA062"/>
    <w:p w:rsidR="00403CF1" w:rsidP="008C42CD" w:rsidRDefault="00403CF1" w14:paraId="6B5EB13B" w14:textId="77777777"/>
    <w:p w:rsidR="00403CF1" w:rsidP="008C42CD" w:rsidRDefault="00403CF1" w14:paraId="2B07117A" w14:textId="493631A3"/>
    <w:p w:rsidR="00403CF1" w:rsidP="008C42CD" w:rsidRDefault="00403CF1" w14:paraId="3F1B1C85" w14:textId="0E220026"/>
    <w:p w:rsidRPr="003540BA" w:rsidR="00403CF1" w:rsidP="00403CF1" w:rsidRDefault="008539BD" w14:paraId="5D98F6C9" w14:textId="173E4BF0">
      <w:pPr>
        <w:pStyle w:val="Title"/>
        <w:spacing w:after="120" w:line="360" w:lineRule="auto"/>
        <w:rPr>
          <w:b w:val="0"/>
          <w:bCs w:val="0"/>
          <w:sz w:val="40"/>
          <w:szCs w:val="40"/>
        </w:rPr>
      </w:pPr>
      <w:r w:rsidRPr="13C0DEB6">
        <w:rPr>
          <w:b w:val="0"/>
          <w:bCs w:val="0"/>
          <w:sz w:val="40"/>
          <w:szCs w:val="40"/>
        </w:rPr>
        <w:t xml:space="preserve">Parte I - </w:t>
      </w:r>
      <w:r w:rsidRPr="13C0DEB6" w:rsidR="00403CF1">
        <w:rPr>
          <w:b w:val="0"/>
          <w:bCs w:val="0"/>
          <w:sz w:val="40"/>
          <w:szCs w:val="40"/>
        </w:rPr>
        <w:t>Descrição do Projeto Interdisciplinar</w:t>
      </w:r>
    </w:p>
    <w:p w:rsidR="00403CF1" w:rsidP="008C42CD" w:rsidRDefault="00403CF1" w14:paraId="496C5F83" w14:textId="1957094A">
      <w:r>
        <w:br w:type="page"/>
      </w:r>
    </w:p>
    <w:p w:rsidR="00C51DAF" w:rsidP="13C0DEB6" w:rsidRDefault="00C51DAF" w14:paraId="6CFEB3B4" w14:textId="09FA78E6">
      <w:pPr>
        <w:jc w:val="both"/>
        <w:rPr>
          <w:b/>
          <w:bCs/>
          <w:sz w:val="28"/>
          <w:szCs w:val="28"/>
        </w:rPr>
      </w:pPr>
      <w:r w:rsidRPr="13C0DEB6">
        <w:rPr>
          <w:b/>
          <w:bCs/>
          <w:sz w:val="28"/>
          <w:szCs w:val="28"/>
        </w:rPr>
        <w:t>Introdução</w:t>
      </w:r>
    </w:p>
    <w:p w:rsidR="00C51DAF" w:rsidP="13C0DEB6" w:rsidRDefault="00C51DAF" w14:paraId="68FCC2E1" w14:textId="2F35B907">
      <w:pPr>
        <w:jc w:val="both"/>
      </w:pPr>
    </w:p>
    <w:p w:rsidR="00C51DAF" w:rsidP="13C0DEB6" w:rsidRDefault="00C51DAF" w14:paraId="2CBF9363" w14:textId="73DFB9EB">
      <w:pPr>
        <w:spacing w:before="120" w:line="360" w:lineRule="auto"/>
        <w:jc w:val="both"/>
      </w:pPr>
      <w:r>
        <w:t>O objetivo deste guia é orientar os estudantes do Curso Superior de Tecnologia (CST) em Desenvolvimento de Software Multiplataforma (DSM) na elaboração do Projeto Interdisciplinar (PI) realizado durante o primeiro semestre do curso.</w:t>
      </w:r>
    </w:p>
    <w:p w:rsidR="007D568E" w:rsidP="13C0DEB6" w:rsidRDefault="007D568E" w14:paraId="1B76A89E" w14:textId="2F5A67A9">
      <w:pPr>
        <w:spacing w:before="120" w:line="360" w:lineRule="auto"/>
        <w:jc w:val="both"/>
      </w:pPr>
      <w:r>
        <w:t xml:space="preserve">O PI </w:t>
      </w:r>
      <w:r w:rsidR="00D74A95">
        <w:t>é uma atividade</w:t>
      </w:r>
      <w:r>
        <w:t xml:space="preserve"> importante por</w:t>
      </w:r>
      <w:r w:rsidR="00D74A95">
        <w:t>que ajuda o estudante</w:t>
      </w:r>
      <w:r w:rsidR="00523B22">
        <w:t xml:space="preserve"> a entender a importância das disciplinas e a desenvolver suas competências.</w:t>
      </w:r>
      <w:r>
        <w:t xml:space="preserve"> O desenvolvimento das competências é estimulado</w:t>
      </w:r>
      <w:r w:rsidR="000D065F">
        <w:t xml:space="preserve"> nessa disciplina </w:t>
      </w:r>
      <w:r>
        <w:t xml:space="preserve">porque o PI articula o conhecimento obtido nas disciplinas </w:t>
      </w:r>
      <w:r w:rsidR="000D065F">
        <w:t xml:space="preserve">do semestre atual </w:t>
      </w:r>
      <w:r>
        <w:t xml:space="preserve">com a prática. O conhecimento e a habilidade desenvolvida pela prática são </w:t>
      </w:r>
      <w:r w:rsidR="00C51F77">
        <w:t>dois</w:t>
      </w:r>
      <w:r>
        <w:t xml:space="preserve"> dos pilares do desenvolvimento da competência, o terceiro pilar </w:t>
      </w:r>
      <w:r w:rsidR="000E5D86">
        <w:t xml:space="preserve">é a atitude, querer fazer, e </w:t>
      </w:r>
      <w:r>
        <w:t>depende exclusivamente do estudante</w:t>
      </w:r>
      <w:r w:rsidR="000E5D86">
        <w:t xml:space="preserve"> (LEME, 2006)</w:t>
      </w:r>
      <w:r>
        <w:t>.</w:t>
      </w:r>
      <w:r w:rsidR="000E5D86">
        <w:t xml:space="preserve"> Portanto é imprescindível que cada estudante se dedique ao PI como se estivesse desenvolvendo o projeto solicitado por um superior em empresa ou por um cliente </w:t>
      </w:r>
      <w:r w:rsidR="000D065F">
        <w:t xml:space="preserve">caso </w:t>
      </w:r>
      <w:r w:rsidR="000E5D86">
        <w:t xml:space="preserve">se </w:t>
      </w:r>
      <w:r w:rsidR="000D065F">
        <w:t xml:space="preserve">torne um </w:t>
      </w:r>
      <w:r w:rsidR="000E5D86">
        <w:t xml:space="preserve">empreendedor. </w:t>
      </w:r>
      <w:r>
        <w:t xml:space="preserve"> </w:t>
      </w:r>
    </w:p>
    <w:p w:rsidR="007D568E" w:rsidP="13C0DEB6" w:rsidRDefault="007D568E" w14:paraId="360840E9" w14:textId="66CD914C">
      <w:pPr>
        <w:spacing w:before="120" w:line="360" w:lineRule="auto"/>
        <w:jc w:val="both"/>
      </w:pPr>
      <w:r>
        <w:t xml:space="preserve">Todos os artefatos desenvolvidos no PI podem ser organizados em um repositório e definidos com acesso público para a criação do </w:t>
      </w:r>
      <w:r w:rsidR="000D065F">
        <w:t>portfólio</w:t>
      </w:r>
      <w:r>
        <w:t xml:space="preserve"> do estudante que pode ser apresentado quando participar de processos de seleção para estágio ou emprego.</w:t>
      </w:r>
    </w:p>
    <w:p w:rsidR="003A7AC1" w:rsidP="13C0DEB6" w:rsidRDefault="000D065F" w14:paraId="0D390625" w14:textId="4076AA84">
      <w:pPr>
        <w:spacing w:before="120" w:line="360" w:lineRule="auto"/>
        <w:jc w:val="both"/>
      </w:pPr>
      <w:r>
        <w:t xml:space="preserve">Durante o primeiro semestre, há três disciplinas que contribuem diretamente para o PI, porém o estudante pode perceber que todas apoiam a sua construção de conhecimento inicial de computação para o desenvolvimento do PI. </w:t>
      </w:r>
    </w:p>
    <w:p w:rsidR="003A5D4D" w:rsidP="13C0DEB6" w:rsidRDefault="003A5D4D" w14:paraId="5C6B367C" w14:textId="0B15E9EE">
      <w:pPr>
        <w:spacing w:before="120" w:line="360" w:lineRule="auto"/>
        <w:jc w:val="both"/>
      </w:pPr>
      <w:r>
        <w:t>Segundo o Projeto Pedagógico do Curso (PPC), as disciplinas que contribuirão para a elaboração do PI são:</w:t>
      </w:r>
    </w:p>
    <w:p w:rsidR="003A5D4D" w:rsidP="13C0DEB6" w:rsidRDefault="003A5D4D" w14:paraId="18162803" w14:textId="77777777">
      <w:pPr>
        <w:spacing w:before="120" w:line="360" w:lineRule="auto"/>
        <w:jc w:val="both"/>
      </w:pPr>
      <w:r>
        <w:t>- Engenharia de Software I – é uma disciplina chave, nessa disciplina o professor é o encarregado de desenvolver PI;</w:t>
      </w:r>
    </w:p>
    <w:p w:rsidR="003A5D4D" w:rsidP="13C0DEB6" w:rsidRDefault="003A5D4D" w14:paraId="2509C353" w14:textId="77777777">
      <w:pPr>
        <w:spacing w:before="120" w:line="360" w:lineRule="auto"/>
        <w:jc w:val="both"/>
      </w:pPr>
      <w:r>
        <w:t>- Desenvolvimento Web I – é uma disciplina satélite que deve apoiar o desenvolvimento do PI;</w:t>
      </w:r>
    </w:p>
    <w:p w:rsidR="003A5D4D" w:rsidP="13C0DEB6" w:rsidRDefault="003A5D4D" w14:paraId="23786298" w14:textId="0296FE87">
      <w:pPr>
        <w:spacing w:before="120" w:line="360" w:lineRule="auto"/>
        <w:jc w:val="both"/>
      </w:pPr>
      <w:r>
        <w:t>- Design Digital – é uma disciplina satélite que deve apoiar o desenvolvimento do PI.</w:t>
      </w:r>
    </w:p>
    <w:p w:rsidR="00C51DAF" w:rsidP="13C0DEB6" w:rsidRDefault="003A5D4D" w14:paraId="4E37193E" w14:textId="3EF0377B">
      <w:pPr>
        <w:spacing w:before="120" w:line="360" w:lineRule="auto"/>
        <w:jc w:val="both"/>
      </w:pPr>
      <w:r>
        <w:t>A</w:t>
      </w:r>
      <w:r w:rsidR="000D065F">
        <w:t xml:space="preserve"> disciplina Algoritmos e Lógica de Programação aborda as estruturas básicas de programação aplicadas à linguagem Python, essas estruturas básicas de programação</w:t>
      </w:r>
      <w:r w:rsidR="00C61E58">
        <w:t xml:space="preserve"> são aplicadas na disciplina Desenvolvimento Web I quando o estudante aprende a utilizar uma linguagem para desenvolvimento de script (Javascript)</w:t>
      </w:r>
      <w:r w:rsidR="003A7AC1">
        <w:t>.</w:t>
      </w:r>
      <w:r>
        <w:t xml:space="preserve"> Então o estudante já conhecerá como cada estrutura funciona precisando apenas aprender a sintaxe para a nova linguagem.</w:t>
      </w:r>
    </w:p>
    <w:p w:rsidR="003A7AC1" w:rsidP="13C0DEB6" w:rsidRDefault="003A7AC1" w14:paraId="1EAD9D37" w14:textId="231689CD">
      <w:pPr>
        <w:spacing w:before="120" w:line="360" w:lineRule="auto"/>
        <w:jc w:val="both"/>
      </w:pPr>
      <w:r>
        <w:t>Durante a elaboração da documentação do PI, é necessário realizar o estudo de viabilidade do projeto ou especificar requisitos não funcionais, para isso é necessário ter conhecimentos sobre a disciplina Sistemas Operacionais e Redes de Co</w:t>
      </w:r>
      <w:r w:rsidR="00412BF7">
        <w:t xml:space="preserve">mputadores para definir se a tecnologia atual poderá ser utilizada para o desenvolvimento do novo sistema durante o estudo de viabilidade ou para a definição de requisitos não funcionais relacionados à confiabilidade, </w:t>
      </w:r>
      <w:r w:rsidR="00EE3D0D">
        <w:t xml:space="preserve">eficiência, </w:t>
      </w:r>
      <w:r w:rsidR="00412BF7">
        <w:t>infraestrutura ou portabilidade.</w:t>
      </w:r>
    </w:p>
    <w:p w:rsidR="00EE3D0D" w:rsidP="13C0DEB6" w:rsidRDefault="00CB38C3" w14:paraId="6760D1B4" w14:textId="54D64CF0">
      <w:pPr>
        <w:spacing w:before="120" w:line="360" w:lineRule="auto"/>
        <w:jc w:val="both"/>
      </w:pPr>
      <w:r>
        <w:t>A disciplina Modelagem de Banco de Dados contribuirá para a definição de requisitos não funcionais</w:t>
      </w:r>
      <w:r w:rsidR="00C03157">
        <w:t>,</w:t>
      </w:r>
      <w:r>
        <w:t xml:space="preserve"> como por exemplo</w:t>
      </w:r>
      <w:r w:rsidR="00C03157">
        <w:t>,</w:t>
      </w:r>
      <w:r>
        <w:t xml:space="preserve"> </w:t>
      </w:r>
      <w:r w:rsidR="00C03157">
        <w:t xml:space="preserve">os </w:t>
      </w:r>
      <w:r>
        <w:t>requisitos de interoperabilidade e</w:t>
      </w:r>
      <w:r w:rsidR="00C03157">
        <w:t xml:space="preserve"> a</w:t>
      </w:r>
      <w:r>
        <w:t xml:space="preserve"> preparação dos estudantes para o PI do próximo semestre.</w:t>
      </w:r>
      <w:r w:rsidR="00C03157">
        <w:t xml:space="preserve"> </w:t>
      </w:r>
    </w:p>
    <w:p w:rsidR="00C51DAF" w:rsidP="13C0DEB6" w:rsidRDefault="00C03157" w14:paraId="03A683EE" w14:textId="2E6A86CC">
      <w:pPr>
        <w:spacing w:before="120" w:line="360" w:lineRule="auto"/>
        <w:jc w:val="both"/>
      </w:pPr>
      <w:r>
        <w:t xml:space="preserve">O objetivo do PI durante o primeiro semestre do curso é aplicar as competências desenvolvidas </w:t>
      </w:r>
      <w:r w:rsidR="00A02F86">
        <w:t>nas disciplinas cha</w:t>
      </w:r>
      <w:r w:rsidR="0046231E">
        <w:t>ve e satélite no processo da engenharia</w:t>
      </w:r>
      <w:r w:rsidR="0045549F">
        <w:t xml:space="preserve"> de requisitos </w:t>
      </w:r>
      <w:r w:rsidR="0046231E">
        <w:t>e na</w:t>
      </w:r>
      <w:r w:rsidR="0045549F">
        <w:t xml:space="preserve"> implementação</w:t>
      </w:r>
      <w:r w:rsidR="00A02F86">
        <w:t xml:space="preserve"> </w:t>
      </w:r>
      <w:r w:rsidR="0045549F">
        <w:t>de</w:t>
      </w:r>
      <w:r w:rsidR="00A02F86">
        <w:t xml:space="preserve"> um protótipo que resolva um problema proposto por uma organização.</w:t>
      </w:r>
    </w:p>
    <w:p w:rsidR="00017C9C" w:rsidP="13C0DEB6" w:rsidRDefault="00017C9C" w14:paraId="23E83D8D" w14:textId="17278669">
      <w:pPr>
        <w:spacing w:before="120" w:line="360" w:lineRule="auto"/>
        <w:jc w:val="both"/>
        <w:rPr>
          <w:rFonts w:cs="Arial"/>
        </w:rPr>
      </w:pPr>
      <w:r>
        <w:t xml:space="preserve">Conforme o Manual de Projetos Interdisciplinares, o PI auxiliará no desenvolvimento das competências socioemocionais como: </w:t>
      </w:r>
      <w:r w:rsidRPr="13C0DEB6">
        <w:rPr>
          <w:rFonts w:cs="Arial"/>
        </w:rPr>
        <w:t>“</w:t>
      </w:r>
      <w:r w:rsidRPr="13C0DEB6">
        <w:rPr>
          <w:rFonts w:cs="Arial"/>
          <w:color w:val="000000" w:themeColor="text1"/>
        </w:rPr>
        <w:t>autonomia, proatividade, trabalho em equipe, comunicação, gestão de projetos, resolução de problemas, entre outras</w:t>
      </w:r>
      <w:r w:rsidRPr="13C0DEB6">
        <w:rPr>
          <w:rFonts w:cs="Arial"/>
        </w:rPr>
        <w:t>”.</w:t>
      </w:r>
    </w:p>
    <w:p w:rsidR="0011409D" w:rsidP="13C0DEB6" w:rsidRDefault="0011409D" w14:paraId="625C30F3" w14:textId="32816076">
      <w:pPr>
        <w:spacing w:before="120" w:line="360" w:lineRule="auto"/>
        <w:jc w:val="both"/>
        <w:rPr>
          <w:rFonts w:cs="Arial"/>
        </w:rPr>
      </w:pPr>
      <w:r w:rsidRPr="13C0DEB6">
        <w:rPr>
          <w:rFonts w:cs="Arial"/>
        </w:rPr>
        <w:t>O PPC do curso cita as competências socioemocionais desenvolvidas transversalmente em todos os componentes do primeiro semestre:</w:t>
      </w:r>
    </w:p>
    <w:p w:rsidRPr="0011409D" w:rsidR="0011409D" w:rsidP="13C0DEB6" w:rsidRDefault="0011409D" w14:paraId="31D2A825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Demostrar capacidade de resolver problemas complexos e propor soluções criativas e inovadoras;</w:t>
      </w:r>
    </w:p>
    <w:p w:rsidRPr="0011409D" w:rsidR="0011409D" w:rsidP="13C0DEB6" w:rsidRDefault="0011409D" w14:paraId="545C883E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Desenvolver a visão sistêmica, identificando soluções, respeitando aspetos culturais, éticos, ambientais e sociais no âmbito local, regional e internacional;</w:t>
      </w:r>
    </w:p>
    <w:p w:rsidRPr="0011409D" w:rsidR="0011409D" w:rsidP="13C0DEB6" w:rsidRDefault="0011409D" w14:paraId="52DF005A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Evidenciar o uso de pensamento crítico em situações adversas;</w:t>
      </w:r>
    </w:p>
    <w:p w:rsidRPr="0011409D" w:rsidR="0011409D" w:rsidP="13C0DEB6" w:rsidRDefault="0011409D" w14:paraId="625C23C4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Empreender ações inovadoras, analisando criticamente a organização, antecipando e promovendo transformações;</w:t>
      </w:r>
    </w:p>
    <w:p w:rsidRPr="0011409D" w:rsidR="0011409D" w:rsidP="13C0DEB6" w:rsidRDefault="0011409D" w14:paraId="628882A6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Administrar conflitos quando necessário, estabelecer relações e propor um ambiente colaborativo, incentivando o trabalho em equipe;</w:t>
      </w:r>
    </w:p>
    <w:p w:rsidRPr="0011409D" w:rsidR="0011409D" w:rsidP="13C0DEB6" w:rsidRDefault="0011409D" w14:paraId="68EF506F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Atuar de forma autônoma na realização de atividades profissionais e na execução de projetos;</w:t>
      </w:r>
    </w:p>
    <w:p w:rsidRPr="0011409D" w:rsidR="0011409D" w:rsidP="13C0DEB6" w:rsidRDefault="0011409D" w14:paraId="2D0BA4EF" w14:textId="7777777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Elaborar, gerenciar e apoiar projetos identificando oportunidades e avaliando os riscos inerentes;</w:t>
      </w:r>
    </w:p>
    <w:p w:rsidRPr="0011409D" w:rsidR="0011409D" w:rsidP="13C0DEB6" w:rsidRDefault="0011409D" w14:paraId="1819AB7F" w14:textId="07089447">
      <w:pPr>
        <w:pStyle w:val="ListParagraph"/>
        <w:numPr>
          <w:ilvl w:val="0"/>
          <w:numId w:val="18"/>
        </w:numPr>
        <w:spacing w:before="120" w:line="360" w:lineRule="auto"/>
        <w:jc w:val="both"/>
        <w:rPr>
          <w:rFonts w:cs="Arial"/>
        </w:rPr>
      </w:pPr>
      <w:r w:rsidRPr="13C0DEB6">
        <w:rPr>
          <w:rFonts w:cs="Arial"/>
          <w:color w:val="000000" w:themeColor="text1"/>
        </w:rPr>
        <w:t>Comunicar-se, tanto na língua materna como em língua estrangeira.</w:t>
      </w:r>
    </w:p>
    <w:p w:rsidR="00017C9C" w:rsidP="13C0DEB6" w:rsidRDefault="00017C9C" w14:paraId="2139381A" w14:textId="61C7524D">
      <w:pPr>
        <w:spacing w:before="120" w:line="360" w:lineRule="auto"/>
        <w:jc w:val="both"/>
        <w:rPr>
          <w:rFonts w:cs="Arial"/>
        </w:rPr>
      </w:pPr>
      <w:r w:rsidRPr="13C0DEB6">
        <w:rPr>
          <w:rFonts w:cs="Arial"/>
        </w:rPr>
        <w:t>O PPC do curso cita a</w:t>
      </w:r>
      <w:r w:rsidRPr="13C0DEB6" w:rsidR="00016981">
        <w:rPr>
          <w:rFonts w:cs="Arial"/>
        </w:rPr>
        <w:t>s competências profissionais</w:t>
      </w:r>
      <w:r w:rsidRPr="13C0DEB6">
        <w:rPr>
          <w:rFonts w:cs="Arial"/>
        </w:rPr>
        <w:t xml:space="preserve"> desenvolv</w:t>
      </w:r>
      <w:r w:rsidRPr="13C0DEB6" w:rsidR="00016981">
        <w:rPr>
          <w:rFonts w:cs="Arial"/>
        </w:rPr>
        <w:t xml:space="preserve">idas em cada disciplina e são apresentadas na </w:t>
      </w:r>
      <w:r w:rsidRPr="13C0DEB6" w:rsidR="00FF761D">
        <w:rPr>
          <w:rFonts w:cs="Arial"/>
        </w:rPr>
        <w:fldChar w:fldCharType="begin"/>
      </w:r>
      <w:r w:rsidRPr="13C0DEB6" w:rsidR="00FF761D">
        <w:rPr>
          <w:rFonts w:cs="Arial"/>
        </w:rPr>
        <w:instrText xml:space="preserve"> REF _Ref96422501 \h </w:instrText>
      </w:r>
      <w:r w:rsidRPr="13C0DEB6" w:rsidR="002C5C15">
        <w:rPr>
          <w:rFonts w:cs="Arial"/>
        </w:rPr>
        <w:instrText xml:space="preserve"> \* MERGEFORMAT </w:instrText>
      </w:r>
      <w:r w:rsidRPr="13C0DEB6" w:rsidR="00FF761D">
        <w:rPr>
          <w:rFonts w:cs="Arial"/>
        </w:rPr>
      </w:r>
      <w:r w:rsidRPr="13C0DEB6" w:rsidR="00FF761D">
        <w:rPr>
          <w:rFonts w:cs="Arial"/>
        </w:rPr>
        <w:fldChar w:fldCharType="separate"/>
      </w:r>
      <w:r w:rsidRPr="005316A8" w:rsidR="005316A8">
        <w:t xml:space="preserve">Tabela </w:t>
      </w:r>
      <w:r w:rsidRPr="13C0DEB6" w:rsidR="005316A8">
        <w:rPr>
          <w:noProof/>
        </w:rPr>
        <w:t>1</w:t>
      </w:r>
      <w:r w:rsidRPr="13C0DEB6" w:rsidR="00FF761D">
        <w:rPr>
          <w:rFonts w:cs="Arial"/>
        </w:rPr>
        <w:fldChar w:fldCharType="end"/>
      </w:r>
      <w:r w:rsidRPr="13C0DEB6" w:rsidR="0011409D">
        <w:rPr>
          <w:rFonts w:cs="Arial"/>
        </w:rPr>
        <w:t xml:space="preserve"> a seguir</w:t>
      </w:r>
      <w:r w:rsidRPr="13C0DEB6" w:rsidR="00016981">
        <w:rPr>
          <w:rFonts w:cs="Arial"/>
        </w:rPr>
        <w:t>.</w:t>
      </w:r>
    </w:p>
    <w:p w:rsidRPr="000B5631" w:rsidR="000B5631" w:rsidP="002C5C15" w:rsidRDefault="000B5631" w14:paraId="47C1CC8F" w14:textId="647C0AF3">
      <w:pPr>
        <w:pStyle w:val="Caption"/>
        <w:keepNext/>
        <w:jc w:val="center"/>
        <w:rPr>
          <w:color w:val="auto"/>
        </w:rPr>
      </w:pPr>
      <w:bookmarkStart w:name="_Ref96422501" w:id="1"/>
      <w:r w:rsidRPr="13C0DEB6">
        <w:rPr>
          <w:color w:val="auto"/>
        </w:rPr>
        <w:t xml:space="preserve">Tabela </w:t>
      </w:r>
      <w:r w:rsidRPr="13C0DEB6">
        <w:rPr>
          <w:color w:val="auto"/>
        </w:rPr>
        <w:fldChar w:fldCharType="begin"/>
      </w:r>
      <w:r w:rsidRPr="13C0DEB6">
        <w:rPr>
          <w:color w:val="auto"/>
        </w:rPr>
        <w:instrText xml:space="preserve"> SEQ Tabela \* ARABIC </w:instrText>
      </w:r>
      <w:r w:rsidRPr="13C0DEB6">
        <w:rPr>
          <w:color w:val="auto"/>
        </w:rPr>
        <w:fldChar w:fldCharType="separate"/>
      </w:r>
      <w:r w:rsidRPr="13C0DEB6" w:rsidR="005316A8">
        <w:rPr>
          <w:color w:val="auto"/>
        </w:rPr>
        <w:t>1</w:t>
      </w:r>
      <w:r w:rsidRPr="13C0DEB6">
        <w:rPr>
          <w:color w:val="auto"/>
        </w:rPr>
        <w:fldChar w:fldCharType="end"/>
      </w:r>
      <w:bookmarkEnd w:id="1"/>
      <w:r w:rsidRPr="13C0DEB6">
        <w:rPr>
          <w:color w:val="auto"/>
        </w:rPr>
        <w:t xml:space="preserve"> Disciplinas X Competências Profissionais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Pr="00F40771" w:rsidR="00016981" w:rsidTr="13C0DEB6" w14:paraId="7C0F34F0" w14:textId="77777777">
        <w:tc>
          <w:tcPr>
            <w:tcW w:w="3256" w:type="dxa"/>
          </w:tcPr>
          <w:p w:rsidRPr="00F40771" w:rsidR="00016981" w:rsidP="13C0DEB6" w:rsidRDefault="00016981" w14:paraId="41556835" w14:textId="176BE838">
            <w:p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Disciplina</w:t>
            </w:r>
          </w:p>
        </w:tc>
        <w:tc>
          <w:tcPr>
            <w:tcW w:w="6094" w:type="dxa"/>
          </w:tcPr>
          <w:p w:rsidRPr="00F40771" w:rsidR="00016981" w:rsidP="13C0DEB6" w:rsidRDefault="00016981" w14:paraId="048BA395" w14:textId="10F50692">
            <w:p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Competências Profissionais</w:t>
            </w:r>
          </w:p>
        </w:tc>
      </w:tr>
      <w:tr w:rsidRPr="0010500A" w:rsidR="00016981" w:rsidTr="13C0DEB6" w14:paraId="5FB2026A" w14:textId="77777777">
        <w:tc>
          <w:tcPr>
            <w:tcW w:w="3256" w:type="dxa"/>
          </w:tcPr>
          <w:p w:rsidRPr="00F40771" w:rsidR="00016981" w:rsidP="13C0DEB6" w:rsidRDefault="00016981" w14:paraId="6E6EC2A9" w14:textId="28F5556A">
            <w:p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Desenvolvimento Web I</w:t>
            </w:r>
          </w:p>
        </w:tc>
        <w:tc>
          <w:tcPr>
            <w:tcW w:w="6094" w:type="dxa"/>
          </w:tcPr>
          <w:p w:rsidRPr="00F40771" w:rsidR="00016981" w:rsidP="13C0DEB6" w:rsidRDefault="00016981" w14:paraId="79129072" w14:textId="1711D4BE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 xml:space="preserve">Analisar e corrigir, scripts maliciosos, </w:t>
            </w:r>
            <w:r w:rsidRPr="13C0DEB6"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  <w:t xml:space="preserve">Cross-Site-Scripting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buscando um padrão de</w:t>
            </w:r>
            <w:r w:rsidRPr="13C0DEB6" w:rsidR="00174EF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segurança recomendado no desenvolvimento das aplicações.</w:t>
            </w:r>
          </w:p>
          <w:p w:rsidRPr="00F40771" w:rsidR="00016981" w:rsidP="13C0DEB6" w:rsidRDefault="00016981" w14:paraId="2A2EC7C1" w14:textId="3039B3B6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Construir páginas web utilizando linguagem de marcação de acordo com a necessidade do</w:t>
            </w:r>
            <w:r w:rsidRPr="13C0DEB6" w:rsidR="05A7802F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segmento ou projeto buscando recursos que sejam adaptados aos mais diversos</w:t>
            </w:r>
            <w:r w:rsidRPr="13C0DEB6" w:rsidR="00174EF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dispositivos.</w:t>
            </w:r>
          </w:p>
        </w:tc>
      </w:tr>
      <w:tr w:rsidRPr="0010500A" w:rsidR="00016981" w:rsidTr="13C0DEB6" w14:paraId="3B2D6908" w14:textId="77777777">
        <w:tc>
          <w:tcPr>
            <w:tcW w:w="3256" w:type="dxa"/>
          </w:tcPr>
          <w:p w:rsidRPr="00F40771" w:rsidR="00016981" w:rsidP="13C0DEB6" w:rsidRDefault="00016981" w14:paraId="4B138B67" w14:textId="5C3BCE6E">
            <w:p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Design Digital</w:t>
            </w:r>
          </w:p>
        </w:tc>
        <w:tc>
          <w:tcPr>
            <w:tcW w:w="6094" w:type="dxa"/>
          </w:tcPr>
          <w:p w:rsidRPr="00F40771" w:rsidR="00016981" w:rsidP="13C0DEB6" w:rsidRDefault="00016981" w14:paraId="25E13B75" w14:textId="691CF26C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Desenvolver soluções de software empregando conceitos e técnicas de Design Digital e</w:t>
            </w:r>
            <w:r w:rsidRPr="13C0DEB6" w:rsidR="00174EF2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Visual.</w:t>
            </w:r>
          </w:p>
          <w:p w:rsidRPr="00F40771" w:rsidR="00016981" w:rsidP="13C0DEB6" w:rsidRDefault="00016981" w14:paraId="47D7C1AA" w14:textId="20122A7F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Empregar as melhores práticas da Arquitetura da Informação no desenvolvimento de</w:t>
            </w:r>
            <w:r w:rsidRPr="13C0DEB6" w:rsidR="00174EF2">
              <w:rPr>
                <w:rFonts w:cs="Arial"/>
                <w:color w:val="000000" w:themeColor="text1"/>
                <w:sz w:val="20"/>
                <w:szCs w:val="20"/>
              </w:rPr>
              <w:t xml:space="preserve"> s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oftware para Dispositivos Móveis, Web e Desktop.</w:t>
            </w:r>
          </w:p>
        </w:tc>
      </w:tr>
      <w:tr w:rsidRPr="0010500A" w:rsidR="009A7E11" w:rsidTr="13C0DEB6" w14:paraId="10CE1BF3" w14:textId="77777777">
        <w:tc>
          <w:tcPr>
            <w:tcW w:w="3256" w:type="dxa"/>
          </w:tcPr>
          <w:p w:rsidRPr="00F40771" w:rsidR="009A7E11" w:rsidP="13C0DEB6" w:rsidRDefault="7C717815" w14:paraId="39F3DE19" w14:textId="54004731">
            <w:pPr>
              <w:spacing w:before="120" w:line="360" w:lineRule="auto"/>
              <w:jc w:val="both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Engenharia de Software I</w:t>
            </w:r>
          </w:p>
        </w:tc>
        <w:tc>
          <w:tcPr>
            <w:tcW w:w="6094" w:type="dxa"/>
          </w:tcPr>
          <w:p w:rsidRPr="00F40771" w:rsidR="009A7E11" w:rsidP="13C0DEB6" w:rsidRDefault="7C717815" w14:paraId="1F6CD1F1" w14:textId="20AE019C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Especificar os requisitos, projetar e documentar soluções de software baseadas no</w:t>
            </w:r>
            <w:r w:rsidRPr="13C0DEB6" w:rsidR="05A7802F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conhecimento apropriado de teorias, modelos e técnicas, observando as necessidades dos</w:t>
            </w:r>
            <w:r w:rsidRPr="13C0DEB6" w:rsidR="05A7802F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projetos.</w:t>
            </w:r>
          </w:p>
          <w:p w:rsidRPr="00F40771" w:rsidR="009A7E11" w:rsidP="13C0DEB6" w:rsidRDefault="7C717815" w14:paraId="5B9C2897" w14:textId="43CFAFC7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Modelar e implantar processos de negócio, propor soluções de TI a fim de aumentar a</w:t>
            </w:r>
            <w:r w:rsidRPr="13C0DEB6" w:rsidR="05A7802F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color w:val="000000" w:themeColor="text1"/>
                <w:sz w:val="20"/>
                <w:szCs w:val="20"/>
              </w:rPr>
              <w:t>competitividade das organizações.</w:t>
            </w:r>
          </w:p>
        </w:tc>
      </w:tr>
    </w:tbl>
    <w:p w:rsidRPr="00174EF2" w:rsidR="00016981" w:rsidP="00741379" w:rsidRDefault="00174EF2" w14:paraId="478BA5E9" w14:textId="3E301C12">
      <w:pPr>
        <w:spacing w:before="120" w:line="360" w:lineRule="auto"/>
        <w:jc w:val="center"/>
        <w:rPr>
          <w:rFonts w:cs="Arial"/>
          <w:sz w:val="18"/>
          <w:szCs w:val="18"/>
        </w:rPr>
      </w:pPr>
      <w:r w:rsidRPr="13C0DEB6">
        <w:rPr>
          <w:rFonts w:cs="Arial"/>
          <w:sz w:val="18"/>
          <w:szCs w:val="18"/>
        </w:rPr>
        <w:t>Fonte: os autores</w:t>
      </w:r>
    </w:p>
    <w:p w:rsidR="0089201D" w:rsidP="002C5C15" w:rsidRDefault="0089201D" w14:paraId="09951944" w14:textId="09D1F9BB">
      <w:pPr>
        <w:spacing w:before="120" w:line="360" w:lineRule="auto"/>
        <w:jc w:val="both"/>
      </w:pPr>
    </w:p>
    <w:p w:rsidR="0035585C" w:rsidP="002C5C15" w:rsidRDefault="0035585C" w14:paraId="5766335A" w14:textId="6079FF5C">
      <w:pPr>
        <w:spacing w:before="120" w:line="360" w:lineRule="auto"/>
        <w:jc w:val="both"/>
      </w:pPr>
    </w:p>
    <w:p w:rsidR="6BA64C16" w:rsidP="6BA64C16" w:rsidRDefault="6BA64C16" w14:paraId="74C8E076" w14:textId="4C2A39EC">
      <w:pPr>
        <w:spacing w:before="120" w:line="360" w:lineRule="auto"/>
        <w:jc w:val="both"/>
      </w:pPr>
    </w:p>
    <w:p w:rsidR="007C176D" w:rsidP="00017C9C" w:rsidRDefault="007C176D" w14:paraId="43465E8A" w14:textId="7DA5A01B">
      <w:pPr>
        <w:spacing w:before="120" w:line="360" w:lineRule="auto"/>
      </w:pPr>
    </w:p>
    <w:p w:rsidRPr="0089201D" w:rsidR="000E5D86" w:rsidP="13C0DEB6" w:rsidRDefault="000E5D86" w14:paraId="4062C9F0" w14:textId="4B2199E1">
      <w:pPr>
        <w:rPr>
          <w:b/>
          <w:bCs/>
          <w:sz w:val="28"/>
          <w:szCs w:val="28"/>
        </w:rPr>
      </w:pPr>
      <w:r w:rsidRPr="13C0DEB6">
        <w:rPr>
          <w:b/>
          <w:bCs/>
          <w:sz w:val="28"/>
          <w:szCs w:val="28"/>
        </w:rPr>
        <w:t>Bibliografia</w:t>
      </w:r>
    </w:p>
    <w:p w:rsidR="000E5D86" w:rsidP="008C42CD" w:rsidRDefault="000E5D86" w14:paraId="47847AAB" w14:textId="77777777"/>
    <w:p w:rsidR="0088458F" w:rsidP="008C42CD" w:rsidRDefault="000E5D86" w14:paraId="2F3A78EC" w14:textId="77777777">
      <w:pPr>
        <w:rPr>
          <w:rStyle w:val="normaltextrun"/>
          <w:rFonts w:ascii="Calibri" w:hAnsi="Calibri"/>
          <w:color w:val="222222"/>
          <w:sz w:val="31"/>
          <w:szCs w:val="31"/>
        </w:rPr>
        <w:sectPr w:rsidR="0088458F" w:rsidSect="003A41B7">
          <w:footerReference w:type="default" r:id="rId11"/>
          <w:headerReference w:type="first" r:id="rId12"/>
          <w:pgSz w:w="12240" w:h="15840" w:orient="portrait" w:code="1"/>
          <w:pgMar w:top="1417" w:right="1440" w:bottom="1417" w:left="1440" w:header="720" w:footer="720" w:gutter="0"/>
          <w:cols w:space="720"/>
          <w:titlePg/>
          <w:docGrid w:linePitch="272"/>
        </w:sectPr>
      </w:pPr>
      <w:r w:rsidRPr="13C0DEB6">
        <w:rPr>
          <w:rStyle w:val="normaltextrun"/>
          <w:rFonts w:ascii="Calibri" w:hAnsi="Calibri"/>
          <w:color w:val="222222"/>
          <w:sz w:val="31"/>
          <w:szCs w:val="31"/>
        </w:rPr>
        <w:t>LEME, Rogério. </w:t>
      </w:r>
      <w:r w:rsidRPr="13C0DEB6">
        <w:rPr>
          <w:rStyle w:val="normaltextrun"/>
          <w:rFonts w:ascii="Calibri" w:hAnsi="Calibri"/>
          <w:b/>
          <w:bCs/>
          <w:color w:val="222222"/>
          <w:sz w:val="31"/>
          <w:szCs w:val="31"/>
        </w:rPr>
        <w:t>Avaliação de desempenho com foco em competência</w:t>
      </w:r>
      <w:r w:rsidRPr="13C0DEB6">
        <w:rPr>
          <w:rStyle w:val="normaltextrun"/>
          <w:rFonts w:ascii="Calibri" w:hAnsi="Calibri"/>
          <w:color w:val="222222"/>
          <w:sz w:val="31"/>
          <w:szCs w:val="31"/>
        </w:rPr>
        <w:t xml:space="preserve">. </w:t>
      </w:r>
      <w:r w:rsidRPr="13C0DEB6">
        <w:rPr>
          <w:rStyle w:val="spellingerror"/>
          <w:rFonts w:ascii="Calibri" w:hAnsi="Calibri"/>
          <w:color w:val="222222"/>
          <w:sz w:val="31"/>
          <w:szCs w:val="31"/>
        </w:rPr>
        <w:t>Qualitymark</w:t>
      </w:r>
      <w:r w:rsidRPr="13C0DEB6">
        <w:rPr>
          <w:rStyle w:val="normaltextrun"/>
          <w:rFonts w:ascii="Calibri" w:hAnsi="Calibri"/>
          <w:color w:val="222222"/>
          <w:sz w:val="31"/>
          <w:szCs w:val="31"/>
        </w:rPr>
        <w:t xml:space="preserve"> Editora Ltda, 2006.</w:t>
      </w:r>
    </w:p>
    <w:p w:rsidR="0088458F" w:rsidP="008C42CD" w:rsidRDefault="0088458F" w14:paraId="3AF2BD3F" w14:textId="7CF27FC4"/>
    <w:p w:rsidR="0088458F" w:rsidP="008C42CD" w:rsidRDefault="0088458F" w14:paraId="3CE39F2E" w14:textId="77777777">
      <w:pPr>
        <w:rPr>
          <w:sz w:val="40"/>
          <w:szCs w:val="40"/>
        </w:rPr>
      </w:pPr>
    </w:p>
    <w:p w:rsidR="0088458F" w:rsidP="008C42CD" w:rsidRDefault="0088458F" w14:paraId="5D4BFC7F" w14:textId="77777777">
      <w:pPr>
        <w:rPr>
          <w:sz w:val="40"/>
          <w:szCs w:val="40"/>
        </w:rPr>
      </w:pPr>
    </w:p>
    <w:p w:rsidR="0088458F" w:rsidP="008C42CD" w:rsidRDefault="0088458F" w14:paraId="0E29E9C6" w14:textId="77777777">
      <w:pPr>
        <w:rPr>
          <w:sz w:val="40"/>
          <w:szCs w:val="40"/>
        </w:rPr>
      </w:pPr>
    </w:p>
    <w:p w:rsidR="0088458F" w:rsidP="008C42CD" w:rsidRDefault="0088458F" w14:paraId="29BEA482" w14:textId="77777777">
      <w:pPr>
        <w:rPr>
          <w:sz w:val="40"/>
          <w:szCs w:val="40"/>
        </w:rPr>
      </w:pPr>
    </w:p>
    <w:p w:rsidR="0088458F" w:rsidP="008C42CD" w:rsidRDefault="0088458F" w14:paraId="215AA371" w14:textId="77777777">
      <w:pPr>
        <w:rPr>
          <w:sz w:val="40"/>
          <w:szCs w:val="40"/>
        </w:rPr>
      </w:pPr>
    </w:p>
    <w:p w:rsidR="0088458F" w:rsidP="008C42CD" w:rsidRDefault="0088458F" w14:paraId="12C81DD7" w14:textId="77777777">
      <w:pPr>
        <w:rPr>
          <w:sz w:val="40"/>
          <w:szCs w:val="40"/>
        </w:rPr>
      </w:pPr>
    </w:p>
    <w:p w:rsidR="0088458F" w:rsidP="008C42CD" w:rsidRDefault="0088458F" w14:paraId="43855952" w14:textId="77777777">
      <w:pPr>
        <w:rPr>
          <w:sz w:val="40"/>
          <w:szCs w:val="40"/>
        </w:rPr>
      </w:pPr>
    </w:p>
    <w:p w:rsidR="0088458F" w:rsidP="008C42CD" w:rsidRDefault="0088458F" w14:paraId="0B2E522F" w14:textId="77777777">
      <w:pPr>
        <w:rPr>
          <w:sz w:val="40"/>
          <w:szCs w:val="40"/>
        </w:rPr>
      </w:pPr>
    </w:p>
    <w:p w:rsidR="0088458F" w:rsidP="008C42CD" w:rsidRDefault="0088458F" w14:paraId="0564F22D" w14:textId="77777777">
      <w:pPr>
        <w:rPr>
          <w:sz w:val="40"/>
          <w:szCs w:val="40"/>
        </w:rPr>
      </w:pPr>
    </w:p>
    <w:p w:rsidR="0088458F" w:rsidP="008C42CD" w:rsidRDefault="0088458F" w14:paraId="26CBA9DC" w14:textId="77777777">
      <w:pPr>
        <w:rPr>
          <w:sz w:val="40"/>
          <w:szCs w:val="40"/>
        </w:rPr>
      </w:pPr>
    </w:p>
    <w:p w:rsidR="0088458F" w:rsidP="008C42CD" w:rsidRDefault="0088458F" w14:paraId="2BA7E062" w14:textId="77777777">
      <w:pPr>
        <w:rPr>
          <w:sz w:val="40"/>
          <w:szCs w:val="40"/>
        </w:rPr>
      </w:pPr>
    </w:p>
    <w:p w:rsidR="0088458F" w:rsidP="008C42CD" w:rsidRDefault="0088458F" w14:paraId="5E2E0D8E" w14:textId="77777777">
      <w:pPr>
        <w:rPr>
          <w:sz w:val="40"/>
          <w:szCs w:val="40"/>
        </w:rPr>
      </w:pPr>
    </w:p>
    <w:p w:rsidR="0088458F" w:rsidP="008C42CD" w:rsidRDefault="0088458F" w14:paraId="2C97945B" w14:textId="77777777">
      <w:pPr>
        <w:rPr>
          <w:sz w:val="40"/>
          <w:szCs w:val="40"/>
        </w:rPr>
      </w:pPr>
    </w:p>
    <w:p w:rsidR="0088458F" w:rsidP="0088458F" w:rsidRDefault="0088458F" w14:paraId="7E1C877F" w14:textId="27CADD46">
      <w:pPr>
        <w:jc w:val="center"/>
        <w:sectPr w:rsidR="0088458F" w:rsidSect="003A41B7">
          <w:pgSz w:w="12240" w:h="15840" w:orient="portrait" w:code="1"/>
          <w:pgMar w:top="1417" w:right="1440" w:bottom="1417" w:left="1440" w:header="720" w:footer="720" w:gutter="0"/>
          <w:cols w:space="720"/>
          <w:titlePg/>
          <w:docGrid w:linePitch="272"/>
        </w:sectPr>
      </w:pPr>
      <w:r w:rsidRPr="13C0DEB6">
        <w:rPr>
          <w:sz w:val="40"/>
          <w:szCs w:val="40"/>
        </w:rPr>
        <w:t>Parte II – Especificação do Sistema</w:t>
      </w:r>
    </w:p>
    <w:p w:rsidRPr="0088458F" w:rsidR="00AC13A7" w:rsidP="00FF0C57" w:rsidRDefault="00FF0C57" w14:paraId="4C8E2511" w14:textId="1E69BD5F">
      <w:pPr>
        <w:widowControl/>
        <w:tabs>
          <w:tab w:val="left" w:pos="3970"/>
        </w:tabs>
        <w:spacing w:line="240" w:lineRule="auto"/>
      </w:pPr>
      <w:r>
        <w:tab/>
      </w:r>
    </w:p>
    <w:p w:rsidR="003540BA" w:rsidP="003540BA" w:rsidRDefault="003540BA" w14:paraId="53BA4DD1" w14:textId="2D483780"/>
    <w:p w:rsidR="00AC13A7" w:rsidP="003540BA" w:rsidRDefault="00AC13A7" w14:paraId="4685E48B" w14:textId="199D876F"/>
    <w:p w:rsidR="00AC13A7" w:rsidP="003540BA" w:rsidRDefault="00AC13A7" w14:paraId="4B61661F" w14:textId="729780F6"/>
    <w:p w:rsidR="00AC13A7" w:rsidP="003540BA" w:rsidRDefault="00AC13A7" w14:paraId="393B4512" w14:textId="31D58600"/>
    <w:p w:rsidR="00AC13A7" w:rsidP="003540BA" w:rsidRDefault="00AC13A7" w14:paraId="67828C42" w14:textId="164BAD26"/>
    <w:p w:rsidR="003540BA" w:rsidP="003540BA" w:rsidRDefault="003540BA" w14:paraId="3C56B1CB" w14:textId="38220E9B"/>
    <w:p w:rsidR="00403CF1" w:rsidP="003540BA" w:rsidRDefault="00403CF1" w14:paraId="2E8B5F72" w14:textId="33D964EB"/>
    <w:p w:rsidR="00403CF1" w:rsidP="003540BA" w:rsidRDefault="00403CF1" w14:paraId="3601504E" w14:textId="6B729E5E"/>
    <w:p w:rsidR="00403CF1" w:rsidP="003540BA" w:rsidRDefault="00403CF1" w14:paraId="27327AC7" w14:textId="569CFD3B"/>
    <w:p w:rsidRPr="00F83DE7" w:rsidR="003540BA" w:rsidP="003540BA" w:rsidRDefault="5D4E2426" w14:paraId="32BD0795" w14:textId="1E1C5E7F">
      <w:pPr>
        <w:pStyle w:val="Title"/>
        <w:spacing w:after="120" w:line="360" w:lineRule="auto"/>
        <w:ind w:left="5760"/>
        <w:jc w:val="left"/>
        <w:rPr>
          <w:b w:val="0"/>
          <w:bCs w:val="0"/>
          <w:sz w:val="28"/>
          <w:szCs w:val="28"/>
        </w:rPr>
      </w:pPr>
      <w:r w:rsidRPr="13C0DEB6">
        <w:rPr>
          <w:b w:val="0"/>
          <w:bCs w:val="0"/>
          <w:sz w:val="28"/>
          <w:szCs w:val="28"/>
        </w:rPr>
        <w:t>Sistema Informativo e Detalhado Sobre Vacinação</w:t>
      </w:r>
    </w:p>
    <w:p w:rsidRPr="00F83DE7" w:rsidR="003540BA" w:rsidP="003540BA" w:rsidRDefault="0077731B" w14:paraId="5F902BEC" w14:textId="2C31685C">
      <w:pPr>
        <w:pStyle w:val="Title"/>
        <w:spacing w:after="120" w:line="360" w:lineRule="auto"/>
        <w:ind w:left="5760"/>
        <w:jc w:val="left"/>
        <w:rPr>
          <w:b w:val="0"/>
          <w:bCs w:val="0"/>
          <w:sz w:val="28"/>
          <w:szCs w:val="28"/>
        </w:rPr>
      </w:pPr>
      <w:r w:rsidRPr="13C0DEB6">
        <w:rPr>
          <w:b w:val="0"/>
          <w:bCs w:val="0"/>
          <w:sz w:val="28"/>
          <w:szCs w:val="28"/>
        </w:rPr>
        <w:t>Super “V”</w:t>
      </w:r>
    </w:p>
    <w:p w:rsidRPr="00F61973" w:rsidR="003540BA" w:rsidP="003540BA" w:rsidRDefault="00F61973" w14:paraId="38F1E556" w14:textId="0C5E0EE4">
      <w:pPr>
        <w:pStyle w:val="Title"/>
        <w:ind w:left="5760"/>
        <w:jc w:val="left"/>
        <w:rPr>
          <w:b w:val="0"/>
          <w:bCs w:val="0"/>
          <w:sz w:val="28"/>
          <w:szCs w:val="28"/>
        </w:rPr>
      </w:pPr>
      <w:r w:rsidRPr="13C0DEB6">
        <w:rPr>
          <w:b w:val="0"/>
          <w:bCs w:val="0"/>
          <w:sz w:val="28"/>
          <w:szCs w:val="28"/>
        </w:rPr>
        <w:t>Felipe Vilela Dias de Souza</w:t>
      </w:r>
    </w:p>
    <w:p w:rsidRPr="00F61973" w:rsidR="003540BA" w:rsidP="003540BA" w:rsidRDefault="00F61973" w14:paraId="32F7DD99" w14:textId="50275179">
      <w:pPr>
        <w:spacing w:line="240" w:lineRule="auto"/>
        <w:ind w:left="5760"/>
      </w:pPr>
      <w:r w:rsidRPr="13C0DEB6">
        <w:rPr>
          <w:sz w:val="28"/>
          <w:szCs w:val="28"/>
        </w:rPr>
        <w:t>Luciana Guedes de Araújo</w:t>
      </w:r>
    </w:p>
    <w:p w:rsidRPr="00F61973" w:rsidR="003540BA" w:rsidP="003540BA" w:rsidRDefault="00F61973" w14:paraId="69FD09C0" w14:textId="17289C6E">
      <w:pPr>
        <w:spacing w:line="240" w:lineRule="auto"/>
        <w:ind w:left="5760"/>
        <w:rPr>
          <w:sz w:val="28"/>
          <w:szCs w:val="28"/>
        </w:rPr>
      </w:pPr>
      <w:r w:rsidRPr="13C0DEB6">
        <w:rPr>
          <w:sz w:val="28"/>
          <w:szCs w:val="28"/>
        </w:rPr>
        <w:t>Marcos Vinicius de Oliveira</w:t>
      </w:r>
    </w:p>
    <w:p w:rsidRPr="00F61973" w:rsidR="003540BA" w:rsidP="003540BA" w:rsidRDefault="00F61973" w14:paraId="2B6BFC6B" w14:textId="071759E8">
      <w:pPr>
        <w:spacing w:line="240" w:lineRule="auto"/>
        <w:ind w:left="5760"/>
        <w:rPr>
          <w:sz w:val="28"/>
          <w:szCs w:val="28"/>
        </w:rPr>
      </w:pPr>
      <w:r w:rsidRPr="13C0DEB6">
        <w:rPr>
          <w:sz w:val="28"/>
          <w:szCs w:val="28"/>
        </w:rPr>
        <w:t>Matheus da Silva Ferreira</w:t>
      </w:r>
    </w:p>
    <w:p w:rsidRPr="00F61973" w:rsidR="003540BA" w:rsidP="003540BA" w:rsidRDefault="6D475ACE" w14:paraId="68BF5D66" w14:textId="6089B36E">
      <w:pPr>
        <w:pStyle w:val="Title"/>
        <w:ind w:left="5760"/>
        <w:jc w:val="left"/>
        <w:rPr>
          <w:b w:val="0"/>
          <w:bCs w:val="0"/>
          <w:sz w:val="28"/>
          <w:szCs w:val="28"/>
        </w:rPr>
      </w:pPr>
      <w:r w:rsidRPr="726617B7">
        <w:rPr>
          <w:b w:val="0"/>
          <w:bCs w:val="0"/>
          <w:sz w:val="28"/>
          <w:szCs w:val="28"/>
        </w:rPr>
        <w:t>Pedro H</w:t>
      </w:r>
      <w:r w:rsidRPr="726617B7" w:rsidR="25EEF70E">
        <w:rPr>
          <w:b w:val="0"/>
          <w:bCs w:val="0"/>
          <w:sz w:val="28"/>
          <w:szCs w:val="28"/>
        </w:rPr>
        <w:t>. Santos Bernardo</w:t>
      </w:r>
    </w:p>
    <w:p w:rsidRPr="00F61973" w:rsidR="003540BA" w:rsidP="003540BA" w:rsidRDefault="00F61973" w14:paraId="106F0BAB" w14:textId="6F37DFDE">
      <w:pPr>
        <w:spacing w:line="240" w:lineRule="auto"/>
        <w:ind w:left="5760"/>
      </w:pPr>
      <w:r w:rsidRPr="13C0DEB6">
        <w:rPr>
          <w:sz w:val="28"/>
          <w:szCs w:val="28"/>
        </w:rPr>
        <w:t xml:space="preserve">Renato W. </w:t>
      </w:r>
      <w:r w:rsidRPr="13C0DEB6" w:rsidR="00157727">
        <w:rPr>
          <w:sz w:val="28"/>
          <w:szCs w:val="28"/>
        </w:rPr>
        <w:t xml:space="preserve">de </w:t>
      </w:r>
      <w:r w:rsidRPr="13C0DEB6">
        <w:rPr>
          <w:sz w:val="28"/>
          <w:szCs w:val="28"/>
        </w:rPr>
        <w:t>Lima Jacob</w:t>
      </w:r>
    </w:p>
    <w:p w:rsidR="003540BA" w:rsidP="003540BA" w:rsidRDefault="003540BA" w14:paraId="70C6950B" w14:textId="77777777"/>
    <w:p w:rsidR="003540BA" w:rsidP="003540BA" w:rsidRDefault="003540BA" w14:paraId="0D50BC1D" w14:textId="77777777">
      <w:pPr>
        <w:jc w:val="center"/>
        <w:rPr>
          <w:sz w:val="28"/>
          <w:szCs w:val="28"/>
        </w:rPr>
      </w:pPr>
    </w:p>
    <w:p w:rsidR="003540BA" w:rsidP="003540BA" w:rsidRDefault="003540BA" w14:paraId="6D4D5469" w14:textId="6326D037">
      <w:pPr>
        <w:jc w:val="center"/>
        <w:rPr>
          <w:sz w:val="28"/>
          <w:szCs w:val="28"/>
        </w:rPr>
      </w:pPr>
    </w:p>
    <w:p w:rsidR="003540BA" w:rsidP="003540BA" w:rsidRDefault="003540BA" w14:paraId="630EB8C0" w14:textId="77777777">
      <w:pPr>
        <w:jc w:val="center"/>
        <w:rPr>
          <w:sz w:val="28"/>
          <w:szCs w:val="28"/>
        </w:rPr>
      </w:pPr>
    </w:p>
    <w:p w:rsidR="003540BA" w:rsidP="003540BA" w:rsidRDefault="003540BA" w14:paraId="4AAC42F8" w14:textId="35E5E625">
      <w:pPr>
        <w:jc w:val="center"/>
        <w:rPr>
          <w:sz w:val="28"/>
          <w:szCs w:val="28"/>
        </w:rPr>
      </w:pPr>
    </w:p>
    <w:p w:rsidR="00AC13A7" w:rsidP="003540BA" w:rsidRDefault="00AC13A7" w14:paraId="4FBAFA53" w14:textId="0D41AF12">
      <w:pPr>
        <w:jc w:val="center"/>
        <w:rPr>
          <w:sz w:val="28"/>
          <w:szCs w:val="28"/>
        </w:rPr>
      </w:pPr>
    </w:p>
    <w:p w:rsidR="00AC13A7" w:rsidP="003540BA" w:rsidRDefault="00AC13A7" w14:paraId="2BE5F92B" w14:textId="30949FDE">
      <w:pPr>
        <w:jc w:val="center"/>
        <w:rPr>
          <w:sz w:val="28"/>
          <w:szCs w:val="28"/>
        </w:rPr>
      </w:pPr>
    </w:p>
    <w:p w:rsidR="00AC13A7" w:rsidP="003540BA" w:rsidRDefault="00AC13A7" w14:paraId="50C5D8CC" w14:textId="7BEB8514">
      <w:pPr>
        <w:jc w:val="center"/>
        <w:rPr>
          <w:sz w:val="28"/>
          <w:szCs w:val="28"/>
        </w:rPr>
      </w:pPr>
    </w:p>
    <w:p w:rsidR="007F1E20" w:rsidP="003540BA" w:rsidRDefault="007F1E20" w14:paraId="6634728A" w14:textId="051B0502">
      <w:pPr>
        <w:jc w:val="center"/>
        <w:rPr>
          <w:sz w:val="28"/>
          <w:szCs w:val="28"/>
        </w:rPr>
      </w:pPr>
    </w:p>
    <w:p w:rsidR="007F1E20" w:rsidP="003540BA" w:rsidRDefault="007F1E20" w14:paraId="5EB1110A" w14:textId="49E79994">
      <w:pPr>
        <w:jc w:val="center"/>
        <w:rPr>
          <w:sz w:val="28"/>
          <w:szCs w:val="28"/>
        </w:rPr>
      </w:pPr>
    </w:p>
    <w:p w:rsidR="007F1E20" w:rsidP="003540BA" w:rsidRDefault="007F1E20" w14:paraId="54FBA0A6" w14:textId="77777777">
      <w:pPr>
        <w:jc w:val="center"/>
        <w:rPr>
          <w:sz w:val="28"/>
          <w:szCs w:val="28"/>
        </w:rPr>
      </w:pPr>
    </w:p>
    <w:p w:rsidR="00AC13A7" w:rsidP="0077731B" w:rsidRDefault="00AC13A7" w14:paraId="0E06E5B4" w14:textId="77777777">
      <w:pPr>
        <w:rPr>
          <w:sz w:val="28"/>
          <w:szCs w:val="28"/>
        </w:rPr>
      </w:pPr>
    </w:p>
    <w:p w:rsidRPr="00F83DE7" w:rsidR="003540BA" w:rsidP="003540BA" w:rsidRDefault="003540BA" w14:paraId="4D9203A0" w14:textId="77777777">
      <w:pPr>
        <w:jc w:val="center"/>
        <w:rPr>
          <w:sz w:val="28"/>
          <w:szCs w:val="28"/>
        </w:rPr>
      </w:pPr>
      <w:r w:rsidRPr="13C0DEB6">
        <w:rPr>
          <w:sz w:val="28"/>
          <w:szCs w:val="28"/>
        </w:rPr>
        <w:t>Diadema</w:t>
      </w:r>
    </w:p>
    <w:p w:rsidRPr="00F83DE7" w:rsidR="003540BA" w:rsidP="003540BA" w:rsidRDefault="003540BA" w14:paraId="75A201AA" w14:textId="5025D11C">
      <w:pPr>
        <w:jc w:val="center"/>
        <w:rPr>
          <w:sz w:val="28"/>
          <w:szCs w:val="28"/>
        </w:rPr>
      </w:pPr>
      <w:r w:rsidRPr="13C0DEB6">
        <w:rPr>
          <w:sz w:val="28"/>
          <w:szCs w:val="28"/>
        </w:rPr>
        <w:t>202</w:t>
      </w:r>
      <w:r w:rsidRPr="13C0DEB6" w:rsidR="0010500A">
        <w:rPr>
          <w:sz w:val="28"/>
          <w:szCs w:val="28"/>
        </w:rPr>
        <w:t>3</w:t>
      </w:r>
    </w:p>
    <w:p w:rsidR="003540BA" w:rsidRDefault="003540BA" w14:paraId="064EA5C0" w14:textId="12395E77">
      <w:pPr>
        <w:widowControl/>
        <w:spacing w:line="240" w:lineRule="auto"/>
      </w:pPr>
    </w:p>
    <w:p w:rsidR="00372464" w:rsidP="00372464" w:rsidRDefault="00372464" w14:paraId="4A6CD594" w14:textId="302D9725">
      <w:pPr>
        <w:widowControl/>
        <w:spacing w:line="240" w:lineRule="auto"/>
        <w:jc w:val="center"/>
      </w:pPr>
      <w:r>
        <w:br w:type="page"/>
      </w:r>
      <w:r>
        <w:t>Lista de Ilustrações</w:t>
      </w:r>
    </w:p>
    <w:p w:rsidR="002C1E8B" w:rsidP="00372464" w:rsidRDefault="002C1E8B" w14:paraId="600C3E68" w14:textId="77777777">
      <w:pPr>
        <w:widowControl/>
        <w:spacing w:line="240" w:lineRule="auto"/>
        <w:jc w:val="center"/>
      </w:pPr>
    </w:p>
    <w:p w:rsidR="00346651" w:rsidP="13C0DEB6" w:rsidRDefault="002C1E8B" w14:paraId="10C46D33" w14:textId="1242E0BE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fldChar w:fldCharType="begin"/>
      </w:r>
      <w:r>
        <w:instrText xml:space="preserve"> TOC \h \z \c "Figura" </w:instrText>
      </w:r>
      <w:r w:rsidRPr="13C0DEB6">
        <w:fldChar w:fldCharType="separate"/>
      </w:r>
      <w:hyperlink w:history="1" w:anchor="_Toc144101582">
        <w:r w:rsidRPr="13C0DEB6" w:rsidR="00346651">
          <w:rPr>
            <w:rStyle w:val="Hyperlink"/>
            <w:noProof/>
          </w:rPr>
          <w:t>Figura 1 Estrutura analítica do projeto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_Toc144101582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12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5A9DFF9D" w14:textId="6C311427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83">
        <w:r w:rsidRPr="13C0DEB6" w:rsidR="00346651">
          <w:rPr>
            <w:rStyle w:val="Hyperlink"/>
            <w:noProof/>
          </w:rPr>
          <w:t>Figura 2 Modelo de Projeto Canvas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_Toc144101583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15</w:t>
        </w:r>
        <w:r w:rsidR="00346651">
          <w:rPr>
            <w:noProof/>
            <w:webHidden/>
          </w:rPr>
          <w:fldChar w:fldCharType="end"/>
        </w:r>
      </w:hyperlink>
    </w:p>
    <w:p w:rsidR="009C6119" w:rsidRDefault="002C1E8B" w14:paraId="45AEAEC3" w14:textId="68AEB0E0">
      <w:pPr>
        <w:widowControl/>
        <w:spacing w:line="240" w:lineRule="auto"/>
      </w:pPr>
      <w:r w:rsidRPr="13C0DEB6">
        <w:fldChar w:fldCharType="end"/>
      </w:r>
      <w:r>
        <w:br w:type="page"/>
      </w:r>
    </w:p>
    <w:p w:rsidR="00372464" w:rsidRDefault="00372464" w14:paraId="02B29133" w14:textId="77777777">
      <w:pPr>
        <w:widowControl/>
        <w:spacing w:line="240" w:lineRule="auto"/>
      </w:pPr>
    </w:p>
    <w:p w:rsidR="009C6119" w:rsidP="009C6119" w:rsidRDefault="009C6119" w14:paraId="3A1FA4FA" w14:textId="77777777">
      <w:pPr>
        <w:widowControl/>
        <w:spacing w:line="240" w:lineRule="auto"/>
        <w:jc w:val="center"/>
      </w:pPr>
      <w:r>
        <w:t>Lista de Quadros</w:t>
      </w:r>
    </w:p>
    <w:p w:rsidR="009C6119" w:rsidRDefault="009C6119" w14:paraId="16046899" w14:textId="422D6157">
      <w:pPr>
        <w:widowControl/>
        <w:spacing w:line="240" w:lineRule="auto"/>
      </w:pPr>
    </w:p>
    <w:p w:rsidR="00346651" w:rsidP="13C0DEB6" w:rsidRDefault="009C6119" w14:paraId="42742011" w14:textId="537366BF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fldChar w:fldCharType="begin"/>
      </w:r>
      <w:r>
        <w:instrText xml:space="preserve"> TOC \h \z \c "Quadro" </w:instrText>
      </w:r>
      <w:r w:rsidRPr="13C0DEB6">
        <w:fldChar w:fldCharType="separate"/>
      </w:r>
      <w:hyperlink w:history="1" w:anchor="_Toc144101560">
        <w:r w:rsidRPr="13C0DEB6" w:rsidR="00346651">
          <w:rPr>
            <w:rStyle w:val="Hyperlink"/>
            <w:noProof/>
          </w:rPr>
          <w:t>Quadro 8 Documentos utilizados pelos usuários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_Toc144101560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11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7BFF0257" w14:textId="73BAA597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1">
        <w:r w:rsidRPr="13C0DEB6" w:rsidR="00346651">
          <w:rPr>
            <w:rStyle w:val="Hyperlink"/>
            <w:noProof/>
          </w:rPr>
          <w:t>Quadro 9 Estimativa de custo com recursos humanos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_Toc144101561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13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0109BF77" w14:textId="0687EC83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2">
        <w:r w:rsidRPr="13C0DEB6" w:rsidR="00346651">
          <w:rPr>
            <w:rStyle w:val="Hyperlink"/>
            <w:noProof/>
          </w:rPr>
          <w:t>Quadro 10 Estimativa de depreciação de equipamentos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_Toc144101562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13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6E02F572" w14:textId="4F8334CE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3">
        <w:r w:rsidRPr="13C0DEB6" w:rsidR="00346651">
          <w:rPr>
            <w:rStyle w:val="Hyperlink"/>
            <w:noProof/>
          </w:rPr>
          <w:t>Quadro 11 Estimativa de despesas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_Toc144101563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13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028EFF9E" w14:textId="103EB953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4">
        <w:r w:rsidRPr="13C0DEB6" w:rsidR="00346651">
          <w:rPr>
            <w:rStyle w:val="Hyperlink"/>
            <w:noProof/>
          </w:rPr>
          <w:t>Quadro 12 Análise de viabilidade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_Toc144101564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14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42F11050" w14:textId="4397FDD1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5">
        <w:r w:rsidRPr="13C0DEB6" w:rsidR="00346651">
          <w:rPr>
            <w:rStyle w:val="Hyperlink"/>
            <w:noProof/>
          </w:rPr>
          <w:t>Quadro 13 Requisitos funcionais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_Toc144101565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16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350BA495" w14:textId="15881FED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6">
        <w:r w:rsidRPr="13C0DEB6" w:rsidR="00346651">
          <w:rPr>
            <w:rStyle w:val="Hyperlink"/>
            <w:noProof/>
          </w:rPr>
          <w:t>Quadro 14 Requisitos não funcionais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_Toc144101566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17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1AB5B89B" w14:textId="2EF28447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7">
        <w:r w:rsidRPr="13C0DEB6" w:rsidR="00346651">
          <w:rPr>
            <w:rStyle w:val="Hyperlink"/>
            <w:noProof/>
          </w:rPr>
          <w:t>Quadro 15 Regras de negócio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_Toc144101567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17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4877C8EE" w14:textId="51BA754D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8">
        <w:r w:rsidRPr="13C0DEB6" w:rsidR="00346651">
          <w:rPr>
            <w:rStyle w:val="Hyperlink"/>
            <w:noProof/>
          </w:rPr>
          <w:t>Quadro 1 Lista de membros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_Toc144101568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21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36643C43" w14:textId="310ACB07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69">
        <w:r w:rsidRPr="13C0DEB6" w:rsidR="00346651">
          <w:rPr>
            <w:rStyle w:val="Hyperlink"/>
            <w:noProof/>
          </w:rPr>
          <w:t>Quadro 2 Lista de repositórios com os documentos e artefatos do projeto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_Toc144101569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21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3E689C19" w14:textId="6CB2FD22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0">
        <w:r w:rsidRPr="13C0DEB6" w:rsidR="00346651">
          <w:rPr>
            <w:rStyle w:val="Hyperlink"/>
            <w:noProof/>
          </w:rPr>
          <w:t>Quadro 3 Ferramentas para elaboração de portfólio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_Toc144101570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22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4E39490B" w14:textId="60A7B58E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1">
        <w:r w:rsidRPr="13C0DEB6" w:rsidR="00346651">
          <w:rPr>
            <w:rStyle w:val="Hyperlink"/>
            <w:noProof/>
          </w:rPr>
          <w:t>Quadro 4 Lista com as ferramentas utilizadas para a elaboração dos artefatos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_Toc144101571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22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06B3FC4C" w14:textId="49BC7E7B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2">
        <w:r w:rsidRPr="13C0DEB6" w:rsidR="00346651">
          <w:rPr>
            <w:rStyle w:val="Hyperlink"/>
            <w:noProof/>
          </w:rPr>
          <w:t>Quadro 5 Cronograma do projeto para o semestre atual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_Toc144101572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22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41E2A628" w14:textId="2ABA1646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3">
        <w:r w:rsidRPr="13C0DEB6" w:rsidR="00346651">
          <w:rPr>
            <w:rStyle w:val="Hyperlink"/>
            <w:noProof/>
          </w:rPr>
          <w:t>Quadro 7 Atribuição das responsabilidades para os membros da equipe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_Toc144101573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24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2F0D2F5D" w14:textId="417BEDBF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4">
        <w:r w:rsidRPr="13C0DEB6" w:rsidR="00346651">
          <w:rPr>
            <w:rStyle w:val="Hyperlink"/>
            <w:noProof/>
          </w:rPr>
          <w:t>Quadro 16 Rubrica para avaliação individual da entrega parcial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_Toc144101574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26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27DECCAB" w14:textId="5E3717A9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5">
        <w:r w:rsidRPr="13C0DEB6" w:rsidR="00346651">
          <w:rPr>
            <w:rStyle w:val="Hyperlink"/>
            <w:noProof/>
          </w:rPr>
          <w:t>Quadro 17 Rubrica da avaliação em grupo da solução proposta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_Toc144101575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27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295E7358" w14:textId="739E77C8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6">
        <w:r w:rsidRPr="13C0DEB6" w:rsidR="00346651">
          <w:rPr>
            <w:rStyle w:val="Hyperlink"/>
            <w:noProof/>
          </w:rPr>
          <w:t>Quadro 18 Rubrica de avaliação em grupo da documentação entregue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_Toc144101576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27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277BCBCA" w14:textId="66FA9D87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7">
        <w:r w:rsidRPr="13C0DEB6" w:rsidR="00346651">
          <w:rPr>
            <w:rStyle w:val="Hyperlink"/>
            <w:noProof/>
          </w:rPr>
          <w:t>Quadro 19 Rubrica da avaliação em grupo para a apresentação do projeto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_Toc144101577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28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5345CF89" w14:textId="635A92F4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8">
        <w:r w:rsidRPr="13C0DEB6" w:rsidR="00346651">
          <w:rPr>
            <w:rStyle w:val="Hyperlink"/>
            <w:noProof/>
          </w:rPr>
          <w:t>Quadro 20 Rubrica da avaliação individual para portfólio, pitch e apresentação do projeto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_Toc144101578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28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38379BBA" w14:textId="20987A24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79">
        <w:r w:rsidRPr="13C0DEB6" w:rsidR="00346651">
          <w:rPr>
            <w:rStyle w:val="Hyperlink"/>
            <w:noProof/>
          </w:rPr>
          <w:t>Quadro 21 Rubrica da avaliação 360o.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_Toc144101579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29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485E0A0F" w14:textId="52F15A05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80">
        <w:r w:rsidRPr="13C0DEB6" w:rsidR="00346651">
          <w:rPr>
            <w:rStyle w:val="Hyperlink"/>
            <w:noProof/>
          </w:rPr>
          <w:t>Quadro 22 Rubrica de autoavaliação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_Toc144101580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30</w:t>
        </w:r>
        <w:r w:rsidR="00346651">
          <w:rPr>
            <w:noProof/>
            <w:webHidden/>
          </w:rPr>
          <w:fldChar w:fldCharType="end"/>
        </w:r>
      </w:hyperlink>
    </w:p>
    <w:p w:rsidR="00346651" w:rsidP="13C0DEB6" w:rsidRDefault="004471B3" w14:paraId="5AB4B2F8" w14:textId="6AEEC47B">
      <w:pPr>
        <w:pStyle w:val="TableofFigures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44101581">
        <w:r w:rsidRPr="13C0DEB6" w:rsidR="00346651">
          <w:rPr>
            <w:rStyle w:val="Hyperlink"/>
            <w:noProof/>
          </w:rPr>
          <w:t>Quadro 23 Rubrica de autoavaliação - Comprometimento</w:t>
        </w:r>
        <w:r w:rsidR="00346651">
          <w:rPr>
            <w:noProof/>
            <w:webHidden/>
          </w:rPr>
          <w:tab/>
        </w:r>
        <w:r w:rsidR="00346651">
          <w:rPr>
            <w:noProof/>
            <w:webHidden/>
          </w:rPr>
          <w:fldChar w:fldCharType="begin"/>
        </w:r>
        <w:r w:rsidR="00346651">
          <w:rPr>
            <w:noProof/>
            <w:webHidden/>
          </w:rPr>
          <w:instrText xml:space="preserve"> PAGEREF _Toc144101581 \h </w:instrText>
        </w:r>
        <w:r w:rsidR="00346651">
          <w:rPr>
            <w:noProof/>
            <w:webHidden/>
          </w:rPr>
        </w:r>
        <w:r w:rsidR="00346651">
          <w:rPr>
            <w:noProof/>
            <w:webHidden/>
          </w:rPr>
          <w:fldChar w:fldCharType="separate"/>
        </w:r>
        <w:r w:rsidRPr="13C0DEB6" w:rsidR="005316A8">
          <w:rPr>
            <w:noProof/>
            <w:webHidden/>
          </w:rPr>
          <w:t>31</w:t>
        </w:r>
        <w:r w:rsidR="00346651">
          <w:rPr>
            <w:noProof/>
            <w:webHidden/>
          </w:rPr>
          <w:fldChar w:fldCharType="end"/>
        </w:r>
      </w:hyperlink>
    </w:p>
    <w:p w:rsidR="00372464" w:rsidRDefault="009C6119" w14:paraId="61D1A730" w14:textId="2244BF85">
      <w:pPr>
        <w:widowControl/>
        <w:spacing w:line="240" w:lineRule="auto"/>
      </w:pPr>
      <w:r w:rsidRPr="13C0DEB6">
        <w:fldChar w:fldCharType="end"/>
      </w:r>
    </w:p>
    <w:p w:rsidR="00372464" w:rsidRDefault="00372464" w14:paraId="0E864C05" w14:textId="77777777">
      <w:pPr>
        <w:widowControl/>
        <w:spacing w:line="240" w:lineRule="auto"/>
      </w:pPr>
    </w:p>
    <w:p w:rsidR="00372464" w:rsidRDefault="00372464" w14:paraId="4EEFDFAD" w14:textId="6364C7E3">
      <w:pPr>
        <w:widowControl/>
        <w:spacing w:line="240" w:lineRule="auto"/>
      </w:pPr>
    </w:p>
    <w:p w:rsidR="00372464" w:rsidRDefault="00372464" w14:paraId="2C5539B7" w14:textId="5C93EAAF">
      <w:pPr>
        <w:widowControl/>
        <w:spacing w:line="240" w:lineRule="auto"/>
      </w:pPr>
      <w:r>
        <w:br w:type="page"/>
      </w:r>
    </w:p>
    <w:p w:rsidR="00372464" w:rsidRDefault="00372464" w14:paraId="319F272C" w14:textId="77777777">
      <w:pPr>
        <w:widowControl/>
        <w:spacing w:line="240" w:lineRule="auto"/>
      </w:pPr>
    </w:p>
    <w:p w:rsidR="003540BA" w:rsidP="003540BA" w:rsidRDefault="003540BA" w14:paraId="6C673691" w14:textId="77777777"/>
    <w:p w:rsidRPr="00A4765C" w:rsidR="006D0164" w:rsidRDefault="005A599C" w14:paraId="6BB751FC" w14:textId="77777777">
      <w:pPr>
        <w:pStyle w:val="Title"/>
      </w:pPr>
      <w:r>
        <w:t>Histórico da Revisão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A4765C" w:rsidR="006D0164" w:rsidTr="726617B7" w14:paraId="50D06CA3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RDefault="005A599C" w14:paraId="72D1164C" w14:textId="77777777">
            <w:pPr>
              <w:pStyle w:val="Tabletext"/>
              <w:jc w:val="center"/>
              <w:rPr>
                <w:b/>
                <w:bCs/>
              </w:rPr>
            </w:pPr>
            <w:r w:rsidRPr="13C0DEB6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RDefault="005A599C" w14:paraId="5A515539" w14:textId="77777777">
            <w:pPr>
              <w:pStyle w:val="Tabletext"/>
              <w:jc w:val="center"/>
              <w:rPr>
                <w:b/>
                <w:bCs/>
              </w:rPr>
            </w:pPr>
            <w:r w:rsidRPr="13C0DEB6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RDefault="005A599C" w14:paraId="7D3F5008" w14:textId="77777777">
            <w:pPr>
              <w:pStyle w:val="Tabletext"/>
              <w:jc w:val="center"/>
              <w:rPr>
                <w:b/>
                <w:bCs/>
              </w:rPr>
            </w:pPr>
            <w:r w:rsidRPr="13C0DEB6"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RDefault="005A599C" w14:paraId="00EE4B6E" w14:textId="77777777">
            <w:pPr>
              <w:pStyle w:val="Tabletext"/>
              <w:jc w:val="center"/>
              <w:rPr>
                <w:b/>
                <w:bCs/>
              </w:rPr>
            </w:pPr>
            <w:r w:rsidRPr="13C0DEB6">
              <w:rPr>
                <w:b/>
                <w:bCs/>
              </w:rPr>
              <w:t>Autor</w:t>
            </w:r>
          </w:p>
        </w:tc>
      </w:tr>
      <w:tr w:rsidRPr="00A4765C" w:rsidR="006D0164" w:rsidTr="726617B7" w14:paraId="6E921BF5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00F61973" w14:paraId="66E49376" w14:textId="285316AD">
            <w:pPr>
              <w:pStyle w:val="Tabletext"/>
              <w:jc w:val="center"/>
            </w:pPr>
            <w:r>
              <w:t>28/08/2023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00F61973" w14:paraId="69FA10E6" w14:textId="62478CF6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00F61973" w14:paraId="39672B23" w14:textId="49393C4D">
            <w:pPr>
              <w:pStyle w:val="Tabletext"/>
              <w:jc w:val="center"/>
            </w:pPr>
            <w:r>
              <w:t>Inserindo as primeiras informações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00F61973" w14:paraId="45EEA08D" w14:textId="79C85A79">
            <w:pPr>
              <w:pStyle w:val="Tabletext"/>
              <w:jc w:val="center"/>
            </w:pPr>
            <w:r>
              <w:t>Matheus Ferreira</w:t>
            </w:r>
          </w:p>
        </w:tc>
      </w:tr>
      <w:tr w:rsidRPr="00A4765C" w:rsidR="006D0164" w:rsidTr="726617B7" w14:paraId="5508EFFD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4CD0F64C" w14:paraId="764784EE" w14:textId="55E5731B">
            <w:pPr>
              <w:pStyle w:val="Tabletext"/>
              <w:jc w:val="center"/>
            </w:pPr>
            <w:r>
              <w:t>18/09/2023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4CD0F64C" w14:paraId="30C39347" w14:textId="73888D0E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4CD0F64C" w14:paraId="59F5C529" w14:textId="24D939C9">
            <w:pPr>
              <w:pStyle w:val="Tabletext"/>
              <w:jc w:val="center"/>
            </w:pPr>
            <w:r>
              <w:t>Incluindo informações: problematização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36684430" w14:paraId="4499A2D7" w14:textId="56985489">
            <w:pPr>
              <w:pStyle w:val="Tabletext"/>
              <w:jc w:val="center"/>
            </w:pPr>
            <w:r>
              <w:t>Luciana</w:t>
            </w:r>
            <w:r w:rsidR="2D7248A4">
              <w:t xml:space="preserve"> Guedes</w:t>
            </w:r>
          </w:p>
        </w:tc>
      </w:tr>
      <w:tr w:rsidRPr="00A4765C" w:rsidR="006D0164" w:rsidTr="726617B7" w14:paraId="39F23911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48BEAB7B" w14:paraId="52EBAD9A" w14:textId="75B80A9E">
            <w:pPr>
              <w:pStyle w:val="Tabletext"/>
              <w:jc w:val="center"/>
            </w:pPr>
            <w:r>
              <w:t>18/09/2023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48BEAB7B" w14:paraId="366FCDFA" w14:textId="1D5CDA4E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297030DA" w14:paraId="7A3DD246" w14:textId="278F2C60">
            <w:pPr>
              <w:pStyle w:val="Tabletext"/>
              <w:jc w:val="center"/>
            </w:pPr>
            <w:r>
              <w:t>Incluindo informações</w:t>
            </w:r>
            <w:r w:rsidR="50BDED30">
              <w:t xml:space="preserve"> e tabela</w:t>
            </w:r>
            <w:r>
              <w:t>: aplicativos semelhantes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48BEAB7B" w14:paraId="30B8BB32" w14:textId="5E5AA4B4">
            <w:pPr>
              <w:pStyle w:val="Tabletext"/>
              <w:jc w:val="center"/>
            </w:pPr>
            <w:r>
              <w:t>Marcos Vinicius</w:t>
            </w:r>
          </w:p>
        </w:tc>
      </w:tr>
      <w:tr w:rsidRPr="00A4765C" w:rsidR="006D0164" w:rsidTr="726617B7" w14:paraId="582DD068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7A0AEA07" w14:paraId="1C841B18" w14:textId="5424F086">
            <w:pPr>
              <w:pStyle w:val="Tabletext"/>
              <w:jc w:val="center"/>
            </w:pPr>
            <w:r>
              <w:t>24/09/2023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7A0AEA07" w14:paraId="13101A00" w14:textId="1A04DD9B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7A0AEA07" w14:paraId="6BC220E7" w14:textId="635CFC97">
            <w:pPr>
              <w:pStyle w:val="Tabletext"/>
              <w:jc w:val="center"/>
            </w:pPr>
            <w:r>
              <w:t xml:space="preserve">Incluindo informações: </w:t>
            </w:r>
            <w:r w:rsidR="02729D2E">
              <w:t xml:space="preserve"> </w:t>
            </w:r>
            <w:r w:rsidR="4A344E60">
              <w:t>Membros, turma e docentes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4765C" w:rsidR="006D0164" w:rsidP="00F61973" w:rsidRDefault="299B1768" w14:paraId="117532E2" w14:textId="51B764B5">
            <w:pPr>
              <w:pStyle w:val="Tabletext"/>
              <w:jc w:val="center"/>
            </w:pPr>
            <w:r>
              <w:t>Marcos Vinicius</w:t>
            </w:r>
          </w:p>
        </w:tc>
      </w:tr>
      <w:tr w:rsidR="726617B7" w:rsidTr="726617B7" w14:paraId="1DA63143" w14:textId="77777777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77A8EAB" w:rsidP="726617B7" w:rsidRDefault="577A8EAB" w14:paraId="479E7052" w14:textId="5ED7216F">
            <w:pPr>
              <w:pStyle w:val="Tabletext"/>
              <w:jc w:val="center"/>
            </w:pPr>
            <w:r>
              <w:t>24/09/2023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77A8EAB" w:rsidP="726617B7" w:rsidRDefault="577A8EAB" w14:paraId="708D4AD7" w14:textId="3E481CBA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77A8EAB" w:rsidP="726617B7" w:rsidRDefault="577A8EAB" w14:paraId="2241687B" w14:textId="2C3F03DD">
            <w:pPr>
              <w:pStyle w:val="Tabletext"/>
              <w:jc w:val="center"/>
            </w:pPr>
            <w:r>
              <w:t>Inclu</w:t>
            </w:r>
            <w:r w:rsidR="26B2BDF9">
              <w:t>in</w:t>
            </w:r>
            <w:r>
              <w:t xml:space="preserve">do informações sobre objetivos, metodologia e partes interessadas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77A8EAB" w:rsidP="726617B7" w:rsidRDefault="577A8EAB" w14:paraId="6C2344FE" w14:textId="0AD54D82">
            <w:pPr>
              <w:pStyle w:val="Tabletext"/>
              <w:jc w:val="center"/>
            </w:pPr>
            <w:r>
              <w:t>Luciana Guedes</w:t>
            </w:r>
          </w:p>
        </w:tc>
      </w:tr>
      <w:tr w:rsidR="726617B7" w:rsidTr="726617B7" w14:paraId="14C4BCAA" w14:textId="77777777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A551DC6" w:rsidP="726617B7" w:rsidRDefault="5A551DC6" w14:paraId="14B14CB3" w14:textId="6DCD6318">
            <w:pPr>
              <w:pStyle w:val="Tabletext"/>
              <w:jc w:val="center"/>
            </w:pPr>
            <w:r>
              <w:t>25/09/2023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A551DC6" w:rsidP="726617B7" w:rsidRDefault="5A551DC6" w14:paraId="48AF00C0" w14:textId="3AD501AE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A551DC6" w:rsidP="726617B7" w:rsidRDefault="5A551DC6" w14:paraId="74143511" w14:textId="52AA0E69">
            <w:pPr>
              <w:pStyle w:val="Tabletext"/>
              <w:jc w:val="center"/>
            </w:pPr>
            <w:r>
              <w:t xml:space="preserve">Revisando as seções de </w:t>
            </w:r>
            <w:r w:rsidR="33C52C1D">
              <w:t>P</w:t>
            </w:r>
            <w:r>
              <w:t xml:space="preserve">roblematização e </w:t>
            </w:r>
            <w:r w:rsidR="720AD172">
              <w:t>M</w:t>
            </w:r>
            <w:r>
              <w:t xml:space="preserve">etodologia; </w:t>
            </w:r>
            <w:r w:rsidR="5692F490">
              <w:t xml:space="preserve">expandindo </w:t>
            </w:r>
            <w:r w:rsidR="35068ECD">
              <w:t>Objetivos; inserindo novas informações em Contexto.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35068ECD" w:rsidP="726617B7" w:rsidRDefault="35068ECD" w14:paraId="38B47759" w14:textId="1685F2E4">
            <w:pPr>
              <w:pStyle w:val="Tabletext"/>
              <w:jc w:val="center"/>
            </w:pPr>
            <w:r>
              <w:t>Renato Jacob</w:t>
            </w:r>
          </w:p>
        </w:tc>
      </w:tr>
      <w:tr w:rsidR="726617B7" w:rsidTr="726617B7" w14:paraId="2797D3AA" w14:textId="77777777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1C4F644" w:rsidP="726617B7" w:rsidRDefault="21C4F644" w14:paraId="261B704D" w14:textId="513ED77E">
            <w:pPr>
              <w:pStyle w:val="Tabletext"/>
              <w:jc w:val="center"/>
            </w:pPr>
            <w:r>
              <w:t>25/09/2023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1C4F644" w:rsidP="726617B7" w:rsidRDefault="21C4F644" w14:paraId="593319D9" w14:textId="232C227F">
            <w:pPr>
              <w:pStyle w:val="Tabletext"/>
              <w:jc w:val="center"/>
            </w:pPr>
            <w:r>
              <w:t>1.6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1C4F644" w:rsidP="726617B7" w:rsidRDefault="21C4F644" w14:paraId="59CE6FC7" w14:textId="0DCA8664">
            <w:pPr>
              <w:pStyle w:val="Tabletext"/>
              <w:jc w:val="center"/>
            </w:pPr>
            <w:r>
              <w:t>Reajustando informações já adicionadas e adicionando novas informações: identificação e organização do projeto.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1C4F644" w:rsidP="726617B7" w:rsidRDefault="21C4F644" w14:paraId="13A2CF77" w14:textId="09B417E7">
            <w:pPr>
              <w:pStyle w:val="Tabletext"/>
              <w:jc w:val="center"/>
            </w:pPr>
            <w:r>
              <w:t>Marcos Vinicius</w:t>
            </w:r>
          </w:p>
        </w:tc>
      </w:tr>
    </w:tbl>
    <w:p w:rsidRPr="00A4765C" w:rsidR="006D0164" w:rsidRDefault="006D0164" w14:paraId="70A10A7B" w14:textId="77777777">
      <w:pPr>
        <w:pStyle w:val="BodyText"/>
      </w:pPr>
    </w:p>
    <w:p w:rsidRPr="00A4765C" w:rsidR="006D0164" w:rsidRDefault="005A599C" w14:paraId="6D1C15AE" w14:textId="77777777">
      <w:pPr>
        <w:pStyle w:val="Title"/>
      </w:pPr>
      <w:r>
        <w:br w:type="page"/>
      </w:r>
      <w:r>
        <w:t>Índice Analítico</w:t>
      </w:r>
    </w:p>
    <w:p w:rsidR="00346651" w:rsidP="13C0DEB6" w:rsidRDefault="00825966" w14:paraId="1D34AD7B" w14:textId="18560D6C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>
        <w:fldChar w:fldCharType="begin"/>
      </w:r>
      <w:r w:rsidR="00017B11">
        <w:instrText>TOC \o "1-3"</w:instrText>
      </w:r>
      <w:r>
        <w:fldChar w:fldCharType="separate"/>
      </w:r>
      <w:r w:rsidRPr="13C0DEB6" w:rsidR="00346651">
        <w:rPr>
          <w:noProof/>
        </w:rPr>
        <w:t>1.</w:t>
      </w:r>
      <w:r w:rsidR="00346651"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 w:rsidR="00346651">
        <w:rPr>
          <w:noProof/>
        </w:rPr>
        <w:t>Introdução</w:t>
      </w:r>
      <w:r w:rsidR="00346651">
        <w:rPr>
          <w:noProof/>
        </w:rPr>
        <w:tab/>
      </w:r>
      <w:r w:rsidR="00346651">
        <w:rPr>
          <w:noProof/>
        </w:rPr>
        <w:fldChar w:fldCharType="begin"/>
      </w:r>
      <w:r w:rsidR="00346651">
        <w:rPr>
          <w:noProof/>
        </w:rPr>
        <w:instrText xml:space="preserve"> PAGEREF _Toc144101624 \h </w:instrText>
      </w:r>
      <w:r w:rsidR="00346651">
        <w:rPr>
          <w:noProof/>
        </w:rPr>
      </w:r>
      <w:r w:rsidR="00346651">
        <w:rPr>
          <w:noProof/>
        </w:rPr>
        <w:fldChar w:fldCharType="separate"/>
      </w:r>
      <w:r w:rsidRPr="13C0DEB6" w:rsidR="005316A8">
        <w:rPr>
          <w:noProof/>
        </w:rPr>
        <w:t>8</w:t>
      </w:r>
      <w:r w:rsidR="00346651">
        <w:rPr>
          <w:noProof/>
        </w:rPr>
        <w:fldChar w:fldCharType="end"/>
      </w:r>
    </w:p>
    <w:p w:rsidR="00346651" w:rsidP="13C0DEB6" w:rsidRDefault="00346651" w14:paraId="08F006ED" w14:textId="1891564B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_Toc144101625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8</w:t>
      </w:r>
      <w:r>
        <w:rPr>
          <w:noProof/>
        </w:rPr>
        <w:fldChar w:fldCharType="end"/>
      </w:r>
    </w:p>
    <w:p w:rsidR="00346651" w:rsidP="13C0DEB6" w:rsidRDefault="00346651" w14:paraId="7B467142" w14:textId="4522F231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1.2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_Toc144101626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8</w:t>
      </w:r>
      <w:r>
        <w:rPr>
          <w:noProof/>
        </w:rPr>
        <w:fldChar w:fldCharType="end"/>
      </w:r>
    </w:p>
    <w:p w:rsidR="00346651" w:rsidP="13C0DEB6" w:rsidRDefault="00346651" w14:paraId="5873F5E6" w14:textId="150EC66A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1.3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_Toc144101627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8</w:t>
      </w:r>
      <w:r>
        <w:rPr>
          <w:noProof/>
        </w:rPr>
        <w:fldChar w:fldCharType="end"/>
      </w:r>
    </w:p>
    <w:p w:rsidR="00346651" w:rsidP="13C0DEB6" w:rsidRDefault="00346651" w14:paraId="73AD5B62" w14:textId="60516B7F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1.4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_Toc144101628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9</w:t>
      </w:r>
      <w:r>
        <w:rPr>
          <w:noProof/>
        </w:rPr>
        <w:fldChar w:fldCharType="end"/>
      </w:r>
    </w:p>
    <w:p w:rsidR="00346651" w:rsidP="13C0DEB6" w:rsidRDefault="00346651" w14:paraId="5C97AED8" w14:textId="46C4D2B1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1.5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Partes Interessadas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_Toc144101629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9</w:t>
      </w:r>
      <w:r>
        <w:rPr>
          <w:noProof/>
        </w:rPr>
        <w:fldChar w:fldCharType="end"/>
      </w:r>
    </w:p>
    <w:p w:rsidR="00346651" w:rsidP="13C0DEB6" w:rsidRDefault="00346651" w14:paraId="421B7234" w14:textId="5FEDA4D5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1.6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Softwares Similares ou 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_Toc144101630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10</w:t>
      </w:r>
      <w:r>
        <w:rPr>
          <w:noProof/>
        </w:rPr>
        <w:fldChar w:fldCharType="end"/>
      </w:r>
    </w:p>
    <w:p w:rsidR="00346651" w:rsidP="13C0DEB6" w:rsidRDefault="00346651" w14:paraId="31F917A6" w14:textId="41CFED88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Levantamento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_Toc144101631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11</w:t>
      </w:r>
      <w:r>
        <w:rPr>
          <w:noProof/>
        </w:rPr>
        <w:fldChar w:fldCharType="end"/>
      </w:r>
    </w:p>
    <w:p w:rsidR="00346651" w:rsidP="13C0DEB6" w:rsidRDefault="00346651" w14:paraId="3C0CFE37" w14:textId="633F27EC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_Toc144101632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11</w:t>
      </w:r>
      <w:r>
        <w:rPr>
          <w:noProof/>
        </w:rPr>
        <w:fldChar w:fldCharType="end"/>
      </w:r>
    </w:p>
    <w:p w:rsidR="00346651" w:rsidP="13C0DEB6" w:rsidRDefault="00346651" w14:paraId="598165B0" w14:textId="4D3C4484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Modelagem do Processo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_Toc144101633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11</w:t>
      </w:r>
      <w:r>
        <w:rPr>
          <w:noProof/>
        </w:rPr>
        <w:fldChar w:fldCharType="end"/>
      </w:r>
    </w:p>
    <w:p w:rsidR="00346651" w:rsidP="13C0DEB6" w:rsidRDefault="00346651" w14:paraId="5426E561" w14:textId="2E42C978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Normas, Processos e Formulários Utilizados no Processo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_Toc144101634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11</w:t>
      </w:r>
      <w:r>
        <w:rPr>
          <w:noProof/>
        </w:rPr>
        <w:fldChar w:fldCharType="end"/>
      </w:r>
    </w:p>
    <w:p w:rsidR="00346651" w:rsidP="13C0DEB6" w:rsidRDefault="00346651" w14:paraId="733AAF46" w14:textId="1E62416A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Descrição dos requisitos de usuário.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_Toc144101635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11</w:t>
      </w:r>
      <w:r>
        <w:rPr>
          <w:noProof/>
        </w:rPr>
        <w:fldChar w:fldCharType="end"/>
      </w:r>
    </w:p>
    <w:p w:rsidR="00346651" w:rsidP="13C0DEB6" w:rsidRDefault="00346651" w14:paraId="2D6305FE" w14:textId="1B35CCC9">
      <w:pPr>
        <w:pStyle w:val="TOC3"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>
        <w:t>2.4.1</w:t>
      </w:r>
      <w:r>
        <w:tab/>
      </w:r>
      <w:r>
        <w:t>Lista de Requisitos do Usuário</w:t>
      </w:r>
      <w:r>
        <w:tab/>
      </w:r>
      <w:r>
        <w:fldChar w:fldCharType="begin"/>
      </w:r>
      <w:r>
        <w:instrText xml:space="preserve"> PAGEREF _Toc144101636 \h </w:instrText>
      </w:r>
      <w:r>
        <w:fldChar w:fldCharType="separate"/>
      </w:r>
      <w:r w:rsidR="005316A8">
        <w:t>11</w:t>
      </w:r>
      <w:r>
        <w:fldChar w:fldCharType="end"/>
      </w:r>
    </w:p>
    <w:p w:rsidR="00346651" w:rsidP="13C0DEB6" w:rsidRDefault="00346651" w14:paraId="4AE9BAF6" w14:textId="1E3D499A">
      <w:pPr>
        <w:pStyle w:val="TOC3"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>
        <w:t>2.4.2</w:t>
      </w:r>
      <w:r>
        <w:tab/>
      </w:r>
      <w:r>
        <w:t>Descrição dos Atores</w:t>
      </w:r>
      <w:r>
        <w:tab/>
      </w:r>
      <w:r>
        <w:fldChar w:fldCharType="begin"/>
      </w:r>
      <w:r>
        <w:instrText xml:space="preserve"> PAGEREF _Toc144101637 \h </w:instrText>
      </w:r>
      <w:r>
        <w:fldChar w:fldCharType="separate"/>
      </w:r>
      <w:r w:rsidR="005316A8">
        <w:t>11</w:t>
      </w:r>
      <w:r>
        <w:fldChar w:fldCharType="end"/>
      </w:r>
    </w:p>
    <w:p w:rsidR="00346651" w:rsidP="13C0DEB6" w:rsidRDefault="00346651" w14:paraId="03B65978" w14:textId="3F77E58E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2.5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Estrutura Analítica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_Toc144101638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12</w:t>
      </w:r>
      <w:r>
        <w:rPr>
          <w:noProof/>
        </w:rPr>
        <w:fldChar w:fldCharType="end"/>
      </w:r>
    </w:p>
    <w:p w:rsidR="00346651" w:rsidP="13C0DEB6" w:rsidRDefault="00346651" w14:paraId="05930BDE" w14:textId="3BAE307E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2.6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Estimativa de Custo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_Toc144101639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12</w:t>
      </w:r>
      <w:r>
        <w:rPr>
          <w:noProof/>
        </w:rPr>
        <w:fldChar w:fldCharType="end"/>
      </w:r>
    </w:p>
    <w:p w:rsidR="00346651" w:rsidP="13C0DEB6" w:rsidRDefault="00346651" w14:paraId="753AEAC2" w14:textId="729AE0F1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2.7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_Toc144101640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14</w:t>
      </w:r>
      <w:r>
        <w:rPr>
          <w:noProof/>
        </w:rPr>
        <w:fldChar w:fldCharType="end"/>
      </w:r>
    </w:p>
    <w:p w:rsidR="00346651" w:rsidP="13C0DEB6" w:rsidRDefault="00346651" w14:paraId="704D0DA2" w14:textId="39C1E16E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2.8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Modelo de Projeto Canvas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_Toc144101641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15</w:t>
      </w:r>
      <w:r>
        <w:rPr>
          <w:noProof/>
        </w:rPr>
        <w:fldChar w:fldCharType="end"/>
      </w:r>
    </w:p>
    <w:p w:rsidR="00346651" w:rsidP="13C0DEB6" w:rsidRDefault="00346651" w14:paraId="5710F51D" w14:textId="28D10AC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Especificação dos 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_Toc144101642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16</w:t>
      </w:r>
      <w:r>
        <w:rPr>
          <w:noProof/>
        </w:rPr>
        <w:fldChar w:fldCharType="end"/>
      </w:r>
    </w:p>
    <w:p w:rsidR="00346651" w:rsidP="13C0DEB6" w:rsidRDefault="00346651" w14:paraId="40983DB7" w14:textId="2463EE1F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Requisitos Funcionais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_Toc144101643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16</w:t>
      </w:r>
      <w:r>
        <w:rPr>
          <w:noProof/>
        </w:rPr>
        <w:fldChar w:fldCharType="end"/>
      </w:r>
    </w:p>
    <w:p w:rsidR="00346651" w:rsidP="13C0DEB6" w:rsidRDefault="00346651" w14:paraId="2B8469B4" w14:textId="72B70C08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Requisitos Não Funcionais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_Toc144101644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16</w:t>
      </w:r>
      <w:r>
        <w:rPr>
          <w:noProof/>
        </w:rPr>
        <w:fldChar w:fldCharType="end"/>
      </w:r>
    </w:p>
    <w:p w:rsidR="00346651" w:rsidP="13C0DEB6" w:rsidRDefault="00346651" w14:paraId="11D7D82A" w14:textId="31AE15F5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3.3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_Toc144101645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17</w:t>
      </w:r>
      <w:r>
        <w:rPr>
          <w:noProof/>
        </w:rPr>
        <w:fldChar w:fldCharType="end"/>
      </w:r>
    </w:p>
    <w:p w:rsidR="00346651" w:rsidP="13C0DEB6" w:rsidRDefault="00346651" w14:paraId="208C7876" w14:textId="09790040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Modelos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_Toc144101646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18</w:t>
      </w:r>
      <w:r>
        <w:rPr>
          <w:noProof/>
        </w:rPr>
        <w:fldChar w:fldCharType="end"/>
      </w:r>
    </w:p>
    <w:p w:rsidR="00346651" w:rsidP="13C0DEB6" w:rsidRDefault="00346651" w14:paraId="47F5F8FE" w14:textId="03C62FB3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4.1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_Toc144101647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18</w:t>
      </w:r>
      <w:r>
        <w:rPr>
          <w:noProof/>
        </w:rPr>
        <w:fldChar w:fldCharType="end"/>
      </w:r>
    </w:p>
    <w:p w:rsidR="00346651" w:rsidP="13C0DEB6" w:rsidRDefault="00346651" w14:paraId="425E15F8" w14:textId="2C802B9F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4.2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Especificação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_Toc144101648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18</w:t>
      </w:r>
      <w:r>
        <w:rPr>
          <w:noProof/>
        </w:rPr>
        <w:fldChar w:fldCharType="end"/>
      </w:r>
    </w:p>
    <w:p w:rsidR="00346651" w:rsidP="13C0DEB6" w:rsidRDefault="00346651" w14:paraId="2E7DA1F0" w14:textId="09E25708">
      <w:pPr>
        <w:pStyle w:val="TOC3"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>
        <w:t>4.2.1</w:t>
      </w:r>
      <w:r>
        <w:tab/>
      </w:r>
      <w:r>
        <w:t>Especificação do Caso de Uso-1</w:t>
      </w:r>
      <w:r>
        <w:tab/>
      </w:r>
      <w:r>
        <w:fldChar w:fldCharType="begin"/>
      </w:r>
      <w:r>
        <w:instrText xml:space="preserve"> PAGEREF _Toc144101649 \h </w:instrText>
      </w:r>
      <w:r>
        <w:fldChar w:fldCharType="separate"/>
      </w:r>
      <w:r w:rsidR="005316A8">
        <w:t>18</w:t>
      </w:r>
      <w:r>
        <w:fldChar w:fldCharType="end"/>
      </w:r>
    </w:p>
    <w:p w:rsidR="00346651" w:rsidP="13C0DEB6" w:rsidRDefault="00346651" w14:paraId="24BA3BAC" w14:textId="4745A6DE">
      <w:pPr>
        <w:pStyle w:val="TOC3"/>
        <w:rPr>
          <w:rFonts w:asciiTheme="minorHAnsi" w:hAnsiTheme="minorHAnsi" w:eastAsiaTheme="minorEastAsia" w:cstheme="minorBidi"/>
          <w:sz w:val="22"/>
          <w:szCs w:val="22"/>
          <w:lang w:eastAsia="pt-BR"/>
        </w:rPr>
      </w:pPr>
      <w:r>
        <w:t>4.2.2</w:t>
      </w:r>
      <w:r>
        <w:tab/>
      </w:r>
      <w:r>
        <w:t>Especificação do Caso de Uso-2</w:t>
      </w:r>
      <w:r>
        <w:tab/>
      </w:r>
      <w:r>
        <w:fldChar w:fldCharType="begin"/>
      </w:r>
      <w:r>
        <w:instrText xml:space="preserve"> PAGEREF _Toc144101650 \h </w:instrText>
      </w:r>
      <w:r>
        <w:fldChar w:fldCharType="separate"/>
      </w:r>
      <w:r w:rsidR="005316A8">
        <w:t>18</w:t>
      </w:r>
      <w:r>
        <w:fldChar w:fldCharType="end"/>
      </w:r>
    </w:p>
    <w:p w:rsidR="00346651" w:rsidP="13C0DEB6" w:rsidRDefault="00346651" w14:paraId="178FF3E7" w14:textId="0BF40738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Implementação das Páginas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_Toc144101651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19</w:t>
      </w:r>
      <w:r>
        <w:rPr>
          <w:noProof/>
        </w:rPr>
        <w:fldChar w:fldCharType="end"/>
      </w:r>
    </w:p>
    <w:p w:rsidR="00346651" w:rsidP="13C0DEB6" w:rsidRDefault="00346651" w14:paraId="088CA429" w14:textId="581E02CC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5.1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Páginas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_Toc144101652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19</w:t>
      </w:r>
      <w:r>
        <w:rPr>
          <w:noProof/>
        </w:rPr>
        <w:fldChar w:fldCharType="end"/>
      </w:r>
    </w:p>
    <w:p w:rsidR="00346651" w:rsidP="13C0DEB6" w:rsidRDefault="00346651" w14:paraId="16827810" w14:textId="41024B87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5.2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Diagrama de Navegação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_Toc144101653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19</w:t>
      </w:r>
      <w:r>
        <w:rPr>
          <w:noProof/>
        </w:rPr>
        <w:fldChar w:fldCharType="end"/>
      </w:r>
    </w:p>
    <w:p w:rsidR="00346651" w:rsidP="13C0DEB6" w:rsidRDefault="00346651" w14:paraId="2644B603" w14:textId="0F3A4394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5.3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Decisões do Design Digital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_Toc144101654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19</w:t>
      </w:r>
      <w:r>
        <w:rPr>
          <w:noProof/>
        </w:rPr>
        <w:fldChar w:fldCharType="end"/>
      </w:r>
    </w:p>
    <w:p w:rsidR="00346651" w:rsidP="13C0DEB6" w:rsidRDefault="00346651" w14:paraId="35074D68" w14:textId="1CF26AF1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Identificação e Organização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_Toc144101655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21</w:t>
      </w:r>
      <w:r>
        <w:rPr>
          <w:noProof/>
        </w:rPr>
        <w:fldChar w:fldCharType="end"/>
      </w:r>
    </w:p>
    <w:p w:rsidR="00346651" w:rsidP="13C0DEB6" w:rsidRDefault="00346651" w14:paraId="74317116" w14:textId="078BB57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Membros da Equipe e seu 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_Toc144101656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21</w:t>
      </w:r>
      <w:r>
        <w:rPr>
          <w:noProof/>
        </w:rPr>
        <w:fldChar w:fldCharType="end"/>
      </w:r>
    </w:p>
    <w:p w:rsidR="00346651" w:rsidP="13C0DEB6" w:rsidRDefault="00346651" w14:paraId="27CC3ED2" w14:textId="49C1ED8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 xml:space="preserve">Turma    1 DSM- </w:t>
      </w:r>
      <w:r w:rsidRPr="13C0DEB6">
        <w:rPr>
          <w:noProof/>
          <w:u w:val="single"/>
        </w:rPr>
        <w:t>&lt;ano&gt; / &lt;semestre&gt;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_Toc144101657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21</w:t>
      </w:r>
      <w:r>
        <w:rPr>
          <w:noProof/>
        </w:rPr>
        <w:fldChar w:fldCharType="end"/>
      </w:r>
    </w:p>
    <w:p w:rsidR="00346651" w:rsidP="13C0DEB6" w:rsidRDefault="00346651" w14:paraId="6192D26F" w14:textId="740366F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Disciplinas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_Toc144101658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21</w:t>
      </w:r>
      <w:r>
        <w:rPr>
          <w:noProof/>
        </w:rPr>
        <w:fldChar w:fldCharType="end"/>
      </w:r>
    </w:p>
    <w:p w:rsidR="00346651" w:rsidP="13C0DEB6" w:rsidRDefault="00346651" w14:paraId="589FC57D" w14:textId="116F66C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Endereço dos Entregáveis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_Toc144101659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21</w:t>
      </w:r>
      <w:r>
        <w:rPr>
          <w:noProof/>
        </w:rPr>
        <w:fldChar w:fldCharType="end"/>
      </w:r>
    </w:p>
    <w:p w:rsidR="00346651" w:rsidP="13C0DEB6" w:rsidRDefault="00346651" w14:paraId="04682C19" w14:textId="3707964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Ferramentas Adotadas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_Toc144101660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22</w:t>
      </w:r>
      <w:r>
        <w:rPr>
          <w:noProof/>
        </w:rPr>
        <w:fldChar w:fldCharType="end"/>
      </w:r>
    </w:p>
    <w:p w:rsidR="00346651" w:rsidP="13C0DEB6" w:rsidRDefault="00346651" w14:paraId="2B706CD6" w14:textId="4B91ED0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_Toc144101661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22</w:t>
      </w:r>
      <w:r>
        <w:rPr>
          <w:noProof/>
        </w:rPr>
        <w:fldChar w:fldCharType="end"/>
      </w:r>
    </w:p>
    <w:p w:rsidR="00346651" w:rsidP="13C0DEB6" w:rsidRDefault="00346651" w14:paraId="130C1899" w14:textId="7B051957">
      <w:pPr>
        <w:pStyle w:val="TOC2"/>
        <w:tabs>
          <w:tab w:val="left" w:pos="99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5.4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  <w:tab/>
      </w:r>
      <w:r w:rsidRPr="13C0DEB6">
        <w:rPr>
          <w:noProof/>
        </w:rPr>
        <w:t>Funções dos Membros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_Toc144101662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23</w:t>
      </w:r>
      <w:r>
        <w:rPr>
          <w:noProof/>
        </w:rPr>
        <w:fldChar w:fldCharType="end"/>
      </w:r>
    </w:p>
    <w:p w:rsidR="00346651" w:rsidP="13C0DEB6" w:rsidRDefault="00346651" w14:paraId="52186AAA" w14:textId="53F96B1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 w:rsidRPr="13C0DEB6">
        <w:rPr>
          <w:noProof/>
        </w:rPr>
        <w:t>Referência Bibliográfica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_Toc144101663 \h </w:instrText>
      </w:r>
      <w:r>
        <w:rPr>
          <w:noProof/>
        </w:rPr>
      </w:r>
      <w:r>
        <w:rPr>
          <w:noProof/>
        </w:rPr>
        <w:fldChar w:fldCharType="separate"/>
      </w:r>
      <w:r w:rsidRPr="13C0DEB6" w:rsidR="005316A8">
        <w:rPr>
          <w:noProof/>
        </w:rPr>
        <w:t>33</w:t>
      </w:r>
      <w:r>
        <w:rPr>
          <w:noProof/>
        </w:rPr>
        <w:fldChar w:fldCharType="end"/>
      </w:r>
    </w:p>
    <w:p w:rsidR="00825966" w:rsidP="13C0DEB6" w:rsidRDefault="00825966" w14:paraId="04E7D33A" w14:textId="56A89A4F">
      <w:pPr>
        <w:pStyle w:val="TOC2"/>
        <w:tabs>
          <w:tab w:val="right" w:leader="dot" w:pos="936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>
        <w:fldChar w:fldCharType="end"/>
      </w:r>
    </w:p>
    <w:p w:rsidR="00353E3C" w:rsidP="00353E3C" w:rsidRDefault="00353E3C" w14:paraId="376186A4" w14:textId="4C9F0002">
      <w:pPr>
        <w:pStyle w:val="Title"/>
        <w:sectPr w:rsidR="00353E3C" w:rsidSect="00353E3C">
          <w:headerReference w:type="default" r:id="rId13"/>
          <w:footerReference w:type="default" r:id="rId14"/>
          <w:pgSz w:w="12240" w:h="15840" w:orient="portrait" w:code="1"/>
          <w:pgMar w:top="1417" w:right="1440" w:bottom="1417" w:left="1440" w:header="720" w:footer="720" w:gutter="0"/>
          <w:pgNumType w:start="1"/>
          <w:cols w:space="720"/>
          <w:titlePg/>
          <w:docGrid w:linePitch="326"/>
        </w:sectPr>
      </w:pPr>
      <w:bookmarkStart w:name="_Toc388163497" w:id="2"/>
    </w:p>
    <w:p w:rsidR="00353E3C" w:rsidP="00353E3C" w:rsidRDefault="00353E3C" w14:paraId="77D8665E" w14:textId="77777777">
      <w:pPr>
        <w:pStyle w:val="Title"/>
      </w:pPr>
    </w:p>
    <w:p w:rsidR="007F5C67" w:rsidRDefault="007F5C67" w14:paraId="7BC32DD8" w14:textId="2CFC4805">
      <w:pPr>
        <w:widowControl/>
        <w:spacing w:line="240" w:lineRule="auto"/>
      </w:pPr>
      <w:bookmarkStart w:name="_Toc430442349" w:id="3"/>
      <w:bookmarkStart w:name="_Toc456600919" w:id="4"/>
      <w:bookmarkStart w:name="_Toc456598588" w:id="5"/>
      <w:bookmarkStart w:name="_Toc425054504" w:id="6"/>
      <w:bookmarkStart w:name="_Toc423410238" w:id="7"/>
      <w:bookmarkEnd w:id="2"/>
    </w:p>
    <w:p w:rsidR="008E0063" w:rsidRDefault="008E0063" w14:paraId="70B07E20" w14:textId="2D904CC0">
      <w:pPr>
        <w:widowControl/>
        <w:spacing w:line="240" w:lineRule="auto"/>
      </w:pPr>
      <w:r>
        <w:br w:type="page"/>
      </w:r>
    </w:p>
    <w:p w:rsidRPr="006B299A" w:rsidR="00164BB4" w:rsidP="00FC7B3D" w:rsidRDefault="00164BB4" w14:paraId="26C89422" w14:textId="77777777">
      <w:pPr>
        <w:pStyle w:val="BodyText"/>
        <w:ind w:left="0"/>
      </w:pPr>
    </w:p>
    <w:p w:rsidR="00001F4B" w:rsidP="00F3720D" w:rsidRDefault="00001F4B" w14:paraId="3C66F86F" w14:textId="77777777">
      <w:pPr>
        <w:pStyle w:val="Heading1"/>
      </w:pPr>
      <w:bookmarkStart w:name="_Toc106706799" w:id="8"/>
      <w:bookmarkStart w:name="_Toc144101624" w:id="9"/>
      <w:bookmarkEnd w:id="3"/>
      <w:bookmarkEnd w:id="4"/>
      <w:bookmarkEnd w:id="5"/>
      <w:r>
        <w:t>Introdução</w:t>
      </w:r>
      <w:bookmarkEnd w:id="8"/>
      <w:bookmarkEnd w:id="9"/>
    </w:p>
    <w:p w:rsidR="00BF7EAF" w:rsidP="00BF7EAF" w:rsidRDefault="163A929C" w14:paraId="6F0C0EA3" w14:textId="68CEF68D">
      <w:pPr>
        <w:pStyle w:val="Heading2"/>
      </w:pPr>
      <w:bookmarkStart w:name="_Toc106706800" w:id="10"/>
      <w:bookmarkStart w:name="_Toc144101625" w:id="11"/>
      <w:r>
        <w:t>Problema</w:t>
      </w:r>
      <w:bookmarkEnd w:id="10"/>
      <w:bookmarkEnd w:id="11"/>
    </w:p>
    <w:p w:rsidR="6E4CEA45" w:rsidP="726617B7" w:rsidRDefault="6E4CEA45" w14:paraId="1582654E" w14:textId="652044AF">
      <w:pPr>
        <w:pStyle w:val="BodyText"/>
        <w:ind w:firstLine="720"/>
        <w:jc w:val="both"/>
      </w:pPr>
      <w:r w:rsidRPr="726617B7">
        <w:t xml:space="preserve">Como divulgar </w:t>
      </w:r>
      <w:r w:rsidRPr="726617B7" w:rsidR="46DB1EE2">
        <w:t>o calendário vacin</w:t>
      </w:r>
      <w:r w:rsidRPr="726617B7" w:rsidR="35A2BAC6">
        <w:t>al</w:t>
      </w:r>
      <w:r w:rsidRPr="726617B7" w:rsidR="46DB1EE2">
        <w:t xml:space="preserve"> de acordo com a idade</w:t>
      </w:r>
      <w:r w:rsidRPr="726617B7" w:rsidR="182F951E">
        <w:t xml:space="preserve"> </w:t>
      </w:r>
      <w:r w:rsidRPr="726617B7" w:rsidR="3DF1BB3D">
        <w:t xml:space="preserve">de uma pessoa? </w:t>
      </w:r>
    </w:p>
    <w:p w:rsidR="726617B7" w:rsidP="726617B7" w:rsidRDefault="726617B7" w14:paraId="56521D04" w14:textId="2C414682">
      <w:pPr>
        <w:pStyle w:val="BodyText"/>
        <w:ind w:firstLine="720"/>
        <w:jc w:val="both"/>
        <w:rPr>
          <w:color w:val="00B050"/>
        </w:rPr>
      </w:pPr>
    </w:p>
    <w:p w:rsidR="00001F4B" w:rsidP="00001F4B" w:rsidRDefault="14230352" w14:paraId="238A74DA" w14:textId="6F319882">
      <w:pPr>
        <w:pStyle w:val="Heading2"/>
      </w:pPr>
      <w:bookmarkStart w:name="_Toc106706801" w:id="12"/>
      <w:bookmarkStart w:name="_Toc144101626" w:id="13"/>
      <w:r>
        <w:t>Contexto</w:t>
      </w:r>
      <w:bookmarkEnd w:id="12"/>
      <w:bookmarkEnd w:id="13"/>
    </w:p>
    <w:p w:rsidRPr="00BF7EAF" w:rsidR="00BF7EAF" w:rsidP="726617B7" w:rsidRDefault="30F01D01" w14:paraId="1EDBC03C" w14:textId="37BB03DA">
      <w:pPr>
        <w:pStyle w:val="BodyText"/>
        <w:ind w:firstLine="720"/>
        <w:jc w:val="both"/>
      </w:pPr>
      <w:r w:rsidRPr="726617B7">
        <w:t>A disseminação do calendário vacinal</w:t>
      </w:r>
      <w:r w:rsidRPr="726617B7" w:rsidR="310BCF0C">
        <w:t xml:space="preserve"> atualmente</w:t>
      </w:r>
      <w:r w:rsidRPr="726617B7">
        <w:t xml:space="preserve"> </w:t>
      </w:r>
      <w:r w:rsidRPr="726617B7" w:rsidR="6A273174">
        <w:t>é feita</w:t>
      </w:r>
      <w:r w:rsidRPr="726617B7">
        <w:t xml:space="preserve"> por di</w:t>
      </w:r>
      <w:r w:rsidRPr="726617B7" w:rsidR="72C58C91">
        <w:t xml:space="preserve">ferentes </w:t>
      </w:r>
      <w:r w:rsidRPr="726617B7">
        <w:t xml:space="preserve">meios. </w:t>
      </w:r>
      <w:r w:rsidRPr="726617B7" w:rsidR="416D4751">
        <w:t>Segundo Castro et al. (2022),</w:t>
      </w:r>
      <w:r w:rsidRPr="726617B7" w:rsidR="517E7057">
        <w:t xml:space="preserve"> os meios de comunicação e </w:t>
      </w:r>
      <w:r w:rsidRPr="726617B7" w:rsidR="047DC716">
        <w:t xml:space="preserve">pessoas de influência são </w:t>
      </w:r>
      <w:r w:rsidRPr="726617B7" w:rsidR="5BB4A193">
        <w:t>capazes de aumentar a conscientização sobre o tópico</w:t>
      </w:r>
      <w:r w:rsidRPr="726617B7" w:rsidR="1BBA6270">
        <w:t xml:space="preserve">, enquanto Dottes e Borges (2021) </w:t>
      </w:r>
      <w:r w:rsidRPr="726617B7" w:rsidR="6041ABE3">
        <w:t>enfatizam o papel do agente comunitário de saúde a esse efeito</w:t>
      </w:r>
      <w:r w:rsidRPr="726617B7" w:rsidR="0B6DA120">
        <w:t>.</w:t>
      </w:r>
      <w:r w:rsidRPr="726617B7" w:rsidR="2B2F8BBB">
        <w:t xml:space="preserve"> Na internet,</w:t>
      </w:r>
      <w:r w:rsidRPr="726617B7" w:rsidR="651BE77E">
        <w:t xml:space="preserve"> </w:t>
      </w:r>
      <w:r w:rsidRPr="726617B7" w:rsidR="13015D0F">
        <w:t>a</w:t>
      </w:r>
      <w:r w:rsidRPr="726617B7" w:rsidR="400AFF4F">
        <w:t xml:space="preserve"> Sociedade Brasileira de Imunizações (SBIm) disponibiliza calendários de vacinação específicos a faixas etárias diversas</w:t>
      </w:r>
      <w:r w:rsidRPr="726617B7" w:rsidR="05D22278">
        <w:t xml:space="preserve"> em seu site</w:t>
      </w:r>
      <w:r w:rsidRPr="726617B7" w:rsidR="400AFF4F">
        <w:t xml:space="preserve"> (</w:t>
      </w:r>
      <w:r w:rsidRPr="726617B7" w:rsidR="78494E1C">
        <w:t>REPA; SILVA, 2018).</w:t>
      </w:r>
    </w:p>
    <w:p w:rsidRPr="00BF7EAF" w:rsidR="00BF7EAF" w:rsidP="726617B7" w:rsidRDefault="2AA8601C" w14:paraId="1D84E94D" w14:textId="1EB67EC2">
      <w:pPr>
        <w:pStyle w:val="BodyText"/>
        <w:ind w:firstLine="720"/>
        <w:jc w:val="both"/>
      </w:pPr>
      <w:r w:rsidRPr="726617B7">
        <w:t xml:space="preserve">A importância da propagação de informações pertinentes acerca </w:t>
      </w:r>
      <w:r w:rsidRPr="726617B7" w:rsidR="6BF1675B">
        <w:t xml:space="preserve">da vacinação e seus efeitos </w:t>
      </w:r>
      <w:r w:rsidRPr="726617B7" w:rsidR="44DF0C53">
        <w:t xml:space="preserve">(ou a falta dela) </w:t>
      </w:r>
      <w:r w:rsidRPr="726617B7">
        <w:t xml:space="preserve">não pode ser subestimada. </w:t>
      </w:r>
      <w:r w:rsidRPr="726617B7" w:rsidR="43873D70">
        <w:t>Newcomer</w:t>
      </w:r>
      <w:r w:rsidRPr="726617B7" w:rsidR="52126BEB">
        <w:t>, Glanz e Daley</w:t>
      </w:r>
      <w:r w:rsidRPr="726617B7" w:rsidR="43873D70">
        <w:t xml:space="preserve"> (2023) c</w:t>
      </w:r>
      <w:r w:rsidRPr="726617B7" w:rsidR="766029BF">
        <w:t>onstata</w:t>
      </w:r>
      <w:r w:rsidRPr="726617B7" w:rsidR="32A35D53">
        <w:t>m</w:t>
      </w:r>
      <w:r w:rsidRPr="726617B7" w:rsidR="03739A8C">
        <w:t xml:space="preserve"> </w:t>
      </w:r>
      <w:r w:rsidRPr="726617B7" w:rsidR="1C0A4A4A">
        <w:t>que c</w:t>
      </w:r>
      <w:r w:rsidRPr="726617B7" w:rsidR="7B90D1E2">
        <w:t xml:space="preserve">rianças que recebem vacinas tardiamente </w:t>
      </w:r>
      <w:r w:rsidRPr="726617B7" w:rsidR="5AE3447B">
        <w:t>logicamente estendem o período no qual estão vulneráveis</w:t>
      </w:r>
      <w:r w:rsidRPr="726617B7" w:rsidR="0B48EEA3">
        <w:t xml:space="preserve"> (RANE, 2021)</w:t>
      </w:r>
      <w:r w:rsidRPr="726617B7" w:rsidR="7EBD0087">
        <w:t xml:space="preserve">, além de estarem sujeitas a não completarem </w:t>
      </w:r>
      <w:r w:rsidRPr="726617B7" w:rsidR="64760984">
        <w:t>seu calendário vacinal</w:t>
      </w:r>
      <w:r w:rsidRPr="726617B7" w:rsidR="73EE2579">
        <w:t xml:space="preserve"> (NEWCOMER</w:t>
      </w:r>
      <w:r w:rsidRPr="726617B7" w:rsidR="0739F58C">
        <w:t xml:space="preserve"> et al.</w:t>
      </w:r>
      <w:r w:rsidRPr="726617B7" w:rsidR="73EE2579">
        <w:t>, 2021)</w:t>
      </w:r>
      <w:r w:rsidRPr="726617B7" w:rsidR="5AE3447B">
        <w:t>.</w:t>
      </w:r>
      <w:r w:rsidRPr="726617B7" w:rsidR="106C94BB">
        <w:t xml:space="preserve"> </w:t>
      </w:r>
      <w:r w:rsidRPr="726617B7" w:rsidR="53B1F083">
        <w:t xml:space="preserve">Não apenas menores estão vulneráveis na ausência de vacinação; </w:t>
      </w:r>
      <w:r w:rsidRPr="726617B7" w:rsidR="01AEEFAD">
        <w:t xml:space="preserve">segundo Choi et al. (2022), </w:t>
      </w:r>
      <w:r w:rsidRPr="726617B7" w:rsidR="53B1F083">
        <w:t>h</w:t>
      </w:r>
      <w:r w:rsidRPr="726617B7" w:rsidR="2E02752A">
        <w:t xml:space="preserve">ouve </w:t>
      </w:r>
      <w:r w:rsidRPr="726617B7" w:rsidR="605E5FB5">
        <w:t xml:space="preserve">um ressurgimento da coqueluche em adultos e adolescentes </w:t>
      </w:r>
      <w:r w:rsidRPr="726617B7" w:rsidR="6F75EC1A">
        <w:t>na Suécia</w:t>
      </w:r>
      <w:r w:rsidRPr="726617B7" w:rsidR="7974C346">
        <w:t xml:space="preserve"> </w:t>
      </w:r>
      <w:r w:rsidRPr="726617B7" w:rsidR="2CD91216">
        <w:t>(PUBLIC HEALTH AGENCY</w:t>
      </w:r>
      <w:r w:rsidRPr="726617B7" w:rsidR="41F9DC39">
        <w:t xml:space="preserve"> OF SWEDEN</w:t>
      </w:r>
      <w:r w:rsidRPr="726617B7" w:rsidR="2CD91216">
        <w:t>, 2021 apud CHOI et al.</w:t>
      </w:r>
      <w:r w:rsidRPr="726617B7" w:rsidR="5289D6B3">
        <w:t>, 2022</w:t>
      </w:r>
      <w:r w:rsidRPr="726617B7" w:rsidR="2CD91216">
        <w:t>)</w:t>
      </w:r>
      <w:r w:rsidRPr="726617B7" w:rsidR="6F75EC1A">
        <w:t xml:space="preserve"> </w:t>
      </w:r>
      <w:r w:rsidRPr="726617B7" w:rsidR="605E5FB5">
        <w:t xml:space="preserve">que poderia ser atribuído </w:t>
      </w:r>
      <w:r w:rsidRPr="726617B7" w:rsidR="675A53FF">
        <w:t>à falta de vacinação em geral.</w:t>
      </w:r>
    </w:p>
    <w:p w:rsidR="309F75D8" w:rsidP="726617B7" w:rsidRDefault="309F75D8" w14:paraId="64EABCE2" w14:textId="09C1B766">
      <w:pPr>
        <w:pStyle w:val="BodyText"/>
        <w:ind w:firstLine="720"/>
        <w:jc w:val="both"/>
      </w:pPr>
      <w:r w:rsidRPr="726617B7">
        <w:t>Portanto, devido</w:t>
      </w:r>
      <w:r w:rsidRPr="726617B7" w:rsidR="211C1373">
        <w:t xml:space="preserve"> ao uso de calendários de vacinação como um meio </w:t>
      </w:r>
      <w:r w:rsidRPr="726617B7" w:rsidR="5A034511">
        <w:t>de conscientização acerca da vacinação</w:t>
      </w:r>
      <w:r w:rsidRPr="726617B7" w:rsidR="0D3BB2D4">
        <w:t xml:space="preserve">, é interessante </w:t>
      </w:r>
      <w:r w:rsidRPr="726617B7" w:rsidR="24CC743A">
        <w:t>a criação de um site com o fim de informar o usuário baseado na sua idade.</w:t>
      </w:r>
    </w:p>
    <w:p w:rsidR="726617B7" w:rsidP="726617B7" w:rsidRDefault="726617B7" w14:paraId="394D09E1" w14:textId="11FD5373">
      <w:pPr>
        <w:pStyle w:val="BodyText"/>
        <w:ind w:firstLine="720"/>
        <w:rPr>
          <w:color w:val="FF0000"/>
        </w:rPr>
      </w:pPr>
    </w:p>
    <w:p w:rsidR="00001F4B" w:rsidP="00001F4B" w:rsidRDefault="14230352" w14:paraId="0E3C071F" w14:textId="3811F191">
      <w:pPr>
        <w:pStyle w:val="Heading2"/>
      </w:pPr>
      <w:bookmarkStart w:name="_Toc106706802" w:id="14"/>
      <w:bookmarkStart w:name="_Toc144101627" w:id="15"/>
      <w:r>
        <w:t>Objetivo</w:t>
      </w:r>
      <w:r w:rsidR="251A645E">
        <w:t>s</w:t>
      </w:r>
      <w:r w:rsidR="6B42B1E9">
        <w:t xml:space="preserve"> </w:t>
      </w:r>
      <w:bookmarkEnd w:id="14"/>
      <w:bookmarkEnd w:id="15"/>
    </w:p>
    <w:p w:rsidR="6B42B1E9" w:rsidP="726617B7" w:rsidRDefault="01E63334" w14:paraId="47525962" w14:textId="18A19EBB">
      <w:r>
        <w:t>Objetivos gerais</w:t>
      </w:r>
    </w:p>
    <w:p w:rsidR="27AE6342" w:rsidP="537A2358" w:rsidRDefault="27AE6342" w14:paraId="4216FE26" w14:textId="1956F969">
      <w:pPr>
        <w:ind w:left="720" w:firstLine="720"/>
        <w:rPr>
          <w:i w:val="0"/>
          <w:iCs w:val="0"/>
        </w:rPr>
      </w:pPr>
      <w:r w:rsidRPr="537A2358" w:rsidR="27AE6342">
        <w:rPr>
          <w:i w:val="0"/>
          <w:iCs w:val="0"/>
        </w:rPr>
        <w:t>Desenvolver um site com informações sobre vacinas</w:t>
      </w:r>
      <w:r w:rsidRPr="537A2358" w:rsidR="66534873">
        <w:rPr>
          <w:i w:val="0"/>
          <w:iCs w:val="0"/>
        </w:rPr>
        <w:t xml:space="preserve"> a serem tomadas</w:t>
      </w:r>
      <w:r w:rsidRPr="537A2358" w:rsidR="27AE6342">
        <w:rPr>
          <w:i w:val="0"/>
          <w:iCs w:val="0"/>
        </w:rPr>
        <w:t>,</w:t>
      </w:r>
      <w:r w:rsidRPr="537A2358" w:rsidR="3242035D">
        <w:rPr>
          <w:i w:val="0"/>
          <w:iCs w:val="0"/>
        </w:rPr>
        <w:t xml:space="preserve"> </w:t>
      </w:r>
      <w:r w:rsidRPr="537A2358" w:rsidR="27AE6342">
        <w:rPr>
          <w:i w:val="0"/>
          <w:iCs w:val="0"/>
        </w:rPr>
        <w:t xml:space="preserve">de acordo com </w:t>
      </w:r>
      <w:r w:rsidRPr="537A2358" w:rsidR="006A1159">
        <w:rPr>
          <w:i w:val="0"/>
          <w:iCs w:val="0"/>
        </w:rPr>
        <w:t xml:space="preserve">faixa </w:t>
      </w:r>
      <w:r w:rsidRPr="537A2358" w:rsidR="00C8384F">
        <w:rPr>
          <w:i w:val="0"/>
          <w:iCs w:val="0"/>
        </w:rPr>
        <w:t>etária d</w:t>
      </w:r>
      <w:r w:rsidRPr="537A2358" w:rsidR="006B5B4C">
        <w:rPr>
          <w:i w:val="0"/>
          <w:iCs w:val="0"/>
        </w:rPr>
        <w:t>o usuário</w:t>
      </w:r>
      <w:r w:rsidRPr="537A2358" w:rsidR="27AE6342">
        <w:rPr>
          <w:i w:val="0"/>
          <w:iCs w:val="0"/>
        </w:rPr>
        <w:t xml:space="preserve">, </w:t>
      </w:r>
      <w:r w:rsidRPr="537A2358" w:rsidR="5F6FB04B">
        <w:rPr>
          <w:i w:val="0"/>
          <w:iCs w:val="0"/>
        </w:rPr>
        <w:t xml:space="preserve">favorecendo o amplo acesso </w:t>
      </w:r>
      <w:r w:rsidRPr="537A2358" w:rsidR="6F690BB8">
        <w:rPr>
          <w:i w:val="0"/>
          <w:iCs w:val="0"/>
        </w:rPr>
        <w:t xml:space="preserve">ao </w:t>
      </w:r>
      <w:r w:rsidRPr="537A2358" w:rsidR="00154AF6">
        <w:rPr>
          <w:i w:val="0"/>
          <w:iCs w:val="0"/>
        </w:rPr>
        <w:t>calendário</w:t>
      </w:r>
      <w:r w:rsidRPr="537A2358" w:rsidR="6F690BB8">
        <w:rPr>
          <w:i w:val="0"/>
          <w:iCs w:val="0"/>
        </w:rPr>
        <w:t xml:space="preserve"> vacinal individualizado</w:t>
      </w:r>
      <w:r w:rsidRPr="537A2358" w:rsidR="4B42F409">
        <w:rPr>
          <w:i w:val="0"/>
          <w:iCs w:val="0"/>
        </w:rPr>
        <w:t xml:space="preserve">, com o fim de que o público geral </w:t>
      </w:r>
      <w:r w:rsidRPr="537A2358" w:rsidR="0FDFB918">
        <w:rPr>
          <w:i w:val="0"/>
          <w:iCs w:val="0"/>
        </w:rPr>
        <w:t>tenha acesso ao mesmo conteúdo</w:t>
      </w:r>
      <w:r w:rsidRPr="537A2358" w:rsidR="05F5A16D">
        <w:rPr>
          <w:i w:val="0"/>
          <w:iCs w:val="0"/>
        </w:rPr>
        <w:t>, orientá-lo acerca da importância das vacinas e da imunização</w:t>
      </w:r>
      <w:r w:rsidRPr="537A2358" w:rsidR="16FF882A">
        <w:rPr>
          <w:i w:val="0"/>
          <w:iCs w:val="0"/>
        </w:rPr>
        <w:t>, seus benefícios</w:t>
      </w:r>
      <w:r w:rsidRPr="537A2358" w:rsidR="05F5A16D">
        <w:rPr>
          <w:i w:val="0"/>
          <w:iCs w:val="0"/>
        </w:rPr>
        <w:t xml:space="preserve"> e incentiv</w:t>
      </w:r>
      <w:r w:rsidRPr="537A2358" w:rsidR="39891258">
        <w:rPr>
          <w:i w:val="0"/>
          <w:iCs w:val="0"/>
        </w:rPr>
        <w:t>á-lo a buscar este tipo de conhecimento</w:t>
      </w:r>
      <w:r w:rsidRPr="537A2358" w:rsidR="05F5A16D">
        <w:rPr>
          <w:i w:val="0"/>
          <w:iCs w:val="0"/>
        </w:rPr>
        <w:t xml:space="preserve">, </w:t>
      </w:r>
      <w:r w:rsidRPr="537A2358" w:rsidR="5CDBBFD7">
        <w:rPr>
          <w:i w:val="0"/>
          <w:iCs w:val="0"/>
        </w:rPr>
        <w:t>i</w:t>
      </w:r>
      <w:r w:rsidRPr="537A2358" w:rsidR="0FDFB918">
        <w:rPr>
          <w:i w:val="0"/>
          <w:iCs w:val="0"/>
        </w:rPr>
        <w:t>nfluenciar a comunidade a buscar mais conhecimento sobre vacinas</w:t>
      </w:r>
      <w:r w:rsidRPr="537A2358" w:rsidR="3B4A2ECD">
        <w:rPr>
          <w:i w:val="0"/>
          <w:iCs w:val="0"/>
        </w:rPr>
        <w:t>, contribuindo assim para o desenvolvimento da saúde básica.</w:t>
      </w:r>
    </w:p>
    <w:p w:rsidR="726617B7" w:rsidP="0C64E2F1" w:rsidRDefault="726617B7" w14:paraId="22C901B7" w14:textId="5001F1AA"/>
    <w:p w:rsidR="516DFCC0" w:rsidP="0C64E2F1" w:rsidRDefault="516DFCC0" w14:paraId="0438CE8F" w14:textId="3955F231">
      <w:r w:rsidRPr="0C64E2F1">
        <w:t xml:space="preserve">Objetivos </w:t>
      </w:r>
      <w:r w:rsidRPr="0C64E2F1" w:rsidR="47A1CCE3">
        <w:t>específicos</w:t>
      </w:r>
    </w:p>
    <w:p w:rsidR="3D831A35" w:rsidP="537A2358" w:rsidRDefault="3D831A35" w14:paraId="51FD812E" w14:textId="372CB4FB">
      <w:pPr>
        <w:pStyle w:val="BodyText"/>
        <w:ind w:left="360" w:firstLine="720"/>
        <w:rPr>
          <w:i w:val="0"/>
          <w:iCs w:val="0"/>
        </w:rPr>
      </w:pPr>
      <w:r w:rsidRPr="537A2358" w:rsidR="3D831A35">
        <w:rPr>
          <w:i w:val="0"/>
          <w:iCs w:val="0"/>
        </w:rPr>
        <w:t>Desenvolver um site na internet</w:t>
      </w:r>
      <w:r w:rsidRPr="537A2358" w:rsidR="4622E472">
        <w:rPr>
          <w:i w:val="0"/>
          <w:iCs w:val="0"/>
        </w:rPr>
        <w:t xml:space="preserve">, </w:t>
      </w:r>
      <w:r w:rsidRPr="537A2358" w:rsidR="74336F8F">
        <w:rPr>
          <w:i w:val="0"/>
          <w:iCs w:val="0"/>
        </w:rPr>
        <w:t>implement</w:t>
      </w:r>
      <w:r w:rsidRPr="537A2358" w:rsidR="2575570B">
        <w:rPr>
          <w:i w:val="0"/>
          <w:iCs w:val="0"/>
        </w:rPr>
        <w:t>a</w:t>
      </w:r>
      <w:r w:rsidRPr="537A2358" w:rsidR="74336F8F">
        <w:rPr>
          <w:i w:val="0"/>
          <w:iCs w:val="0"/>
        </w:rPr>
        <w:t xml:space="preserve">ndo </w:t>
      </w:r>
      <w:r w:rsidRPr="537A2358" w:rsidR="35779141">
        <w:rPr>
          <w:i w:val="0"/>
          <w:iCs w:val="0"/>
        </w:rPr>
        <w:t>a interface</w:t>
      </w:r>
      <w:r w:rsidRPr="537A2358" w:rsidR="36B65087">
        <w:rPr>
          <w:i w:val="0"/>
          <w:iCs w:val="0"/>
        </w:rPr>
        <w:t xml:space="preserve"> e o</w:t>
      </w:r>
      <w:r w:rsidRPr="537A2358" w:rsidR="35779141">
        <w:rPr>
          <w:i w:val="0"/>
          <w:iCs w:val="0"/>
        </w:rPr>
        <w:t xml:space="preserve"> layout</w:t>
      </w:r>
      <w:r w:rsidRPr="537A2358" w:rsidR="7EA160B5">
        <w:rPr>
          <w:i w:val="0"/>
          <w:iCs w:val="0"/>
        </w:rPr>
        <w:t xml:space="preserve"> </w:t>
      </w:r>
    </w:p>
    <w:p w:rsidR="281D538E" w:rsidP="537A2358" w:rsidRDefault="281D538E" w14:paraId="1EB57E3B" w14:textId="30DD2D85">
      <w:pPr>
        <w:pStyle w:val="BodyText"/>
        <w:ind w:left="360" w:firstLine="720"/>
        <w:rPr>
          <w:i w:val="0"/>
          <w:iCs w:val="0"/>
        </w:rPr>
      </w:pPr>
      <w:r w:rsidRPr="537A2358" w:rsidR="281D538E">
        <w:rPr>
          <w:i w:val="0"/>
          <w:iCs w:val="0"/>
        </w:rPr>
        <w:t>Desenvolver p</w:t>
      </w:r>
      <w:r w:rsidRPr="537A2358" w:rsidR="00501ED0">
        <w:rPr>
          <w:i w:val="0"/>
          <w:iCs w:val="0"/>
        </w:rPr>
        <w:t xml:space="preserve">áginas </w:t>
      </w:r>
      <w:r w:rsidRPr="537A2358" w:rsidR="281D538E">
        <w:rPr>
          <w:i w:val="0"/>
          <w:iCs w:val="0"/>
        </w:rPr>
        <w:t>com inform</w:t>
      </w:r>
      <w:r w:rsidRPr="537A2358" w:rsidR="00501ED0">
        <w:rPr>
          <w:i w:val="0"/>
          <w:iCs w:val="0"/>
        </w:rPr>
        <w:t xml:space="preserve">ação </w:t>
      </w:r>
      <w:r w:rsidRPr="537A2358" w:rsidR="281D538E">
        <w:rPr>
          <w:i w:val="0"/>
          <w:iCs w:val="0"/>
        </w:rPr>
        <w:t>sobre a vacina (vantagens, benef</w:t>
      </w:r>
      <w:r w:rsidRPr="537A2358" w:rsidR="00501ED0">
        <w:rPr>
          <w:i w:val="0"/>
          <w:iCs w:val="0"/>
        </w:rPr>
        <w:t>ícios</w:t>
      </w:r>
      <w:r w:rsidRPr="537A2358" w:rsidR="281D538E">
        <w:rPr>
          <w:i w:val="0"/>
          <w:iCs w:val="0"/>
        </w:rPr>
        <w:t>,</w:t>
      </w:r>
      <w:r w:rsidRPr="537A2358" w:rsidR="001144DA">
        <w:rPr>
          <w:i w:val="0"/>
          <w:iCs w:val="0"/>
        </w:rPr>
        <w:t xml:space="preserve"> </w:t>
      </w:r>
      <w:r w:rsidRPr="537A2358" w:rsidR="43AC8B16">
        <w:rPr>
          <w:i w:val="0"/>
          <w:iCs w:val="0"/>
        </w:rPr>
        <w:t>as razões</w:t>
      </w:r>
      <w:r w:rsidRPr="537A2358" w:rsidR="281D538E">
        <w:rPr>
          <w:i w:val="0"/>
          <w:iCs w:val="0"/>
        </w:rPr>
        <w:t>)</w:t>
      </w:r>
    </w:p>
    <w:p w:rsidR="7BAAFDA2" w:rsidP="537A2358" w:rsidRDefault="7BAAFDA2" w14:paraId="50FF5756" w14:textId="480D0B0F">
      <w:pPr>
        <w:pStyle w:val="BodyText"/>
        <w:ind w:left="360" w:firstLine="720"/>
        <w:rPr>
          <w:i w:val="0"/>
          <w:iCs w:val="0"/>
        </w:rPr>
      </w:pPr>
      <w:r w:rsidRPr="537A2358" w:rsidR="7BAAFDA2">
        <w:rPr>
          <w:i w:val="0"/>
          <w:iCs w:val="0"/>
        </w:rPr>
        <w:t>Desenvolver p</w:t>
      </w:r>
      <w:r w:rsidRPr="537A2358" w:rsidR="001144DA">
        <w:rPr>
          <w:i w:val="0"/>
          <w:iCs w:val="0"/>
        </w:rPr>
        <w:t xml:space="preserve">áginas </w:t>
      </w:r>
      <w:r w:rsidRPr="537A2358" w:rsidR="7BAAFDA2">
        <w:rPr>
          <w:i w:val="0"/>
          <w:iCs w:val="0"/>
        </w:rPr>
        <w:t xml:space="preserve">com </w:t>
      </w:r>
      <w:r w:rsidRPr="537A2358" w:rsidR="00C77814">
        <w:rPr>
          <w:i w:val="0"/>
          <w:iCs w:val="0"/>
        </w:rPr>
        <w:t>in</w:t>
      </w:r>
      <w:r w:rsidRPr="537A2358" w:rsidR="7BAAFDA2">
        <w:rPr>
          <w:i w:val="0"/>
          <w:iCs w:val="0"/>
        </w:rPr>
        <w:t>forma</w:t>
      </w:r>
      <w:r w:rsidRPr="537A2358" w:rsidR="001144DA">
        <w:rPr>
          <w:i w:val="0"/>
          <w:iCs w:val="0"/>
        </w:rPr>
        <w:t>ç</w:t>
      </w:r>
      <w:r w:rsidRPr="537A2358" w:rsidR="003E0ABD">
        <w:rPr>
          <w:i w:val="0"/>
          <w:iCs w:val="0"/>
        </w:rPr>
        <w:t>ões</w:t>
      </w:r>
      <w:r w:rsidRPr="537A2358" w:rsidR="7BAAFDA2">
        <w:rPr>
          <w:i w:val="0"/>
          <w:iCs w:val="0"/>
        </w:rPr>
        <w:t xml:space="preserve"> para desenvolver a </w:t>
      </w:r>
      <w:r w:rsidRPr="537A2358" w:rsidR="003E0ABD">
        <w:rPr>
          <w:i w:val="0"/>
          <w:iCs w:val="0"/>
        </w:rPr>
        <w:t>saúde</w:t>
      </w:r>
    </w:p>
    <w:p w:rsidR="56A950CA" w:rsidP="537A2358" w:rsidRDefault="56A950CA" w14:paraId="11153279" w14:textId="5863019F">
      <w:pPr>
        <w:pStyle w:val="BodyText"/>
        <w:ind w:left="360" w:firstLine="360"/>
        <w:rPr>
          <w:i w:val="0"/>
          <w:iCs w:val="0"/>
        </w:rPr>
      </w:pPr>
      <w:r w:rsidRPr="537A2358" w:rsidR="56A950CA">
        <w:rPr>
          <w:i w:val="0"/>
          <w:iCs w:val="0"/>
        </w:rPr>
        <w:t xml:space="preserve">Implementar </w:t>
      </w:r>
      <w:r w:rsidRPr="537A2358" w:rsidR="27EED496">
        <w:rPr>
          <w:i w:val="0"/>
          <w:iCs w:val="0"/>
        </w:rPr>
        <w:t>a funcionalidade de registro de usuários</w:t>
      </w:r>
    </w:p>
    <w:p w:rsidR="726617B7" w:rsidP="726617B7" w:rsidRDefault="726617B7" w14:paraId="2AD39331" w14:textId="63159445">
      <w:pPr>
        <w:pStyle w:val="BodyText"/>
      </w:pPr>
    </w:p>
    <w:p w:rsidRPr="00BF7EAF" w:rsidR="00BF7EAF" w:rsidP="00BF7EAF" w:rsidRDefault="00BF7EAF" w14:paraId="0B71B5D2" w14:textId="77777777"/>
    <w:p w:rsidR="00B60861" w:rsidP="54AB2D0F" w:rsidRDefault="14230352" w14:paraId="05A09BA8" w14:textId="3AFD1036">
      <w:pPr>
        <w:pStyle w:val="Heading2"/>
      </w:pPr>
      <w:bookmarkStart w:name="_Toc106706803" w:id="16"/>
      <w:bookmarkStart w:name="_Toc144101628" w:id="17"/>
      <w:r>
        <w:t>Metodologia</w:t>
      </w:r>
      <w:bookmarkEnd w:id="16"/>
      <w:bookmarkEnd w:id="17"/>
    </w:p>
    <w:p w:rsidR="726617B7" w:rsidP="7A0AE157" w:rsidRDefault="726617B7" w14:paraId="4FF3618C" w14:textId="0AAE4877"/>
    <w:p w:rsidR="726617B7" w:rsidP="0C64E2F1" w:rsidRDefault="077E2010" w14:paraId="524A86BD" w14:textId="693A5B32">
      <w:pPr>
        <w:pStyle w:val="BodyText"/>
        <w:ind w:left="360" w:firstLine="720"/>
        <w:rPr>
          <w:rFonts w:ascii="Helvetica" w:hAnsi="Helvetica" w:eastAsia="Helvetica" w:cs="Helvetica"/>
          <w:color w:val="192231"/>
        </w:rPr>
      </w:pPr>
      <w:r>
        <w:t xml:space="preserve">Após verificação, pode-se concluir </w:t>
      </w:r>
      <w:r w:rsidRPr="0C64E2F1">
        <w:rPr>
          <w:rFonts w:ascii="Helvetica" w:hAnsi="Helvetica" w:eastAsia="Helvetica" w:cs="Helvetica"/>
          <w:color w:val="192231"/>
        </w:rPr>
        <w:t>falta de informação e de procura sobre vacinas, e mesmo que tenham muitas propagandas na TV, há indivíduos que não têm acesso ou interesse em canais abertos.</w:t>
      </w:r>
    </w:p>
    <w:p w:rsidR="077E2010" w:rsidP="0C64E2F1" w:rsidRDefault="077E2010" w14:paraId="5B3A2BBA" w14:textId="4B133400">
      <w:pPr>
        <w:pStyle w:val="BodyText"/>
        <w:ind w:left="360" w:firstLine="720"/>
        <w:rPr>
          <w:rFonts w:ascii="Helvetica" w:hAnsi="Helvetica" w:eastAsia="Helvetica" w:cs="Helvetica"/>
          <w:color w:val="192231"/>
        </w:rPr>
      </w:pPr>
      <w:r w:rsidRPr="0C64E2F1">
        <w:rPr>
          <w:rFonts w:ascii="Helvetica" w:hAnsi="Helvetica" w:eastAsia="Helvetica" w:cs="Helvetica"/>
          <w:color w:val="192231"/>
        </w:rPr>
        <w:t>Pensando nisso, decidimos desenvolver um site com o propósito de compartilhar informações sobre as vacinas, demonstrar sua importância e conscientizar o público geral sobre as responsabilidades.</w:t>
      </w:r>
    </w:p>
    <w:p w:rsidR="726617B7" w:rsidP="0C64E2F1" w:rsidRDefault="0DE67FB5" w14:paraId="51EAD3EC" w14:textId="7B355F31">
      <w:pPr>
        <w:pStyle w:val="BodyText"/>
        <w:ind w:left="360" w:firstLine="720"/>
        <w:rPr>
          <w:rFonts w:ascii="Helvetica" w:hAnsi="Helvetica" w:eastAsia="Helvetica" w:cs="Helvetica"/>
          <w:color w:val="192231"/>
        </w:rPr>
      </w:pPr>
      <w:r w:rsidRPr="0C64E2F1">
        <w:rPr>
          <w:rFonts w:ascii="Helvetica" w:hAnsi="Helvetica" w:eastAsia="Helvetica" w:cs="Helvetica"/>
          <w:color w:val="192231"/>
        </w:rPr>
        <w:t xml:space="preserve">O site </w:t>
      </w:r>
      <w:r w:rsidRPr="0C64E2F1" w:rsidR="66D139B7">
        <w:rPr>
          <w:rFonts w:ascii="Helvetica" w:hAnsi="Helvetica" w:eastAsia="Helvetica" w:cs="Helvetica"/>
          <w:color w:val="192231"/>
        </w:rPr>
        <w:t>será</w:t>
      </w:r>
      <w:r w:rsidRPr="0C64E2F1">
        <w:rPr>
          <w:rFonts w:ascii="Helvetica" w:hAnsi="Helvetica" w:eastAsia="Helvetica" w:cs="Helvetica"/>
          <w:color w:val="192231"/>
        </w:rPr>
        <w:t xml:space="preserve"> dividido em 5 </w:t>
      </w:r>
      <w:r w:rsidRPr="0C64E2F1" w:rsidR="5D48E154">
        <w:rPr>
          <w:rFonts w:ascii="Helvetica" w:hAnsi="Helvetica" w:eastAsia="Helvetica" w:cs="Helvetica"/>
          <w:color w:val="192231"/>
        </w:rPr>
        <w:t>páginas</w:t>
      </w:r>
      <w:r w:rsidRPr="0C64E2F1">
        <w:rPr>
          <w:rFonts w:ascii="Helvetica" w:hAnsi="Helvetica" w:eastAsia="Helvetica" w:cs="Helvetica"/>
          <w:color w:val="192231"/>
        </w:rPr>
        <w:t xml:space="preserve"> web, cada uma </w:t>
      </w:r>
      <w:r w:rsidRPr="0C64E2F1" w:rsidR="7518EB02">
        <w:rPr>
          <w:rFonts w:ascii="Helvetica" w:hAnsi="Helvetica" w:eastAsia="Helvetica" w:cs="Helvetica"/>
          <w:color w:val="192231"/>
        </w:rPr>
        <w:t>com processos e objetivos únicos</w:t>
      </w:r>
      <w:r w:rsidRPr="0C64E2F1" w:rsidR="5F3AF5F0">
        <w:rPr>
          <w:rFonts w:ascii="Helvetica" w:hAnsi="Helvetica" w:eastAsia="Helvetica" w:cs="Helvetica"/>
          <w:color w:val="192231"/>
        </w:rPr>
        <w:t xml:space="preserve">, </w:t>
      </w:r>
      <w:r w:rsidRPr="0C64E2F1" w:rsidR="3E065DB9">
        <w:rPr>
          <w:rFonts w:ascii="Helvetica" w:hAnsi="Helvetica" w:eastAsia="Helvetica" w:cs="Helvetica"/>
          <w:color w:val="192231"/>
        </w:rPr>
        <w:t xml:space="preserve">que usarão as seguintes </w:t>
      </w:r>
      <w:r w:rsidRPr="0C64E2F1" w:rsidR="5F3AF5F0">
        <w:rPr>
          <w:rFonts w:ascii="Helvetica" w:hAnsi="Helvetica" w:eastAsia="Helvetica" w:cs="Helvetica"/>
          <w:color w:val="192231"/>
        </w:rPr>
        <w:t>tecnologias: HTML, CSS, JavaScript</w:t>
      </w:r>
      <w:r w:rsidRPr="0C64E2F1" w:rsidR="36595F1C">
        <w:rPr>
          <w:rFonts w:ascii="Helvetica" w:hAnsi="Helvetica" w:eastAsia="Helvetica" w:cs="Helvetica"/>
          <w:color w:val="192231"/>
        </w:rPr>
        <w:t xml:space="preserve"> e Bootstrap.</w:t>
      </w:r>
    </w:p>
    <w:p w:rsidR="00001F4B" w:rsidP="00001F4B" w:rsidRDefault="00001F4B" w14:paraId="32AA406F" w14:textId="37F70A30"/>
    <w:p w:rsidR="0089201D" w:rsidP="0089201D" w:rsidRDefault="47559245" w14:paraId="1B4EAE07" w14:textId="7454A458">
      <w:pPr>
        <w:pStyle w:val="Heading2"/>
      </w:pPr>
      <w:bookmarkStart w:name="_Toc106706804" w:id="18"/>
      <w:bookmarkStart w:name="_Toc144101629" w:id="19"/>
      <w:r>
        <w:t>Partes Interessadas (Stakeholders)</w:t>
      </w:r>
      <w:bookmarkEnd w:id="18"/>
      <w:bookmarkEnd w:id="19"/>
    </w:p>
    <w:p w:rsidR="0C64E2F1" w:rsidP="0C64E2F1" w:rsidRDefault="0C64E2F1" w14:paraId="12408039" w14:textId="20A9892C"/>
    <w:p w:rsidR="1C170230" w:rsidP="0C64E2F1" w:rsidRDefault="1C170230" w14:paraId="42138CF0" w14:textId="02D311B4">
      <w:pPr>
        <w:pStyle w:val="BodyText"/>
      </w:pPr>
      <w:r w:rsidRPr="0C64E2F1">
        <w:t>População em geral</w:t>
      </w:r>
      <w:r w:rsidRPr="0C64E2F1" w:rsidR="1AAB11D3">
        <w:t xml:space="preserve"> serão os interessados, facilitando</w:t>
      </w:r>
      <w:r w:rsidRPr="0C64E2F1" w:rsidR="328EDBF5">
        <w:t>,</w:t>
      </w:r>
      <w:r w:rsidRPr="0C64E2F1" w:rsidR="1AAB11D3">
        <w:t xml:space="preserve"> assim, o conhecimento sobre as vacinas, para </w:t>
      </w:r>
      <w:r w:rsidRPr="0C64E2F1" w:rsidR="11E14E8E">
        <w:t>que</w:t>
      </w:r>
      <w:r w:rsidRPr="0C64E2F1" w:rsidR="1AAB11D3">
        <w:t xml:space="preserve"> servem</w:t>
      </w:r>
      <w:r w:rsidRPr="0C64E2F1" w:rsidR="4736815E">
        <w:t xml:space="preserve"> e</w:t>
      </w:r>
      <w:r w:rsidRPr="0C64E2F1" w:rsidR="1AAB11D3">
        <w:t xml:space="preserve"> quais idades devem ser tomadas.</w:t>
      </w:r>
      <w:r w:rsidRPr="0C64E2F1" w:rsidR="66941550">
        <w:t xml:space="preserve"> </w:t>
      </w:r>
    </w:p>
    <w:p w:rsidR="1C170230" w:rsidP="0C64E2F1" w:rsidRDefault="66941550" w14:paraId="5623340D" w14:textId="195F9A38">
      <w:pPr>
        <w:pStyle w:val="BodyText"/>
      </w:pPr>
      <w:r w:rsidRPr="0C64E2F1">
        <w:t xml:space="preserve">Órgãos </w:t>
      </w:r>
      <w:r w:rsidRPr="0C64E2F1" w:rsidR="545F9BFA">
        <w:t>públicos</w:t>
      </w:r>
      <w:r w:rsidRPr="0C64E2F1">
        <w:t xml:space="preserve"> e empresas </w:t>
      </w:r>
      <w:r w:rsidRPr="0C64E2F1" w:rsidR="4B05FD8E">
        <w:t xml:space="preserve">de saúde </w:t>
      </w:r>
      <w:r w:rsidRPr="0C64E2F1">
        <w:t>privadas, para obter o maior número de imunizados</w:t>
      </w:r>
      <w:r w:rsidRPr="0C64E2F1" w:rsidR="74FAEB8A">
        <w:t>, evitando-se assim proliferação de doenças</w:t>
      </w:r>
      <w:r w:rsidRPr="0C64E2F1" w:rsidR="3B766526">
        <w:t>.</w:t>
      </w:r>
      <w:r w:rsidRPr="0C64E2F1">
        <w:t xml:space="preserve"> </w:t>
      </w:r>
    </w:p>
    <w:p w:rsidR="726617B7" w:rsidP="0C64E2F1" w:rsidRDefault="494F33E6" w14:paraId="54CA8F20" w14:textId="5D2213E0">
      <w:pPr>
        <w:pStyle w:val="BodyText"/>
      </w:pPr>
      <w:r w:rsidRPr="0C64E2F1">
        <w:t>Gestores, clínicas e pronto-socorros, públic</w:t>
      </w:r>
      <w:r w:rsidRPr="0C64E2F1" w:rsidR="0EDEE19E">
        <w:t>o</w:t>
      </w:r>
      <w:r w:rsidRPr="0C64E2F1">
        <w:t>s ou privad</w:t>
      </w:r>
      <w:r w:rsidRPr="0C64E2F1" w:rsidR="0F369EEF">
        <w:t>o</w:t>
      </w:r>
      <w:r w:rsidRPr="0C64E2F1">
        <w:t xml:space="preserve">s, que </w:t>
      </w:r>
      <w:r w:rsidRPr="0C64E2F1" w:rsidR="08784B3A">
        <w:t>exercem atividades relacionadas à vacinação, como conscientização, aplicação de doses e tratamento de doenças.</w:t>
      </w:r>
    </w:p>
    <w:p w:rsidRPr="00001F4B" w:rsidR="0089201D" w:rsidP="00001F4B" w:rsidRDefault="0089201D" w14:paraId="763676EB" w14:textId="77777777"/>
    <w:p w:rsidR="00D966BE" w:rsidP="75B4E17E" w:rsidRDefault="63542085" w14:paraId="235DC970" w14:textId="1A2F4C2F">
      <w:pPr>
        <w:pStyle w:val="Heading2"/>
      </w:pPr>
      <w:bookmarkStart w:name="_Toc106706805" w:id="20"/>
      <w:bookmarkStart w:name="_Toc144101630" w:id="21"/>
      <w:r>
        <w:t>Software</w:t>
      </w:r>
      <w:r w:rsidR="38FBF68A">
        <w:t>s</w:t>
      </w:r>
      <w:r>
        <w:t xml:space="preserve"> Similares ou Concorrentes</w:t>
      </w:r>
      <w:bookmarkEnd w:id="20"/>
      <w:bookmarkEnd w:id="21"/>
      <w:r>
        <w:t xml:space="preserve"> </w:t>
      </w:r>
    </w:p>
    <w:p w:rsidR="0B6FEEF8" w:rsidP="726617B7" w:rsidRDefault="4E458549" w14:paraId="499350A6" w14:textId="3E5090D1">
      <w:r>
        <w:t>Atualmente já existe</w:t>
      </w:r>
      <w:r w:rsidR="0B6FEEF8">
        <w:t xml:space="preserve"> algumas aplicações</w:t>
      </w:r>
      <w:r w:rsidR="5610E3F5">
        <w:t xml:space="preserve"> voltados a</w:t>
      </w:r>
      <w:r w:rsidR="598D4C09">
        <w:t xml:space="preserve"> área da</w:t>
      </w:r>
      <w:r w:rsidR="5610E3F5">
        <w:t xml:space="preserve"> saúde</w:t>
      </w:r>
      <w:r w:rsidR="0B6FEEF8">
        <w:t xml:space="preserve"> que </w:t>
      </w:r>
      <w:r w:rsidR="1D081229">
        <w:t xml:space="preserve">apresentam </w:t>
      </w:r>
      <w:r w:rsidR="0B6FEEF8">
        <w:t xml:space="preserve">propostas similares, </w:t>
      </w:r>
      <w:r w:rsidR="1583045A">
        <w:t>sendo alguns</w:t>
      </w:r>
      <w:r w:rsidR="770AC401">
        <w:t xml:space="preserve"> deles</w:t>
      </w:r>
      <w:r w:rsidR="1583045A">
        <w:t xml:space="preserve"> mais completos</w:t>
      </w:r>
      <w:r w:rsidR="799A86D5">
        <w:t xml:space="preserve"> que abrangem mais recursos</w:t>
      </w:r>
      <w:r w:rsidR="1583045A">
        <w:t xml:space="preserve"> e outros mais </w:t>
      </w:r>
      <w:r w:rsidR="36A68AC9">
        <w:t>mais específicos para um público mais específico</w:t>
      </w:r>
      <w:r w:rsidR="1583045A">
        <w:t xml:space="preserve">. Foi listado abaixo algumas </w:t>
      </w:r>
      <w:r w:rsidR="09B002BC">
        <w:t>das principais</w:t>
      </w:r>
      <w:r w:rsidR="1583045A">
        <w:t xml:space="preserve"> </w:t>
      </w:r>
      <w:r w:rsidR="5257C3D0">
        <w:t>aplicações</w:t>
      </w:r>
      <w:r w:rsidR="1583045A">
        <w:t xml:space="preserve"> </w:t>
      </w:r>
      <w:r w:rsidR="10169920">
        <w:t>junto a suas características principais e meios de acesso</w:t>
      </w:r>
      <w:r w:rsidR="14B85A19">
        <w:t>:</w:t>
      </w:r>
    </w:p>
    <w:p w:rsidR="726617B7" w:rsidP="726617B7" w:rsidRDefault="726617B7" w14:paraId="2176EA95" w14:textId="0A1AE27D"/>
    <w:p w:rsidR="00D966BE" w:rsidP="0A6B6E72" w:rsidRDefault="51E44B35" w14:paraId="271F4423" w14:textId="5109DC80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726617B7">
        <w:rPr>
          <w:b/>
          <w:bCs/>
        </w:rPr>
        <w:t>Conecte SUS</w:t>
      </w:r>
      <w:r w:rsidRPr="726617B7" w:rsidR="08305A3C">
        <w:rPr>
          <w:b/>
          <w:bCs/>
        </w:rPr>
        <w:t>:</w:t>
      </w:r>
      <w:r w:rsidRPr="726617B7">
        <w:t xml:space="preserve"> aplicativo do ministério da saúde, onde o cidadão pode acompanhar seu histórico de ações dentro do SUS, o app ficou popular devido a pandemia de covid-19. </w:t>
      </w:r>
      <w:r w:rsidRPr="726617B7" w:rsidR="347852D3">
        <w:t>Acessível</w:t>
      </w:r>
      <w:r w:rsidRPr="726617B7">
        <w:t xml:space="preserve"> na web e nas lojas de aplicativo para celular.</w:t>
      </w:r>
    </w:p>
    <w:p w:rsidR="13C0DEB6" w:rsidP="0A6B6E72" w:rsidRDefault="13C0DEB6" w14:paraId="4611E4C5" w14:textId="0015614B">
      <w:pPr>
        <w:rPr>
          <w:color w:val="ED7D31" w:themeColor="accent2"/>
        </w:rPr>
      </w:pPr>
    </w:p>
    <w:p w:rsidR="00D966BE" w:rsidP="0A6B6E72" w:rsidRDefault="51E44B35" w14:paraId="1017B34D" w14:textId="01C49323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726617B7">
        <w:rPr>
          <w:b/>
          <w:bCs/>
        </w:rPr>
        <w:t>minhas vacinas</w:t>
      </w:r>
      <w:r w:rsidRPr="726617B7" w:rsidR="429A82E8">
        <w:rPr>
          <w:b/>
          <w:bCs/>
        </w:rPr>
        <w:t>:</w:t>
      </w:r>
      <w:r w:rsidRPr="726617B7">
        <w:t xml:space="preserve"> aplicativo da SBIm, voltado a uma caderneta virtual de vacinação e acompanhamento das vacinas já tomadas e das recomendadas para o perfil do cidadão, junto a informações sobre as mesmas. Acessível nas lojas de aplicativo para celular.</w:t>
      </w:r>
    </w:p>
    <w:p w:rsidR="13C0DEB6" w:rsidP="0A6B6E72" w:rsidRDefault="13C0DEB6" w14:paraId="5710081B" w14:textId="4FCE6A83">
      <w:pPr>
        <w:rPr>
          <w:color w:val="ED7D31" w:themeColor="accent2"/>
        </w:rPr>
      </w:pPr>
    </w:p>
    <w:p w:rsidR="00D966BE" w:rsidP="0A6B6E72" w:rsidRDefault="51E44B35" w14:paraId="7A09D4C6" w14:textId="0C6ADF4F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726617B7">
        <w:rPr>
          <w:b/>
          <w:bCs/>
        </w:rPr>
        <w:t>vacina App</w:t>
      </w:r>
      <w:r w:rsidRPr="726617B7" w:rsidR="5256F830">
        <w:rPr>
          <w:b/>
          <w:bCs/>
        </w:rPr>
        <w:t>:</w:t>
      </w:r>
      <w:r w:rsidRPr="726617B7">
        <w:t xml:space="preserve"> App voltado ao cadastramento de pessoas para a vacinação contra a covid-19. </w:t>
      </w:r>
      <w:r w:rsidRPr="726617B7" w:rsidR="4CA9538A">
        <w:t>Acessível</w:t>
      </w:r>
      <w:r w:rsidRPr="726617B7">
        <w:t xml:space="preserve"> apenas na web.</w:t>
      </w:r>
    </w:p>
    <w:p w:rsidR="13C0DEB6" w:rsidP="0A6B6E72" w:rsidRDefault="13C0DEB6" w14:paraId="5D6ED8A7" w14:textId="6932B626">
      <w:pPr>
        <w:rPr>
          <w:color w:val="ED7D31" w:themeColor="accent2"/>
        </w:rPr>
      </w:pPr>
    </w:p>
    <w:p w:rsidR="00D966BE" w:rsidP="0A6B6E72" w:rsidRDefault="51E44B35" w14:paraId="11ADEF79" w14:textId="76B46217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726617B7">
        <w:rPr>
          <w:b/>
          <w:bCs/>
        </w:rPr>
        <w:t>Carteira de vacinação Digital</w:t>
      </w:r>
      <w:r w:rsidRPr="726617B7" w:rsidR="0EC5D8B9">
        <w:rPr>
          <w:b/>
          <w:bCs/>
        </w:rPr>
        <w:t>:</w:t>
      </w:r>
      <w:r w:rsidRPr="726617B7">
        <w:t xml:space="preserve"> atua como a caderneta virtual do cidadão, mostrando seu histórico vacinal, status de imunização e informações sobre as doses já tomadas. Acessível pela loja de aplicativo para celular.</w:t>
      </w:r>
    </w:p>
    <w:p w:rsidR="13C0DEB6" w:rsidP="0A6B6E72" w:rsidRDefault="13C0DEB6" w14:paraId="55396C3E" w14:textId="1C2B6A99">
      <w:pPr>
        <w:rPr>
          <w:color w:val="ED7D31" w:themeColor="accent2"/>
        </w:rPr>
      </w:pPr>
    </w:p>
    <w:p w:rsidR="00D966BE" w:rsidP="0A6B6E72" w:rsidRDefault="51E44B35" w14:paraId="51D8B51D" w14:textId="0C9E721E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726617B7">
        <w:rPr>
          <w:b/>
          <w:bCs/>
        </w:rPr>
        <w:t>e-SUS Vacinação</w:t>
      </w:r>
      <w:r w:rsidRPr="726617B7" w:rsidR="653BC963">
        <w:rPr>
          <w:b/>
          <w:bCs/>
        </w:rPr>
        <w:t>:</w:t>
      </w:r>
      <w:r w:rsidRPr="726617B7">
        <w:t xml:space="preserve"> App voltado ao profissional de saúde, usado para registro e cadastramento de vacinas. Acessível pela loja de aplicativo para celular.</w:t>
      </w:r>
    </w:p>
    <w:p w:rsidR="13C0DEB6" w:rsidP="0A6B6E72" w:rsidRDefault="13C0DEB6" w14:paraId="27C5FD36" w14:textId="11756737">
      <w:pPr>
        <w:rPr>
          <w:color w:val="ED7D31" w:themeColor="accent2"/>
        </w:rPr>
      </w:pPr>
    </w:p>
    <w:p w:rsidR="00D966BE" w:rsidP="0A6B6E72" w:rsidRDefault="51E44B35" w14:paraId="04B6098A" w14:textId="1134471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726617B7">
        <w:rPr>
          <w:b/>
          <w:bCs/>
        </w:rPr>
        <w:t>calendário de vacinação</w:t>
      </w:r>
      <w:r w:rsidRPr="726617B7" w:rsidR="55235E8A">
        <w:rPr>
          <w:b/>
          <w:bCs/>
        </w:rPr>
        <w:t>:</w:t>
      </w:r>
      <w:r w:rsidRPr="726617B7">
        <w:t xml:space="preserve"> App destinado a necessidade de estudantes e profissionais, visando atualizar o usuário sobre as melhorias do programa </w:t>
      </w:r>
      <w:r w:rsidRPr="726617B7" w:rsidR="503367F4">
        <w:t>nacional</w:t>
      </w:r>
      <w:r w:rsidRPr="726617B7">
        <w:t xml:space="preserve"> de imunização, e também ampliar o conhecimento a respeito das vacinas </w:t>
      </w:r>
      <w:r w:rsidRPr="726617B7" w:rsidR="75659473">
        <w:t>disponíveis</w:t>
      </w:r>
      <w:r w:rsidRPr="726617B7">
        <w:t xml:space="preserve">. </w:t>
      </w:r>
      <w:r w:rsidRPr="726617B7" w:rsidR="5AD4661F">
        <w:t>Acessível</w:t>
      </w:r>
      <w:r w:rsidRPr="726617B7">
        <w:t xml:space="preserve"> pela loja de aplicativo para celular.</w:t>
      </w:r>
    </w:p>
    <w:p w:rsidR="41A38161" w:rsidP="0A6B6E72" w:rsidRDefault="41A38161" w14:paraId="030A2220" w14:textId="1E7D3908">
      <w:pPr>
        <w:rPr>
          <w:color w:val="ED7D31" w:themeColor="accent2"/>
        </w:rPr>
      </w:pPr>
    </w:p>
    <w:p w:rsidR="13C0DEB6" w:rsidP="75B4E17E" w:rsidRDefault="51E44B35" w14:paraId="0A9F742D" w14:textId="77F18A95">
      <w:pPr>
        <w:pStyle w:val="ListParagraph"/>
        <w:numPr>
          <w:ilvl w:val="0"/>
          <w:numId w:val="5"/>
        </w:numPr>
      </w:pPr>
      <w:r w:rsidRPr="726617B7">
        <w:rPr>
          <w:b/>
          <w:bCs/>
        </w:rPr>
        <w:t>Vacinei - Carteira de Vacinas</w:t>
      </w:r>
      <w:r w:rsidRPr="726617B7" w:rsidR="15506262">
        <w:rPr>
          <w:b/>
          <w:bCs/>
        </w:rPr>
        <w:t>:</w:t>
      </w:r>
      <w:r w:rsidRPr="726617B7">
        <w:t xml:space="preserve"> App focado na modernização das cadernetas de vacina, tornando-as mais ilustradas e organizadas. Acessível pela loja de aplicativo para celular</w:t>
      </w:r>
      <w:r w:rsidRPr="726617B7" w:rsidR="711D082D">
        <w:t>.</w:t>
      </w:r>
    </w:p>
    <w:p w:rsidR="004D1B5B" w:rsidP="13C0DEB6" w:rsidRDefault="004D1B5B" w14:paraId="1AFF103A" w14:textId="5885C0F9"/>
    <w:p w:rsidR="726617B7" w:rsidP="726617B7" w:rsidRDefault="726617B7" w14:paraId="59DC99F4" w14:textId="5885C0F9"/>
    <w:p w:rsidR="726617B7" w:rsidP="726617B7" w:rsidRDefault="726617B7" w14:paraId="5F57E3D5" w14:textId="5885C0F9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FB58476" w:rsidTr="0A6B6E72" w14:paraId="6E35C621" w14:textId="77777777">
        <w:trPr>
          <w:trHeight w:val="300"/>
        </w:trPr>
        <w:tc>
          <w:tcPr>
            <w:tcW w:w="936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0FB58476" w:rsidP="13C0DEB6" w:rsidRDefault="111CA539" w14:paraId="06BA0333" w14:textId="4ABC1452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13C0DEB6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Tabela de Apps similares e suas </w:t>
            </w:r>
            <w:r w:rsidRPr="13C0DEB6" w:rsidR="1DE14030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características</w:t>
            </w:r>
          </w:p>
        </w:tc>
      </w:tr>
      <w:tr w:rsidR="0FB58476" w:rsidTr="0A6B6E72" w14:paraId="0F400B6A" w14:textId="77777777">
        <w:trPr>
          <w:trHeight w:val="300"/>
        </w:trPr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0FB58476" w:rsidP="13C0DEB6" w:rsidRDefault="111CA539" w14:paraId="3B805AB1" w14:textId="7E261EA1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13C0DEB6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Aplicativos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0FB58476" w:rsidP="13C0DEB6" w:rsidRDefault="3EA108C8" w14:paraId="1DA78D37" w14:textId="72A41B4F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13C0DEB6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Público</w:t>
            </w:r>
            <w:r w:rsidRPr="13C0DEB6" w:rsidR="111CA539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destinado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0FB58476" w:rsidP="13C0DEB6" w:rsidRDefault="111CA539" w14:paraId="712EA73C" w14:textId="722F6C85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13C0DEB6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Disponibilidade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5B9BD5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0FB58476" w:rsidP="13C0DEB6" w:rsidRDefault="111CA539" w14:paraId="143BF30A" w14:textId="3E283BE7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13C0DEB6">
              <w:rPr>
                <w:rFonts w:ascii="Calibri" w:hAnsi="Calibri" w:eastAsia="Calibri" w:cs="Calibri"/>
                <w:b/>
                <w:bCs/>
                <w:color w:val="FFFFFF" w:themeColor="background1"/>
                <w:sz w:val="22"/>
                <w:szCs w:val="22"/>
              </w:rPr>
              <w:t>Recursos em destaque</w:t>
            </w:r>
          </w:p>
        </w:tc>
      </w:tr>
      <w:tr w:rsidR="0FB58476" w:rsidTr="0A6B6E72" w14:paraId="326217A6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158C84FA" w14:textId="1C0C2872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Conecte SUS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136E1051" w14:textId="066FE775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Todos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68149EEB" w14:textId="687E091D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PC/Mobile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56CD1561" w14:textId="63D066A3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Histórico vacinal, consultas, agendamentos.</w:t>
            </w:r>
          </w:p>
        </w:tc>
      </w:tr>
      <w:tr w:rsidR="0FB58476" w:rsidTr="0A6B6E72" w14:paraId="70B69C9B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661940B0" w14:textId="18DF2F7B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Minhas vacinas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4BB9B52F" w14:textId="20F1A891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Todos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292C8969" w14:textId="0F097059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PC/Mobile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7D243D3A" w14:textId="7209BA56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Acompanhamento, histórico vacinal e recomendações.</w:t>
            </w:r>
          </w:p>
        </w:tc>
      </w:tr>
      <w:tr w:rsidR="0FB58476" w:rsidTr="0A6B6E72" w14:paraId="0E5D3F99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36517ED1" w14:textId="7CFEF1B4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Vacina App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5193AD80" w14:textId="36C12E0F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Todos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57AEA7BF" w14:textId="0758EF91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PC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537C38D4" w14:textId="451CF6D2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Cadastro para vacinação contra a covid-19.</w:t>
            </w:r>
          </w:p>
        </w:tc>
      </w:tr>
      <w:tr w:rsidR="0FB58476" w:rsidTr="0A6B6E72" w14:paraId="3C8C4D85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0FE2787A" w14:textId="1EF3EDBC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Carteira de Vacinação Digital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79B03E38" w14:textId="7A0179F8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Todos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71F1F6AC" w14:textId="5A150F01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Mobile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12FF037D" w14:textId="5F2693F5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Caderneta virtual, histórico vacinal, status, informações.</w:t>
            </w:r>
          </w:p>
        </w:tc>
      </w:tr>
      <w:tr w:rsidR="0FB58476" w:rsidTr="0A6B6E72" w14:paraId="0F9C987B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4B46A8B8" w14:textId="0DF0A3FB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e-SUS Vacinação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20D83592" w14:textId="7ED2B416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Profissionais de Saúde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4AAA159C" w14:textId="1B899725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Mobile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413B6480" w14:textId="2BE796FE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Registro e cadastro de vacinas.</w:t>
            </w:r>
          </w:p>
        </w:tc>
      </w:tr>
      <w:tr w:rsidR="0FB58476" w:rsidTr="0A6B6E72" w14:paraId="4CC66100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6084102B" w14:textId="7A38C11C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Calendário de Vacinação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11454C8D" w14:textId="5D8B7953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Estudantes e profissionais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2708C7BB" w14:textId="799A8E21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Mobile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35C0AB7E" w14:textId="2914AE27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Informação sobre vacinas em geral.</w:t>
            </w:r>
          </w:p>
        </w:tc>
      </w:tr>
      <w:tr w:rsidR="0FB58476" w:rsidTr="0A6B6E72" w14:paraId="79366474" w14:textId="77777777">
        <w:trPr>
          <w:trHeight w:val="615"/>
        </w:trPr>
        <w:tc>
          <w:tcPr>
            <w:tcW w:w="23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5B046797" w14:textId="5AC0E4B2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Vacinei - Carteira de Vacinas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0CD698B9" w14:textId="153187B9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Todos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15B95E7E" w14:textId="42310ED8">
            <w:pPr>
              <w:jc w:val="center"/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0FB58476" w:rsidP="0A6B6E72" w:rsidRDefault="111CA539" w14:paraId="1096298E" w14:textId="3C58CA42">
            <w:pPr>
              <w:rPr>
                <w:rFonts w:ascii="Calibri" w:hAnsi="Calibri" w:eastAsia="Calibri" w:cs="Calibri"/>
                <w:color w:val="ED7D31" w:themeColor="accent2"/>
                <w:sz w:val="22"/>
                <w:szCs w:val="22"/>
              </w:rPr>
            </w:pPr>
            <w:r w:rsidRPr="0A6B6E72">
              <w:rPr>
                <w:rFonts w:ascii="Calibri" w:hAnsi="Calibri" w:eastAsia="Calibri" w:cs="Calibri"/>
                <w:sz w:val="22"/>
                <w:szCs w:val="22"/>
              </w:rPr>
              <w:t>Modernização da caderneta de vacinação.</w:t>
            </w:r>
          </w:p>
        </w:tc>
      </w:tr>
    </w:tbl>
    <w:p w:rsidR="004D1B5B" w:rsidP="13C0DEB6" w:rsidRDefault="004D1B5B" w14:paraId="4D9C3212" w14:textId="36A2A135"/>
    <w:p w:rsidR="00D966BE" w:rsidRDefault="00D966BE" w14:paraId="5AD4E046" w14:textId="5E7E0D14">
      <w:pPr>
        <w:widowControl/>
        <w:spacing w:line="240" w:lineRule="auto"/>
      </w:pPr>
      <w:r>
        <w:br w:type="page"/>
      </w:r>
    </w:p>
    <w:p w:rsidRPr="006F3A2E" w:rsidR="006D0164" w:rsidP="00F3720D" w:rsidRDefault="1A6FBA91" w14:paraId="0CAC7334" w14:textId="2FA326ED">
      <w:pPr>
        <w:pStyle w:val="Heading1"/>
      </w:pPr>
      <w:bookmarkStart w:name="_Toc106706806" w:id="22"/>
      <w:bookmarkStart w:name="_Toc144101631" w:id="23"/>
      <w:r>
        <w:t xml:space="preserve">Levantamento </w:t>
      </w:r>
      <w:r w:rsidR="5351C5C1">
        <w:t xml:space="preserve">dos </w:t>
      </w:r>
      <w:r>
        <w:t>R</w:t>
      </w:r>
      <w:r w:rsidR="5351C5C1">
        <w:t>equisitos</w:t>
      </w:r>
      <w:bookmarkEnd w:id="22"/>
      <w:bookmarkEnd w:id="23"/>
      <w:r w:rsidR="0CD4CF58">
        <w:t xml:space="preserve"> </w:t>
      </w:r>
    </w:p>
    <w:p w:rsidRPr="006F3A2E" w:rsidR="00714ECB" w:rsidP="00714ECB" w:rsidRDefault="7458B2BA" w14:paraId="4ECC5853" w14:textId="77777777">
      <w:pPr>
        <w:pStyle w:val="Heading2"/>
      </w:pPr>
      <w:bookmarkStart w:name="_Toc106706807" w:id="24"/>
      <w:bookmarkStart w:name="_Toc144101632" w:id="25"/>
      <w:r>
        <w:t>Escopo</w:t>
      </w:r>
      <w:bookmarkEnd w:id="24"/>
      <w:bookmarkEnd w:id="25"/>
    </w:p>
    <w:p w:rsidR="006B21D5" w:rsidP="006B21D5" w:rsidRDefault="00714ECB" w14:paraId="3B3AB770" w14:textId="77777777">
      <w:pPr>
        <w:pStyle w:val="InfoBlue"/>
      </w:pPr>
      <w:r>
        <w:t xml:space="preserve">[Uma breve descrição do escopo desta </w:t>
      </w:r>
      <w:r w:rsidRPr="13C0DEB6">
        <w:rPr>
          <w:b/>
          <w:bCs/>
        </w:rPr>
        <w:t>Especificação de Sistema</w:t>
      </w:r>
      <w:r>
        <w:t xml:space="preserve">, e de tudo o que for afetado ou influenciado </w:t>
      </w:r>
      <w:r w:rsidR="001F2BD9">
        <w:t>por este documento, componentes externos, internos, hardware e software</w:t>
      </w:r>
      <w:r w:rsidR="000D683B">
        <w:t>. O IDEF0 pode ser usado neste item.</w:t>
      </w:r>
    </w:p>
    <w:p w:rsidRPr="006B21D5" w:rsidR="00714ECB" w:rsidP="13C0DEB6" w:rsidRDefault="006B21D5" w14:paraId="1065381B" w14:textId="5D810D52">
      <w:pPr>
        <w:rPr>
          <w:i/>
          <w:iCs/>
          <w:color w:val="0000FF"/>
        </w:rPr>
      </w:pPr>
      <w:r w:rsidRPr="13C0DEB6">
        <w:rPr>
          <w:i/>
          <w:iCs/>
          <w:color w:val="0000FF"/>
        </w:rPr>
        <w:t xml:space="preserve">      Relate aqui o que será desenvolvido neste capítulo.]</w:t>
      </w:r>
    </w:p>
    <w:p w:rsidRPr="00FC7B3D" w:rsidR="00FC7B3D" w:rsidP="00FC7B3D" w:rsidRDefault="00FC7B3D" w14:paraId="70C425F9" w14:textId="77777777">
      <w:pPr>
        <w:pStyle w:val="BodyText"/>
      </w:pPr>
    </w:p>
    <w:p w:rsidR="000D683B" w:rsidP="00F3720D" w:rsidRDefault="546A547B" w14:paraId="3E2238FE" w14:textId="54EAA66C">
      <w:pPr>
        <w:pStyle w:val="Heading2"/>
      </w:pPr>
      <w:bookmarkStart w:name="_Toc106706808" w:id="26"/>
      <w:bookmarkStart w:name="_Toc144101633" w:id="27"/>
      <w:r>
        <w:t>Modelagem do Processo de Negócio</w:t>
      </w:r>
      <w:bookmarkEnd w:id="26"/>
      <w:bookmarkEnd w:id="27"/>
    </w:p>
    <w:p w:rsidR="000D683B" w:rsidP="13C0DEB6" w:rsidRDefault="000D683B" w14:paraId="6245ABFA" w14:textId="6D21431A">
      <w:pPr>
        <w:pStyle w:val="InfoBlue"/>
        <w:rPr>
          <w:i w:val="0"/>
          <w:iCs w:val="0"/>
          <w:color w:val="auto"/>
        </w:rPr>
      </w:pPr>
      <w:r>
        <w:t>[Uma descrição do processo de realização das tarefas do usuário (sem pensar no novo sistema) que estão dentro do escopo do sistema que será desenvolvido. O BPMN, Fluxograma e/ou Diagrama de Atividades podem ser usados neste item.]</w:t>
      </w:r>
    </w:p>
    <w:p w:rsidRPr="003052A2" w:rsidR="00D4439C" w:rsidP="003052A2" w:rsidRDefault="00D4439C" w14:paraId="33ECFFD8" w14:textId="77777777">
      <w:pPr>
        <w:rPr>
          <w:color w:val="000066"/>
        </w:rPr>
      </w:pPr>
    </w:p>
    <w:p w:rsidR="00EC23E9" w:rsidP="00EC23E9" w:rsidRDefault="33309682" w14:paraId="7C8D6EAD" w14:textId="2C5D0FD3">
      <w:pPr>
        <w:pStyle w:val="Heading2"/>
      </w:pPr>
      <w:bookmarkStart w:name="_Toc106706809" w:id="28"/>
      <w:bookmarkStart w:name="_Toc144101634" w:id="29"/>
      <w:r>
        <w:t xml:space="preserve">Normas, Processos e </w:t>
      </w:r>
      <w:r w:rsidR="7B3FDBA5">
        <w:t>Formulários Utilizados</w:t>
      </w:r>
      <w:r>
        <w:t xml:space="preserve"> </w:t>
      </w:r>
      <w:r w:rsidR="7B3FDBA5">
        <w:t>n</w:t>
      </w:r>
      <w:r w:rsidR="3893B2BB">
        <w:t>o Processo de Negócio</w:t>
      </w:r>
      <w:bookmarkEnd w:id="28"/>
      <w:bookmarkEnd w:id="29"/>
    </w:p>
    <w:p w:rsidR="00EC23E9" w:rsidP="00A335CE" w:rsidRDefault="00EC23E9" w14:paraId="58DBED8A" w14:textId="0934D94A">
      <w:pPr>
        <w:pStyle w:val="InfoBlue"/>
      </w:pPr>
      <w:r>
        <w:t>[</w:t>
      </w:r>
      <w:r w:rsidR="000D6B46">
        <w:t xml:space="preserve">Liste </w:t>
      </w:r>
      <w:bookmarkStart w:name="_Hlk104877082" w:id="30"/>
      <w:r w:rsidR="000D6B46">
        <w:t xml:space="preserve">normas, processos </w:t>
      </w:r>
      <w:bookmarkEnd w:id="30"/>
      <w:r w:rsidR="000D6B46">
        <w:t>e documentos usados pelos usuários durante a realização de suas tarefas e adicione o seu link ou o número do Anexo</w:t>
      </w:r>
      <w:r>
        <w:t>.]</w:t>
      </w:r>
    </w:p>
    <w:p w:rsidR="00C00F8E" w:rsidP="00C00F8E" w:rsidRDefault="00C00F8E" w14:paraId="17F0C704" w14:textId="7FED6718">
      <w:pPr>
        <w:pStyle w:val="Caption"/>
        <w:keepNext/>
        <w:jc w:val="center"/>
      </w:pPr>
      <w:bookmarkStart w:name="_Toc144101560" w:id="3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1</w:t>
      </w:r>
      <w:r>
        <w:fldChar w:fldCharType="end"/>
      </w:r>
      <w:r>
        <w:t xml:space="preserve"> Documentos utilizados pelos usuários</w:t>
      </w:r>
      <w:bookmarkEnd w:id="31"/>
    </w:p>
    <w:tbl>
      <w:tblPr>
        <w:tblW w:w="8745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90"/>
        <w:gridCol w:w="4395"/>
      </w:tblGrid>
      <w:tr w:rsidRPr="000C1884" w:rsidR="000C1884" w:rsidTr="13C0DEB6" w14:paraId="023B915D" w14:textId="77777777">
        <w:trPr>
          <w:cantSplit/>
          <w:tblHeader/>
        </w:trPr>
        <w:tc>
          <w:tcPr>
            <w:tcW w:w="21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</w:tcPr>
          <w:p w:rsidRPr="000C1884" w:rsidR="00973D7D" w:rsidP="000C1884" w:rsidRDefault="00973D7D" w14:paraId="1F789992" w14:textId="76745FCD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Título do Documento</w:t>
            </w:r>
          </w:p>
        </w:tc>
        <w:tc>
          <w:tcPr>
            <w:tcW w:w="219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</w:tcPr>
          <w:p w:rsidRPr="000C1884" w:rsidR="00973D7D" w:rsidP="13C0DEB6" w:rsidRDefault="00973D7D" w14:paraId="59824D3E" w14:textId="096203D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439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</w:tcPr>
          <w:p w:rsidRPr="000C1884" w:rsidR="00973D7D" w:rsidP="13C0DEB6" w:rsidRDefault="00973D7D" w14:paraId="70A843BD" w14:textId="006B7CD4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Link</w:t>
            </w:r>
          </w:p>
        </w:tc>
      </w:tr>
      <w:tr w:rsidRPr="000C1884" w:rsidR="00973D7D" w:rsidTr="13C0DEB6" w14:paraId="24B8D99E" w14:textId="77777777">
        <w:trPr>
          <w:cantSplit/>
        </w:trPr>
        <w:tc>
          <w:tcPr>
            <w:tcW w:w="216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0C1884" w:rsidR="00973D7D" w:rsidP="00255091" w:rsidRDefault="00973D7D" w14:paraId="42445F3F" w14:textId="47A8A034">
            <w:pPr>
              <w:pStyle w:val="Corpodetexto1"/>
              <w:keepNext/>
              <w:rPr>
                <w:rFonts w:ascii="Arial" w:hAnsi="Arial" w:cs="Arial"/>
              </w:rPr>
            </w:pPr>
          </w:p>
        </w:tc>
        <w:tc>
          <w:tcPr>
            <w:tcW w:w="219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C1884" w:rsidR="00973D7D" w:rsidP="00A335CE" w:rsidRDefault="00973D7D" w14:paraId="2D009848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439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</w:tcPr>
          <w:p w:rsidRPr="000C1884" w:rsidR="00973D7D" w:rsidP="00A335CE" w:rsidRDefault="00973D7D" w14:paraId="5406D226" w14:textId="36A088B0">
            <w:pPr>
              <w:pStyle w:val="InfoBlue"/>
              <w:rPr>
                <w:rFonts w:cs="Arial"/>
              </w:rPr>
            </w:pPr>
          </w:p>
        </w:tc>
      </w:tr>
      <w:tr w:rsidRPr="000C1884" w:rsidR="00973D7D" w:rsidTr="13C0DEB6" w14:paraId="657ABD8B" w14:textId="77777777">
        <w:trPr>
          <w:cantSplit/>
        </w:trPr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0C1884" w:rsidR="00973D7D" w:rsidP="00255091" w:rsidRDefault="00973D7D" w14:paraId="628145C2" w14:textId="251599A2">
            <w:pPr>
              <w:pStyle w:val="Corpodetexto1"/>
              <w:rPr>
                <w:rFonts w:ascii="Arial" w:hAnsi="Arial" w:cs="Arial"/>
              </w:rPr>
            </w:pPr>
          </w:p>
        </w:tc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0C1884" w:rsidR="00973D7D" w:rsidP="00A335CE" w:rsidRDefault="00973D7D" w14:paraId="1EB6C4D5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4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973D7D" w:rsidP="00A335CE" w:rsidRDefault="00973D7D" w14:paraId="31B0C4CD" w14:textId="2B16CF25">
            <w:pPr>
              <w:pStyle w:val="InfoBlue"/>
              <w:rPr>
                <w:rFonts w:cs="Arial"/>
              </w:rPr>
            </w:pPr>
          </w:p>
        </w:tc>
      </w:tr>
      <w:tr w:rsidRPr="000C1884" w:rsidR="00973D7D" w:rsidTr="13C0DEB6" w14:paraId="49D7F7D6" w14:textId="77777777">
        <w:trPr>
          <w:cantSplit/>
        </w:trPr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0C1884" w:rsidR="00973D7D" w:rsidP="00255091" w:rsidRDefault="00973D7D" w14:paraId="30C66BDE" w14:textId="2BE1B770">
            <w:pPr>
              <w:pStyle w:val="Corpodetexto1"/>
              <w:rPr>
                <w:rFonts w:ascii="Arial" w:hAnsi="Arial" w:cs="Arial"/>
              </w:rPr>
            </w:pPr>
          </w:p>
        </w:tc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C1884" w:rsidR="00973D7D" w:rsidP="00A335CE" w:rsidRDefault="00973D7D" w14:paraId="66A57834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4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</w:tcPr>
          <w:p w:rsidRPr="000C1884" w:rsidR="00973D7D" w:rsidP="00A335CE" w:rsidRDefault="00973D7D" w14:paraId="6E90F370" w14:textId="48B39180">
            <w:pPr>
              <w:pStyle w:val="InfoBlue"/>
              <w:rPr>
                <w:rFonts w:cs="Arial"/>
              </w:rPr>
            </w:pPr>
          </w:p>
        </w:tc>
      </w:tr>
      <w:tr w:rsidRPr="000C1884" w:rsidR="00973D7D" w:rsidTr="13C0DEB6" w14:paraId="389AB8A3" w14:textId="77777777">
        <w:trPr>
          <w:cantSplit/>
        </w:trPr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0C1884" w:rsidR="00973D7D" w:rsidP="00255091" w:rsidRDefault="00973D7D" w14:paraId="7D4BB929" w14:textId="7B89BE1E">
            <w:pPr>
              <w:pStyle w:val="Corpodetexto1"/>
              <w:rPr>
                <w:rFonts w:ascii="Arial" w:hAnsi="Arial" w:cs="Arial"/>
              </w:rPr>
            </w:pPr>
          </w:p>
        </w:tc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0C1884" w:rsidR="00973D7D" w:rsidP="00A335CE" w:rsidRDefault="00973D7D" w14:paraId="50F2E503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4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973D7D" w:rsidP="00A335CE" w:rsidRDefault="00973D7D" w14:paraId="5D8E5689" w14:textId="0D4718A9">
            <w:pPr>
              <w:pStyle w:val="InfoBlue"/>
              <w:rPr>
                <w:rFonts w:cs="Arial"/>
              </w:rPr>
            </w:pPr>
          </w:p>
        </w:tc>
      </w:tr>
      <w:tr w:rsidRPr="000C1884" w:rsidR="00973D7D" w:rsidTr="13C0DEB6" w14:paraId="6908DD5E" w14:textId="77777777">
        <w:trPr>
          <w:cantSplit/>
        </w:trPr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6" w:space="0"/>
            </w:tcBorders>
            <w:shd w:val="clear" w:color="auto" w:fill="auto"/>
          </w:tcPr>
          <w:p w:rsidRPr="000C1884" w:rsidR="00973D7D" w:rsidP="00255091" w:rsidRDefault="00973D7D" w14:paraId="22AA0A27" w14:textId="7B86EA0E">
            <w:pPr>
              <w:pStyle w:val="Corpodetexto1"/>
              <w:rPr>
                <w:rFonts w:ascii="Arial" w:hAnsi="Arial" w:cs="Arial"/>
              </w:rPr>
            </w:pPr>
          </w:p>
        </w:tc>
        <w:tc>
          <w:tcPr>
            <w:tcW w:w="21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6" w:space="0"/>
            </w:tcBorders>
          </w:tcPr>
          <w:p w:rsidRPr="000C1884" w:rsidR="00973D7D" w:rsidP="00A335CE" w:rsidRDefault="00973D7D" w14:paraId="2513E522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4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</w:tcPr>
          <w:p w:rsidRPr="000C1884" w:rsidR="00973D7D" w:rsidP="00A335CE" w:rsidRDefault="00973D7D" w14:paraId="705431D6" w14:textId="6E4F83F9">
            <w:pPr>
              <w:pStyle w:val="InfoBlue"/>
              <w:rPr>
                <w:rFonts w:cs="Arial"/>
              </w:rPr>
            </w:pPr>
          </w:p>
        </w:tc>
      </w:tr>
    </w:tbl>
    <w:p w:rsidRPr="00E868FC" w:rsidR="00E868FC" w:rsidP="13C0DEB6" w:rsidRDefault="00E868FC" w14:paraId="7AA12AE5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Pr="00973D7D" w:rsidR="00973D7D" w:rsidP="00973D7D" w:rsidRDefault="00973D7D" w14:paraId="4B8091DF" w14:textId="77777777">
      <w:pPr>
        <w:pStyle w:val="BodyText"/>
      </w:pPr>
    </w:p>
    <w:p w:rsidR="00B47EE7" w:rsidP="00F3720D" w:rsidRDefault="5DE6928A" w14:paraId="16261005" w14:textId="06EE3350">
      <w:pPr>
        <w:pStyle w:val="Heading2"/>
      </w:pPr>
      <w:bookmarkStart w:name="_Toc106706810" w:id="32"/>
      <w:bookmarkStart w:name="_Toc144101635" w:id="33"/>
      <w:r>
        <w:t>Descriçã</w:t>
      </w:r>
      <w:r w:rsidR="7B06CFEC">
        <w:t>o</w:t>
      </w:r>
      <w:r w:rsidR="02B47FFC">
        <w:t xml:space="preserve"> dos requisitos de usuário</w:t>
      </w:r>
      <w:r w:rsidR="3D3B83BF">
        <w:t>.</w:t>
      </w:r>
      <w:bookmarkEnd w:id="32"/>
      <w:bookmarkEnd w:id="33"/>
      <w:r w:rsidR="3D3B83BF">
        <w:t xml:space="preserve"> </w:t>
      </w:r>
    </w:p>
    <w:p w:rsidRPr="0010500A" w:rsidR="002315BB" w:rsidP="13C0DEB6" w:rsidRDefault="002315BB" w14:paraId="7B334493" w14:textId="54F6B71B">
      <w:pPr>
        <w:rPr>
          <w:i/>
          <w:iCs/>
          <w:color w:val="3333FF"/>
        </w:rPr>
      </w:pPr>
      <w:r w:rsidRPr="13C0DEB6">
        <w:rPr>
          <w:i/>
          <w:iCs/>
          <w:color w:val="3333FF"/>
        </w:rPr>
        <w:t>[</w:t>
      </w:r>
      <w:r w:rsidRPr="13C0DEB6" w:rsidR="00F50928">
        <w:rPr>
          <w:i/>
          <w:iCs/>
          <w:color w:val="3333FF"/>
        </w:rPr>
        <w:t xml:space="preserve">Esta sessão detalha as necessidades </w:t>
      </w:r>
      <w:r w:rsidRPr="13C0DEB6">
        <w:rPr>
          <w:i/>
          <w:iCs/>
          <w:color w:val="3333FF"/>
        </w:rPr>
        <w:t>do usuário</w:t>
      </w:r>
      <w:r w:rsidRPr="13C0DEB6" w:rsidR="00F50928">
        <w:rPr>
          <w:i/>
          <w:iCs/>
          <w:color w:val="3333FF"/>
        </w:rPr>
        <w:t xml:space="preserve"> segundo as suas perspectivas </w:t>
      </w:r>
      <w:r w:rsidRPr="13C0DEB6" w:rsidR="005358A8">
        <w:rPr>
          <w:i/>
          <w:iCs/>
          <w:color w:val="3333FF"/>
        </w:rPr>
        <w:t xml:space="preserve">e que </w:t>
      </w:r>
      <w:r w:rsidRPr="13C0DEB6" w:rsidR="00F50928">
        <w:rPr>
          <w:i/>
          <w:iCs/>
          <w:color w:val="3333FF"/>
        </w:rPr>
        <w:t xml:space="preserve">deverão ser atendidas pelo </w:t>
      </w:r>
      <w:r w:rsidRPr="13C0DEB6" w:rsidR="005358A8">
        <w:rPr>
          <w:i/>
          <w:iCs/>
          <w:color w:val="3333FF"/>
        </w:rPr>
        <w:t>sistema caso sejam parte do escopo</w:t>
      </w:r>
      <w:r w:rsidRPr="13C0DEB6">
        <w:rPr>
          <w:i/>
          <w:iCs/>
          <w:color w:val="3333FF"/>
        </w:rPr>
        <w:t>]</w:t>
      </w:r>
    </w:p>
    <w:p w:rsidRPr="002315BB" w:rsidR="002315BB" w:rsidP="13C0DEB6" w:rsidRDefault="002315BB" w14:paraId="3E2DA4A7" w14:textId="77777777">
      <w:pPr>
        <w:rPr>
          <w:i/>
          <w:iCs/>
        </w:rPr>
      </w:pPr>
    </w:p>
    <w:p w:rsidRPr="006F3A2E" w:rsidR="00B47EE7" w:rsidP="00F3720D" w:rsidRDefault="1A6FBA91" w14:paraId="4D4149BC" w14:textId="4BDC7016">
      <w:pPr>
        <w:pStyle w:val="Heading3"/>
      </w:pPr>
      <w:bookmarkStart w:name="_Toc106706811" w:id="34"/>
      <w:bookmarkStart w:name="_Toc144101636" w:id="35"/>
      <w:bookmarkStart w:name="_Toc456602776" w:id="36"/>
      <w:bookmarkStart w:name="_Toc430442350" w:id="37"/>
      <w:r>
        <w:t>Lista de Requisitos do Usuário</w:t>
      </w:r>
      <w:bookmarkEnd w:id="34"/>
      <w:bookmarkEnd w:id="35"/>
    </w:p>
    <w:p w:rsidR="00B47EE7" w:rsidP="00A335CE" w:rsidRDefault="00B47EE7" w14:paraId="5CB69ACB" w14:textId="278B871B">
      <w:pPr>
        <w:pStyle w:val="InfoBlue"/>
      </w:pPr>
      <w:r>
        <w:t>[</w:t>
      </w:r>
      <w:r w:rsidR="00F50928">
        <w:t>Liste as necessidades dos usuários</w:t>
      </w:r>
      <w:r>
        <w:t>]</w:t>
      </w:r>
    </w:p>
    <w:p w:rsidRPr="00BF1E1E" w:rsidR="00BF1E1E" w:rsidP="00BF1E1E" w:rsidRDefault="00BF1E1E" w14:paraId="645D545B" w14:textId="77777777">
      <w:pPr>
        <w:pStyle w:val="BodyText"/>
      </w:pPr>
    </w:p>
    <w:p w:rsidR="00A5669C" w:rsidP="003F2FEB" w:rsidRDefault="60431185" w14:paraId="1ED2F971" w14:textId="2ECACEA2">
      <w:pPr>
        <w:pStyle w:val="Heading3"/>
      </w:pPr>
      <w:bookmarkStart w:name="_Toc106706812" w:id="38"/>
      <w:bookmarkStart w:name="_Toc144101637" w:id="39"/>
      <w:r>
        <w:t>Descrição dos Atores</w:t>
      </w:r>
      <w:bookmarkEnd w:id="38"/>
      <w:bookmarkEnd w:id="39"/>
    </w:p>
    <w:p w:rsidRPr="00F50928" w:rsidR="00F50928" w:rsidP="00F50928" w:rsidRDefault="00F50928" w14:paraId="3565DCB1" w14:textId="6F0DC251">
      <w:r w:rsidRPr="13C0DEB6">
        <w:rPr>
          <w:i/>
          <w:iCs/>
          <w:color w:val="3333FF"/>
        </w:rPr>
        <w:t>[Os atores são as entidades (humanas ou outro sistema de software ou hardware) que interagirão com o novo sistema]</w:t>
      </w:r>
    </w:p>
    <w:p w:rsidR="00A5669C" w:rsidP="00A5669C" w:rsidRDefault="60431185" w14:paraId="07FD722C" w14:textId="07D9FA34">
      <w:pPr>
        <w:pStyle w:val="Heading4"/>
      </w:pPr>
      <w:r>
        <w:t>Ator 1</w:t>
      </w:r>
    </w:p>
    <w:p w:rsidR="00A5669C" w:rsidP="00A335CE" w:rsidRDefault="00A5669C" w14:paraId="186589EE" w14:textId="38617424">
      <w:pPr>
        <w:pStyle w:val="InfoBlue"/>
      </w:pPr>
      <w:r>
        <w:t>[Descrição sobre o Ator1]</w:t>
      </w:r>
    </w:p>
    <w:p w:rsidR="00A5669C" w:rsidP="00A5669C" w:rsidRDefault="60431185" w14:paraId="18543C45" w14:textId="36D3C26C">
      <w:pPr>
        <w:pStyle w:val="Heading4"/>
      </w:pPr>
      <w:r>
        <w:t>Ator 2</w:t>
      </w:r>
    </w:p>
    <w:p w:rsidR="00A5669C" w:rsidP="00A335CE" w:rsidRDefault="00A5669C" w14:paraId="3F2BCC65" w14:textId="3F5F6352">
      <w:pPr>
        <w:pStyle w:val="InfoBlue"/>
      </w:pPr>
      <w:r>
        <w:t>[Descrição sobre o Ator2]</w:t>
      </w:r>
    </w:p>
    <w:p w:rsidRPr="006F3A2E" w:rsidR="00973D7D" w:rsidP="00973D7D" w:rsidRDefault="00973D7D" w14:paraId="775F4A51" w14:textId="77777777">
      <w:pPr>
        <w:pStyle w:val="BodyText"/>
      </w:pPr>
      <w:r>
        <w:t>Etc......</w:t>
      </w:r>
    </w:p>
    <w:p w:rsidRPr="00A5669C" w:rsidR="00A5669C" w:rsidP="00A5669C" w:rsidRDefault="00A5669C" w14:paraId="1816776C" w14:textId="77777777"/>
    <w:p w:rsidR="00912000" w:rsidP="00912000" w:rsidRDefault="6CCA8ADE" w14:paraId="1D3C411D" w14:textId="1612C247">
      <w:pPr>
        <w:pStyle w:val="Heading2"/>
      </w:pPr>
      <w:bookmarkStart w:name="_Toc106706813" w:id="40"/>
      <w:bookmarkStart w:name="_Toc144101638" w:id="41"/>
      <w:r>
        <w:t>Estrutura</w:t>
      </w:r>
      <w:r w:rsidR="17718D60">
        <w:t xml:space="preserve"> Analític</w:t>
      </w:r>
      <w:r>
        <w:t>a</w:t>
      </w:r>
      <w:r w:rsidR="17718D60">
        <w:t xml:space="preserve"> do Projeto</w:t>
      </w:r>
      <w:bookmarkEnd w:id="40"/>
      <w:bookmarkEnd w:id="41"/>
    </w:p>
    <w:p w:rsidR="00227EAA" w:rsidP="00227EAA" w:rsidRDefault="00227EAA" w14:paraId="2C104CC7" w14:textId="085E35A1"/>
    <w:p w:rsidR="008F4A95" w:rsidP="13C0DEB6" w:rsidRDefault="008F4A95" w14:paraId="55414B73" w14:textId="25959B42">
      <w:pPr>
        <w:rPr>
          <w:i/>
          <w:iCs/>
          <w:color w:val="0000FF"/>
        </w:rPr>
      </w:pPr>
      <w:r w:rsidRPr="13C0DEB6">
        <w:rPr>
          <w:i/>
          <w:iCs/>
          <w:color w:val="0000FF"/>
        </w:rPr>
        <w:t xml:space="preserve">[Desenhe a estrutura analítica do projeto </w:t>
      </w:r>
      <w:r w:rsidRPr="13C0DEB6" w:rsidR="006A6A4B">
        <w:rPr>
          <w:i/>
          <w:iCs/>
          <w:color w:val="0000FF"/>
        </w:rPr>
        <w:t>para que seja possível</w:t>
      </w:r>
      <w:r w:rsidRPr="13C0DEB6">
        <w:rPr>
          <w:i/>
          <w:iCs/>
          <w:color w:val="0000FF"/>
        </w:rPr>
        <w:t xml:space="preserve"> estim</w:t>
      </w:r>
      <w:r w:rsidRPr="13C0DEB6" w:rsidR="006A6A4B">
        <w:rPr>
          <w:i/>
          <w:iCs/>
          <w:color w:val="0000FF"/>
        </w:rPr>
        <w:t>ar</w:t>
      </w:r>
      <w:r w:rsidRPr="13C0DEB6">
        <w:rPr>
          <w:i/>
          <w:iCs/>
          <w:color w:val="0000FF"/>
        </w:rPr>
        <w:t xml:space="preserve"> o esforço em horas para cada </w:t>
      </w:r>
      <w:r w:rsidRPr="13C0DEB6" w:rsidR="00C50C0C">
        <w:rPr>
          <w:i/>
          <w:iCs/>
          <w:color w:val="0000FF"/>
        </w:rPr>
        <w:t>item</w:t>
      </w:r>
      <w:r w:rsidRPr="13C0DEB6">
        <w:rPr>
          <w:i/>
          <w:iCs/>
          <w:color w:val="0000FF"/>
        </w:rPr>
        <w:t>.</w:t>
      </w:r>
      <w:r w:rsidRPr="13C0DEB6" w:rsidR="00C50C0C">
        <w:rPr>
          <w:i/>
          <w:iCs/>
          <w:color w:val="0000FF"/>
        </w:rPr>
        <w:t xml:space="preserve"> A estrutura analítica subdivide os requisitos funcionais do produto e as tarefas que devem ser realizadas. Os requisitos funcionais do produto ajudam a estimar o esforço em tempo para as tarefas que devem ser realizadas. </w:t>
      </w:r>
      <w:r w:rsidRPr="13C0DEB6" w:rsidR="00E344B5">
        <w:rPr>
          <w:i/>
          <w:iCs/>
          <w:color w:val="0000FF"/>
        </w:rPr>
        <w:t>]</w:t>
      </w:r>
    </w:p>
    <w:p w:rsidR="00227EAA" w:rsidP="00227EAA" w:rsidRDefault="00227EAA" w14:paraId="213C11F8" w14:textId="188A1E94"/>
    <w:p w:rsidR="003353E4" w:rsidP="003353E4" w:rsidRDefault="003353E4" w14:paraId="65F5D86A" w14:textId="400B2140">
      <w:pPr>
        <w:pStyle w:val="Caption"/>
        <w:keepNext/>
        <w:jc w:val="center"/>
      </w:pPr>
      <w:bookmarkStart w:name="_Toc144101582" w:id="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316A8">
        <w:t>1</w:t>
      </w:r>
      <w:r>
        <w:fldChar w:fldCharType="end"/>
      </w:r>
      <w:r>
        <w:t xml:space="preserve"> Estrutura analítica do projeto</w:t>
      </w:r>
      <w:bookmarkEnd w:id="42"/>
    </w:p>
    <w:p w:rsidR="003353E4" w:rsidP="003353E4" w:rsidRDefault="00C50C0C" w14:paraId="518A276D" w14:textId="77777777">
      <w:pPr>
        <w:keepNext/>
      </w:pPr>
      <w:r>
        <w:rPr>
          <w:noProof/>
        </w:rPr>
        <w:drawing>
          <wp:inline distT="0" distB="0" distL="0" distR="0" wp14:anchorId="57477608" wp14:editId="0ED5C83E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68FC" w:rsidR="00227EAA" w:rsidP="13C0DEB6" w:rsidRDefault="00E868FC" w14:paraId="280F2698" w14:textId="150A997B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227EAA" w:rsidP="00227EAA" w:rsidRDefault="00227EAA" w14:paraId="736DF8F5" w14:textId="6D987767"/>
    <w:p w:rsidRPr="00227EAA" w:rsidR="009549D2" w:rsidP="00227EAA" w:rsidRDefault="009549D2" w14:paraId="4080A895" w14:textId="77777777"/>
    <w:p w:rsidR="00912000" w:rsidP="00912000" w:rsidRDefault="17718D60" w14:paraId="007811C0" w14:textId="5E1D185B">
      <w:pPr>
        <w:pStyle w:val="Heading2"/>
      </w:pPr>
      <w:bookmarkStart w:name="_Toc106706814" w:id="43"/>
      <w:bookmarkStart w:name="_Toc144101639" w:id="44"/>
      <w:r>
        <w:t>Estimativa de Custo do Projeto</w:t>
      </w:r>
      <w:bookmarkEnd w:id="43"/>
      <w:bookmarkEnd w:id="44"/>
    </w:p>
    <w:p w:rsidR="00912000" w:rsidRDefault="00912000" w14:paraId="703D45D1" w14:textId="77777777">
      <w:pPr>
        <w:widowControl/>
        <w:spacing w:line="240" w:lineRule="auto"/>
      </w:pPr>
    </w:p>
    <w:p w:rsidR="00912000" w:rsidP="13C0DEB6" w:rsidRDefault="00912000" w14:paraId="6BD912C3" w14:textId="5E4B2CD4">
      <w:pPr>
        <w:rPr>
          <w:i/>
          <w:iCs/>
          <w:color w:val="0000FF"/>
        </w:rPr>
      </w:pPr>
      <w:r w:rsidRPr="13C0DEB6">
        <w:rPr>
          <w:i/>
          <w:iCs/>
          <w:color w:val="0000FF"/>
        </w:rPr>
        <w:t>[Relacionar para cada membro da equipe quais tarefa realizará (número da funcionalidade no modelo analítico do projeto), o esforço em horas (tempo dedicado à tarefa), sua remuneração por hora, a remuneração total por tarefa e o custo total do projeto com recursos humanos.</w:t>
      </w:r>
      <w:r w:rsidRPr="13C0DEB6" w:rsidR="006F7194">
        <w:rPr>
          <w:i/>
          <w:iCs/>
          <w:color w:val="0000FF"/>
        </w:rPr>
        <w:t xml:space="preserve"> Faça a estimativa de remuneração para </w:t>
      </w:r>
      <w:r w:rsidRPr="13C0DEB6" w:rsidR="000D4B6D">
        <w:rPr>
          <w:i/>
          <w:iCs/>
          <w:color w:val="0000FF"/>
        </w:rPr>
        <w:t>quatro</w:t>
      </w:r>
      <w:r w:rsidRPr="13C0DEB6" w:rsidR="006F7194">
        <w:rPr>
          <w:i/>
          <w:iCs/>
          <w:color w:val="0000FF"/>
        </w:rPr>
        <w:t xml:space="preserve"> meses</w:t>
      </w:r>
      <w:r w:rsidRPr="13C0DEB6">
        <w:rPr>
          <w:i/>
          <w:iCs/>
          <w:color w:val="0000FF"/>
        </w:rPr>
        <w:t>]</w:t>
      </w:r>
    </w:p>
    <w:p w:rsidRPr="008C28DA" w:rsidR="000C2091" w:rsidP="13C0DEB6" w:rsidRDefault="000C2091" w14:paraId="69ECACC2" w14:textId="77777777">
      <w:pPr>
        <w:rPr>
          <w:i/>
          <w:iCs/>
          <w:color w:val="0000FF"/>
        </w:rPr>
      </w:pPr>
    </w:p>
    <w:p w:rsidRPr="0010500A" w:rsidR="00E868FC" w:rsidP="00E868FC" w:rsidRDefault="00E868FC" w14:paraId="4FD21893" w14:textId="11F46A66">
      <w:pPr>
        <w:pStyle w:val="Caption"/>
        <w:keepNext/>
        <w:jc w:val="center"/>
      </w:pPr>
    </w:p>
    <w:p w:rsidRPr="0010500A" w:rsidR="002C1E8B" w:rsidP="002C1E8B" w:rsidRDefault="002C1E8B" w14:paraId="528AC485" w14:textId="0EE7D2B3">
      <w:pPr>
        <w:pStyle w:val="Caption"/>
        <w:keepNext/>
        <w:jc w:val="center"/>
      </w:pPr>
      <w:bookmarkStart w:name="_Toc144101561" w:id="45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2</w:t>
      </w:r>
      <w:r>
        <w:fldChar w:fldCharType="end"/>
      </w:r>
      <w:r>
        <w:t xml:space="preserve"> Estimativa de custo com recursos humanos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722"/>
        <w:gridCol w:w="1276"/>
        <w:gridCol w:w="1276"/>
        <w:gridCol w:w="1558"/>
      </w:tblGrid>
      <w:tr w:rsidRPr="00241F70" w:rsidR="00912000" w:rsidTr="13C0DEB6" w14:paraId="4245FC68" w14:textId="77777777">
        <w:trPr>
          <w:cantSplit/>
          <w:tblHeader/>
        </w:trPr>
        <w:tc>
          <w:tcPr>
            <w:tcW w:w="2518" w:type="dxa"/>
            <w:shd w:val="clear" w:color="auto" w:fill="D9D9D9" w:themeFill="background1" w:themeFillShade="D9"/>
          </w:tcPr>
          <w:p w:rsidRPr="00255091" w:rsidR="00912000" w:rsidP="13C0DEB6" w:rsidRDefault="00912000" w14:paraId="01B1C405" w14:textId="77777777">
            <w:r>
              <w:br w:type="page"/>
            </w:r>
            <w:r>
              <w:t>Nome do Colaborador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:rsidRPr="00255091" w:rsidR="00912000" w:rsidP="13C0DEB6" w:rsidRDefault="00912000" w14:paraId="1BB9ACFD" w14:textId="77777777">
            <w:r>
              <w:t>Tarefa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12000" w:rsidP="13C0DEB6" w:rsidRDefault="00912000" w14:paraId="3D2E3018" w14:textId="77777777">
            <w:r>
              <w:t>Esforço em Horas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12000" w:rsidP="13C0DEB6" w:rsidRDefault="00E868FC" w14:paraId="2FF7CC75" w14:textId="39823BE9">
            <w:r>
              <w:t>Custo</w:t>
            </w:r>
            <w:r w:rsidR="00912000">
              <w:t xml:space="preserve"> por Hora (R$)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912000" w:rsidP="13C0DEB6" w:rsidRDefault="00E868FC" w14:paraId="506B5FC6" w14:textId="74157CB9">
            <w:r>
              <w:t>Custo</w:t>
            </w:r>
            <w:r w:rsidR="00912000">
              <w:t xml:space="preserve"> </w:t>
            </w:r>
            <w:r w:rsidR="008F1673">
              <w:t>no Projeto</w:t>
            </w:r>
            <w:r w:rsidR="00912000">
              <w:t xml:space="preserve"> (R$)</w:t>
            </w:r>
          </w:p>
        </w:tc>
      </w:tr>
      <w:tr w:rsidRPr="00241F70" w:rsidR="00912000" w:rsidTr="13C0DEB6" w14:paraId="41C31A00" w14:textId="77777777">
        <w:trPr>
          <w:cantSplit/>
        </w:trPr>
        <w:tc>
          <w:tcPr>
            <w:tcW w:w="2518" w:type="dxa"/>
          </w:tcPr>
          <w:p w:rsidRPr="00255091" w:rsidR="00912000" w:rsidP="13C0DEB6" w:rsidRDefault="00912000" w14:paraId="11F0F495" w14:textId="77777777"/>
        </w:tc>
        <w:tc>
          <w:tcPr>
            <w:tcW w:w="2722" w:type="dxa"/>
          </w:tcPr>
          <w:p w:rsidRPr="00255091" w:rsidR="00912000" w:rsidP="13C0DEB6" w:rsidRDefault="00912000" w14:paraId="63E3A097" w14:textId="77777777"/>
        </w:tc>
        <w:tc>
          <w:tcPr>
            <w:tcW w:w="1276" w:type="dxa"/>
          </w:tcPr>
          <w:p w:rsidRPr="00255091" w:rsidR="00912000" w:rsidP="13C0DEB6" w:rsidRDefault="00912000" w14:paraId="2E949DFE" w14:textId="77777777"/>
        </w:tc>
        <w:tc>
          <w:tcPr>
            <w:tcW w:w="1276" w:type="dxa"/>
          </w:tcPr>
          <w:p w:rsidRPr="00255091" w:rsidR="00912000" w:rsidP="13C0DEB6" w:rsidRDefault="00912000" w14:paraId="167DEAA6" w14:textId="77777777"/>
        </w:tc>
        <w:tc>
          <w:tcPr>
            <w:tcW w:w="1558" w:type="dxa"/>
          </w:tcPr>
          <w:p w:rsidRPr="00255091" w:rsidR="00912000" w:rsidP="13C0DEB6" w:rsidRDefault="00912000" w14:paraId="779F9FD1" w14:textId="77777777"/>
        </w:tc>
      </w:tr>
      <w:tr w:rsidRPr="00241F70" w:rsidR="00912000" w:rsidTr="13C0DEB6" w14:paraId="52B723CE" w14:textId="77777777">
        <w:trPr>
          <w:cantSplit/>
        </w:trPr>
        <w:tc>
          <w:tcPr>
            <w:tcW w:w="2518" w:type="dxa"/>
          </w:tcPr>
          <w:p w:rsidRPr="00255091" w:rsidR="00912000" w:rsidP="13C0DEB6" w:rsidRDefault="00912000" w14:paraId="6838F70E" w14:textId="77777777"/>
        </w:tc>
        <w:tc>
          <w:tcPr>
            <w:tcW w:w="2722" w:type="dxa"/>
          </w:tcPr>
          <w:p w:rsidRPr="00255091" w:rsidR="00912000" w:rsidP="13C0DEB6" w:rsidRDefault="00912000" w14:paraId="6C6ACEBE" w14:textId="77777777"/>
        </w:tc>
        <w:tc>
          <w:tcPr>
            <w:tcW w:w="1276" w:type="dxa"/>
          </w:tcPr>
          <w:p w:rsidRPr="00255091" w:rsidR="00912000" w:rsidP="13C0DEB6" w:rsidRDefault="00912000" w14:paraId="588A3620" w14:textId="77777777"/>
        </w:tc>
        <w:tc>
          <w:tcPr>
            <w:tcW w:w="1276" w:type="dxa"/>
          </w:tcPr>
          <w:p w:rsidRPr="00255091" w:rsidR="00912000" w:rsidP="13C0DEB6" w:rsidRDefault="00912000" w14:paraId="494B4111" w14:textId="77777777"/>
        </w:tc>
        <w:tc>
          <w:tcPr>
            <w:tcW w:w="1558" w:type="dxa"/>
          </w:tcPr>
          <w:p w:rsidRPr="00255091" w:rsidR="00912000" w:rsidP="13C0DEB6" w:rsidRDefault="00912000" w14:paraId="670C020A" w14:textId="77777777"/>
        </w:tc>
      </w:tr>
      <w:tr w:rsidRPr="00241F70" w:rsidR="000B033B" w:rsidTr="13C0DEB6" w14:paraId="34B205AC" w14:textId="77777777">
        <w:trPr>
          <w:cantSplit/>
        </w:trPr>
        <w:tc>
          <w:tcPr>
            <w:tcW w:w="2518" w:type="dxa"/>
          </w:tcPr>
          <w:p w:rsidRPr="00255091" w:rsidR="000B033B" w:rsidP="13C0DEB6" w:rsidRDefault="000B033B" w14:paraId="721B5BE0" w14:textId="77777777"/>
        </w:tc>
        <w:tc>
          <w:tcPr>
            <w:tcW w:w="2722" w:type="dxa"/>
          </w:tcPr>
          <w:p w:rsidRPr="00255091" w:rsidR="000B033B" w:rsidP="13C0DEB6" w:rsidRDefault="000B033B" w14:paraId="1EA08B73" w14:textId="77777777"/>
        </w:tc>
        <w:tc>
          <w:tcPr>
            <w:tcW w:w="1276" w:type="dxa"/>
          </w:tcPr>
          <w:p w:rsidRPr="00255091" w:rsidR="000B033B" w:rsidP="13C0DEB6" w:rsidRDefault="000B033B" w14:paraId="101283FC" w14:textId="77777777"/>
        </w:tc>
        <w:tc>
          <w:tcPr>
            <w:tcW w:w="1276" w:type="dxa"/>
          </w:tcPr>
          <w:p w:rsidRPr="00255091" w:rsidR="000B033B" w:rsidP="13C0DEB6" w:rsidRDefault="000B033B" w14:paraId="315E1FC8" w14:textId="77777777"/>
        </w:tc>
        <w:tc>
          <w:tcPr>
            <w:tcW w:w="1558" w:type="dxa"/>
          </w:tcPr>
          <w:p w:rsidRPr="00255091" w:rsidR="000B033B" w:rsidP="13C0DEB6" w:rsidRDefault="000B033B" w14:paraId="02F60F35" w14:textId="77777777"/>
        </w:tc>
      </w:tr>
      <w:tr w:rsidRPr="00241F70" w:rsidR="000B033B" w:rsidTr="13C0DEB6" w14:paraId="3E1A5AE9" w14:textId="77777777">
        <w:trPr>
          <w:cantSplit/>
        </w:trPr>
        <w:tc>
          <w:tcPr>
            <w:tcW w:w="2518" w:type="dxa"/>
          </w:tcPr>
          <w:p w:rsidRPr="00255091" w:rsidR="000B033B" w:rsidP="13C0DEB6" w:rsidRDefault="000B033B" w14:paraId="314372B3" w14:textId="77777777"/>
        </w:tc>
        <w:tc>
          <w:tcPr>
            <w:tcW w:w="2722" w:type="dxa"/>
          </w:tcPr>
          <w:p w:rsidRPr="00255091" w:rsidR="000B033B" w:rsidP="13C0DEB6" w:rsidRDefault="000B033B" w14:paraId="0393FE4B" w14:textId="77777777"/>
        </w:tc>
        <w:tc>
          <w:tcPr>
            <w:tcW w:w="1276" w:type="dxa"/>
          </w:tcPr>
          <w:p w:rsidRPr="00255091" w:rsidR="000B033B" w:rsidP="13C0DEB6" w:rsidRDefault="000B033B" w14:paraId="5F8F3EBD" w14:textId="77777777"/>
        </w:tc>
        <w:tc>
          <w:tcPr>
            <w:tcW w:w="1276" w:type="dxa"/>
          </w:tcPr>
          <w:p w:rsidRPr="00255091" w:rsidR="000B033B" w:rsidP="13C0DEB6" w:rsidRDefault="000B033B" w14:paraId="1566BB0B" w14:textId="77777777"/>
        </w:tc>
        <w:tc>
          <w:tcPr>
            <w:tcW w:w="1558" w:type="dxa"/>
          </w:tcPr>
          <w:p w:rsidRPr="00255091" w:rsidR="000B033B" w:rsidP="13C0DEB6" w:rsidRDefault="000B033B" w14:paraId="21225B6E" w14:textId="77777777"/>
        </w:tc>
      </w:tr>
      <w:tr w:rsidRPr="00241F70" w:rsidR="000B033B" w:rsidTr="13C0DEB6" w14:paraId="0C660292" w14:textId="77777777">
        <w:trPr>
          <w:cantSplit/>
        </w:trPr>
        <w:tc>
          <w:tcPr>
            <w:tcW w:w="2518" w:type="dxa"/>
          </w:tcPr>
          <w:p w:rsidRPr="00255091" w:rsidR="000B033B" w:rsidP="13C0DEB6" w:rsidRDefault="000B033B" w14:paraId="3EAB7CCD" w14:textId="77777777"/>
        </w:tc>
        <w:tc>
          <w:tcPr>
            <w:tcW w:w="2722" w:type="dxa"/>
          </w:tcPr>
          <w:p w:rsidRPr="00255091" w:rsidR="000B033B" w:rsidP="13C0DEB6" w:rsidRDefault="000B033B" w14:paraId="53DF9445" w14:textId="77777777"/>
        </w:tc>
        <w:tc>
          <w:tcPr>
            <w:tcW w:w="1276" w:type="dxa"/>
          </w:tcPr>
          <w:p w:rsidRPr="00255091" w:rsidR="000B033B" w:rsidP="13C0DEB6" w:rsidRDefault="000B033B" w14:paraId="43480610" w14:textId="77777777"/>
        </w:tc>
        <w:tc>
          <w:tcPr>
            <w:tcW w:w="1276" w:type="dxa"/>
          </w:tcPr>
          <w:p w:rsidRPr="00255091" w:rsidR="000B033B" w:rsidP="13C0DEB6" w:rsidRDefault="000B033B" w14:paraId="3D1D7C57" w14:textId="77777777"/>
        </w:tc>
        <w:tc>
          <w:tcPr>
            <w:tcW w:w="1558" w:type="dxa"/>
          </w:tcPr>
          <w:p w:rsidRPr="00255091" w:rsidR="000B033B" w:rsidP="13C0DEB6" w:rsidRDefault="000B033B" w14:paraId="2F37D7FE" w14:textId="77777777"/>
        </w:tc>
      </w:tr>
      <w:tr w:rsidRPr="00241F70" w:rsidR="00912000" w:rsidTr="13C0DEB6" w14:paraId="590EF7CF" w14:textId="77777777">
        <w:trPr>
          <w:cantSplit/>
        </w:trPr>
        <w:tc>
          <w:tcPr>
            <w:tcW w:w="2518" w:type="dxa"/>
          </w:tcPr>
          <w:p w:rsidRPr="00255091" w:rsidR="00912000" w:rsidP="13C0DEB6" w:rsidRDefault="00912000" w14:paraId="56E57E6F" w14:textId="77777777"/>
        </w:tc>
        <w:tc>
          <w:tcPr>
            <w:tcW w:w="2722" w:type="dxa"/>
          </w:tcPr>
          <w:p w:rsidRPr="00255091" w:rsidR="00912000" w:rsidP="13C0DEB6" w:rsidRDefault="00912000" w14:paraId="3D30580B" w14:textId="77777777"/>
        </w:tc>
        <w:tc>
          <w:tcPr>
            <w:tcW w:w="1276" w:type="dxa"/>
          </w:tcPr>
          <w:p w:rsidRPr="00255091" w:rsidR="00912000" w:rsidP="13C0DEB6" w:rsidRDefault="00912000" w14:paraId="02AE712C" w14:textId="77777777"/>
        </w:tc>
        <w:tc>
          <w:tcPr>
            <w:tcW w:w="1276" w:type="dxa"/>
          </w:tcPr>
          <w:p w:rsidRPr="00255091" w:rsidR="00912000" w:rsidP="13C0DEB6" w:rsidRDefault="00912000" w14:paraId="793849EC" w14:textId="77777777"/>
        </w:tc>
        <w:tc>
          <w:tcPr>
            <w:tcW w:w="1558" w:type="dxa"/>
          </w:tcPr>
          <w:p w:rsidRPr="00255091" w:rsidR="00912000" w:rsidP="13C0DEB6" w:rsidRDefault="00912000" w14:paraId="7F78D1A1" w14:textId="77777777"/>
        </w:tc>
      </w:tr>
      <w:tr w:rsidRPr="00241F70" w:rsidR="00912000" w:rsidTr="13C0DEB6" w14:paraId="271B446A" w14:textId="77777777">
        <w:trPr>
          <w:cantSplit/>
        </w:trPr>
        <w:tc>
          <w:tcPr>
            <w:tcW w:w="2518" w:type="dxa"/>
          </w:tcPr>
          <w:p w:rsidRPr="00255091" w:rsidR="00912000" w:rsidP="13C0DEB6" w:rsidRDefault="00912000" w14:paraId="2E45B6D0" w14:textId="77777777"/>
        </w:tc>
        <w:tc>
          <w:tcPr>
            <w:tcW w:w="2722" w:type="dxa"/>
          </w:tcPr>
          <w:p w:rsidRPr="00255091" w:rsidR="00912000" w:rsidP="13C0DEB6" w:rsidRDefault="00912000" w14:paraId="438311A5" w14:textId="77777777"/>
        </w:tc>
        <w:tc>
          <w:tcPr>
            <w:tcW w:w="1276" w:type="dxa"/>
          </w:tcPr>
          <w:p w:rsidRPr="00255091" w:rsidR="00912000" w:rsidP="13C0DEB6" w:rsidRDefault="00912000" w14:paraId="1648B6BE" w14:textId="77777777"/>
        </w:tc>
        <w:tc>
          <w:tcPr>
            <w:tcW w:w="1276" w:type="dxa"/>
          </w:tcPr>
          <w:p w:rsidRPr="00255091" w:rsidR="00912000" w:rsidP="13C0DEB6" w:rsidRDefault="00912000" w14:paraId="7E975BA7" w14:textId="77777777"/>
        </w:tc>
        <w:tc>
          <w:tcPr>
            <w:tcW w:w="1558" w:type="dxa"/>
          </w:tcPr>
          <w:p w:rsidRPr="00255091" w:rsidR="00912000" w:rsidP="13C0DEB6" w:rsidRDefault="00912000" w14:paraId="0FA4248F" w14:textId="77777777"/>
        </w:tc>
      </w:tr>
      <w:tr w:rsidRPr="00241F70" w:rsidR="00912000" w:rsidTr="13C0DEB6" w14:paraId="5EBAEEC8" w14:textId="77777777">
        <w:trPr>
          <w:cantSplit/>
        </w:trPr>
        <w:tc>
          <w:tcPr>
            <w:tcW w:w="2518" w:type="dxa"/>
          </w:tcPr>
          <w:p w:rsidRPr="00255091" w:rsidR="00912000" w:rsidP="13C0DEB6" w:rsidRDefault="00912000" w14:paraId="5C1C4E67" w14:textId="77777777"/>
        </w:tc>
        <w:tc>
          <w:tcPr>
            <w:tcW w:w="2722" w:type="dxa"/>
          </w:tcPr>
          <w:p w:rsidRPr="00255091" w:rsidR="00912000" w:rsidP="13C0DEB6" w:rsidRDefault="00912000" w14:paraId="44F8B297" w14:textId="77777777"/>
        </w:tc>
        <w:tc>
          <w:tcPr>
            <w:tcW w:w="1276" w:type="dxa"/>
          </w:tcPr>
          <w:p w:rsidRPr="00255091" w:rsidR="00912000" w:rsidP="13C0DEB6" w:rsidRDefault="00912000" w14:paraId="13E81749" w14:textId="77777777"/>
        </w:tc>
        <w:tc>
          <w:tcPr>
            <w:tcW w:w="1276" w:type="dxa"/>
          </w:tcPr>
          <w:p w:rsidRPr="00255091" w:rsidR="00912000" w:rsidP="13C0DEB6" w:rsidRDefault="00912000" w14:paraId="49D2097C" w14:textId="77777777"/>
        </w:tc>
        <w:tc>
          <w:tcPr>
            <w:tcW w:w="1558" w:type="dxa"/>
          </w:tcPr>
          <w:p w:rsidRPr="00255091" w:rsidR="00912000" w:rsidP="13C0DEB6" w:rsidRDefault="00912000" w14:paraId="19C2BC35" w14:textId="77777777"/>
        </w:tc>
      </w:tr>
      <w:tr w:rsidRPr="008C28DA" w:rsidR="00912000" w:rsidTr="13C0DEB6" w14:paraId="1446E1FC" w14:textId="77777777">
        <w:trPr>
          <w:cantSplit/>
        </w:trPr>
        <w:tc>
          <w:tcPr>
            <w:tcW w:w="2518" w:type="dxa"/>
            <w:shd w:val="clear" w:color="auto" w:fill="D0CECE" w:themeFill="background2" w:themeFillShade="E6"/>
          </w:tcPr>
          <w:p w:rsidRPr="00255091" w:rsidR="00912000" w:rsidP="13C0DEB6" w:rsidRDefault="00912000" w14:paraId="44674AF8" w14:textId="77777777">
            <w:r>
              <w:t>Custo Total (R$)</w:t>
            </w:r>
          </w:p>
        </w:tc>
        <w:tc>
          <w:tcPr>
            <w:tcW w:w="6832" w:type="dxa"/>
            <w:gridSpan w:val="4"/>
            <w:shd w:val="clear" w:color="auto" w:fill="D0CECE" w:themeFill="background2" w:themeFillShade="E6"/>
            <w:vAlign w:val="center"/>
          </w:tcPr>
          <w:p w:rsidRPr="00255091" w:rsidR="00912000" w:rsidP="13C0DEB6" w:rsidRDefault="00912000" w14:paraId="49B3DD8A" w14:textId="77777777">
            <w:pPr>
              <w:jc w:val="right"/>
            </w:pPr>
          </w:p>
        </w:tc>
      </w:tr>
    </w:tbl>
    <w:p w:rsidRPr="00E868FC" w:rsidR="00E868FC" w:rsidP="13C0DEB6" w:rsidRDefault="00E868FC" w14:paraId="373A6F67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E132F5" w:rsidRDefault="00E132F5" w14:paraId="2847EA5E" w14:textId="05B001E3">
      <w:pPr>
        <w:widowControl/>
        <w:spacing w:line="240" w:lineRule="auto"/>
      </w:pPr>
    </w:p>
    <w:p w:rsidR="009B464B" w:rsidP="13C0DEB6" w:rsidRDefault="009B464B" w14:paraId="07387757" w14:textId="5CA57933">
      <w:pPr>
        <w:jc w:val="both"/>
        <w:rPr>
          <w:i/>
          <w:iCs/>
          <w:color w:val="0000FF"/>
        </w:rPr>
      </w:pPr>
      <w:r w:rsidRPr="13C0DEB6">
        <w:rPr>
          <w:i/>
          <w:iCs/>
          <w:color w:val="0000FF"/>
        </w:rPr>
        <w:t>[Estime os equipamentos que serão utilizados pela equipe</w:t>
      </w:r>
      <w:r w:rsidRPr="13C0DEB6" w:rsidR="00E344B5">
        <w:rPr>
          <w:i/>
          <w:iCs/>
          <w:color w:val="0000FF"/>
        </w:rPr>
        <w:t xml:space="preserve"> para cada tarefa da estrutura analítica do projeto</w:t>
      </w:r>
      <w:r w:rsidRPr="13C0DEB6">
        <w:rPr>
          <w:i/>
          <w:iCs/>
          <w:color w:val="0000FF"/>
        </w:rPr>
        <w:t xml:space="preserve"> durante o desenvolvimento do projeto e calcule sua depreciação durante os quatro meses de projeto para incluir como custo do projeto.</w:t>
      </w:r>
      <w:r w:rsidRPr="13C0DEB6" w:rsidR="006A6A4B">
        <w:rPr>
          <w:i/>
          <w:iCs/>
          <w:color w:val="0000FF"/>
        </w:rPr>
        <w:t xml:space="preserve"> Para cálculo, utilize o método linear.</w:t>
      </w:r>
      <w:r w:rsidRPr="13C0DEB6" w:rsidR="000B033B">
        <w:rPr>
          <w:i/>
          <w:iCs/>
          <w:color w:val="0000FF"/>
        </w:rPr>
        <w:t xml:space="preserve"> Faça a estimativa para </w:t>
      </w:r>
      <w:r w:rsidRPr="13C0DEB6" w:rsidR="000D4B6D">
        <w:rPr>
          <w:i/>
          <w:iCs/>
          <w:color w:val="0000FF"/>
        </w:rPr>
        <w:t>quatro</w:t>
      </w:r>
      <w:r w:rsidRPr="13C0DEB6" w:rsidR="000B033B">
        <w:rPr>
          <w:i/>
          <w:iCs/>
          <w:color w:val="0000FF"/>
        </w:rPr>
        <w:t xml:space="preserve"> meses</w:t>
      </w:r>
      <w:r w:rsidRPr="13C0DEB6">
        <w:rPr>
          <w:i/>
          <w:iCs/>
          <w:color w:val="0000FF"/>
        </w:rPr>
        <w:t>]</w:t>
      </w:r>
    </w:p>
    <w:p w:rsidR="009B464B" w:rsidRDefault="009B464B" w14:paraId="4C450701" w14:textId="0F2A8B48">
      <w:pPr>
        <w:widowControl/>
        <w:spacing w:line="240" w:lineRule="auto"/>
      </w:pPr>
    </w:p>
    <w:p w:rsidRPr="0010500A" w:rsidR="008F1673" w:rsidP="008F1673" w:rsidRDefault="008F1673" w14:paraId="78D73321" w14:textId="5250C628">
      <w:pPr>
        <w:pStyle w:val="Caption"/>
        <w:keepNext/>
        <w:jc w:val="center"/>
      </w:pPr>
      <w:bookmarkStart w:name="_Toc144101562" w:id="46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3</w:t>
      </w:r>
      <w:r>
        <w:fldChar w:fldCharType="end"/>
      </w:r>
      <w:r>
        <w:t xml:space="preserve"> Estimativa de depreciação de equipamentos</w:t>
      </w:r>
      <w:bookmarkEnd w:id="46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681"/>
        <w:gridCol w:w="1984"/>
        <w:gridCol w:w="1560"/>
        <w:gridCol w:w="2126"/>
      </w:tblGrid>
      <w:tr w:rsidRPr="00241F70" w:rsidR="006A6A4B" w:rsidTr="13C0DEB6" w14:paraId="2500D25A" w14:textId="77777777">
        <w:trPr>
          <w:cantSplit/>
          <w:tblHeader/>
        </w:trPr>
        <w:tc>
          <w:tcPr>
            <w:tcW w:w="3681" w:type="dxa"/>
            <w:shd w:val="clear" w:color="auto" w:fill="D9D9D9" w:themeFill="background1" w:themeFillShade="D9"/>
          </w:tcPr>
          <w:p w:rsidRPr="00255091" w:rsidR="006A6A4B" w:rsidP="13C0DEB6" w:rsidRDefault="006A6A4B" w14:paraId="734EC2AF" w14:textId="653FEB9C">
            <w:r>
              <w:br w:type="page"/>
            </w:r>
            <w:r>
              <w:t>Equipamento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Pr="00255091" w:rsidR="006A6A4B" w:rsidP="13C0DEB6" w:rsidRDefault="006A6A4B" w14:paraId="2F8FAAA3" w14:textId="5B869E32">
            <w:r>
              <w:t>Tempo de Vida Útil na Empresa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6A4B" w:rsidP="13C0DEB6" w:rsidRDefault="006A6A4B" w14:paraId="3591FAD2" w14:textId="303610F8">
            <w:r>
              <w:t>Preço (R$)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A6A4B" w:rsidP="13C0DEB6" w:rsidRDefault="006A6A4B" w14:paraId="3C500855" w14:textId="3F718B7E">
            <w:r>
              <w:t xml:space="preserve"> Depreciação(R$)</w:t>
            </w:r>
          </w:p>
        </w:tc>
      </w:tr>
      <w:tr w:rsidRPr="00241F70" w:rsidR="006A6A4B" w:rsidTr="13C0DEB6" w14:paraId="3AC54E2F" w14:textId="77777777">
        <w:trPr>
          <w:cantSplit/>
        </w:trPr>
        <w:tc>
          <w:tcPr>
            <w:tcW w:w="3681" w:type="dxa"/>
          </w:tcPr>
          <w:p w:rsidRPr="00255091" w:rsidR="006A6A4B" w:rsidP="13C0DEB6" w:rsidRDefault="006A6A4B" w14:paraId="2B927D05" w14:textId="77777777"/>
        </w:tc>
        <w:tc>
          <w:tcPr>
            <w:tcW w:w="1984" w:type="dxa"/>
          </w:tcPr>
          <w:p w:rsidRPr="00255091" w:rsidR="006A6A4B" w:rsidP="13C0DEB6" w:rsidRDefault="006A6A4B" w14:paraId="2DD2F6BE" w14:textId="77777777"/>
        </w:tc>
        <w:tc>
          <w:tcPr>
            <w:tcW w:w="1560" w:type="dxa"/>
          </w:tcPr>
          <w:p w:rsidRPr="00255091" w:rsidR="006A6A4B" w:rsidP="13C0DEB6" w:rsidRDefault="006A6A4B" w14:paraId="1150AD45" w14:textId="77777777"/>
        </w:tc>
        <w:tc>
          <w:tcPr>
            <w:tcW w:w="2126" w:type="dxa"/>
          </w:tcPr>
          <w:p w:rsidRPr="00255091" w:rsidR="006A6A4B" w:rsidP="13C0DEB6" w:rsidRDefault="006A6A4B" w14:paraId="5F13E62A" w14:textId="77777777"/>
        </w:tc>
      </w:tr>
      <w:tr w:rsidRPr="00241F70" w:rsidR="000B033B" w:rsidTr="13C0DEB6" w14:paraId="20FA3F00" w14:textId="77777777">
        <w:trPr>
          <w:cantSplit/>
        </w:trPr>
        <w:tc>
          <w:tcPr>
            <w:tcW w:w="3681" w:type="dxa"/>
          </w:tcPr>
          <w:p w:rsidRPr="00255091" w:rsidR="000B033B" w:rsidP="13C0DEB6" w:rsidRDefault="000B033B" w14:paraId="2E207E12" w14:textId="77777777"/>
        </w:tc>
        <w:tc>
          <w:tcPr>
            <w:tcW w:w="1984" w:type="dxa"/>
          </w:tcPr>
          <w:p w:rsidRPr="00255091" w:rsidR="000B033B" w:rsidP="13C0DEB6" w:rsidRDefault="000B033B" w14:paraId="2F9134A2" w14:textId="77777777"/>
        </w:tc>
        <w:tc>
          <w:tcPr>
            <w:tcW w:w="1560" w:type="dxa"/>
          </w:tcPr>
          <w:p w:rsidRPr="00255091" w:rsidR="000B033B" w:rsidP="13C0DEB6" w:rsidRDefault="000B033B" w14:paraId="709CF840" w14:textId="77777777"/>
        </w:tc>
        <w:tc>
          <w:tcPr>
            <w:tcW w:w="2126" w:type="dxa"/>
          </w:tcPr>
          <w:p w:rsidRPr="00255091" w:rsidR="000B033B" w:rsidP="13C0DEB6" w:rsidRDefault="000B033B" w14:paraId="50ECA171" w14:textId="77777777"/>
        </w:tc>
      </w:tr>
      <w:tr w:rsidRPr="00241F70" w:rsidR="006A6A4B" w:rsidTr="13C0DEB6" w14:paraId="469091D7" w14:textId="77777777">
        <w:trPr>
          <w:cantSplit/>
        </w:trPr>
        <w:tc>
          <w:tcPr>
            <w:tcW w:w="3681" w:type="dxa"/>
          </w:tcPr>
          <w:p w:rsidRPr="00255091" w:rsidR="006A6A4B" w:rsidP="13C0DEB6" w:rsidRDefault="006A6A4B" w14:paraId="3E553C6A" w14:textId="77777777"/>
        </w:tc>
        <w:tc>
          <w:tcPr>
            <w:tcW w:w="1984" w:type="dxa"/>
          </w:tcPr>
          <w:p w:rsidRPr="00255091" w:rsidR="006A6A4B" w:rsidP="13C0DEB6" w:rsidRDefault="006A6A4B" w14:paraId="66FB7217" w14:textId="77777777"/>
        </w:tc>
        <w:tc>
          <w:tcPr>
            <w:tcW w:w="1560" w:type="dxa"/>
          </w:tcPr>
          <w:p w:rsidRPr="00255091" w:rsidR="006A6A4B" w:rsidP="13C0DEB6" w:rsidRDefault="006A6A4B" w14:paraId="5754D66A" w14:textId="77777777"/>
        </w:tc>
        <w:tc>
          <w:tcPr>
            <w:tcW w:w="2126" w:type="dxa"/>
          </w:tcPr>
          <w:p w:rsidRPr="00255091" w:rsidR="006A6A4B" w:rsidP="13C0DEB6" w:rsidRDefault="006A6A4B" w14:paraId="6CB27639" w14:textId="77777777"/>
        </w:tc>
      </w:tr>
      <w:tr w:rsidRPr="00241F70" w:rsidR="006A6A4B" w:rsidTr="13C0DEB6" w14:paraId="4FA7ED66" w14:textId="77777777">
        <w:trPr>
          <w:cantSplit/>
        </w:trPr>
        <w:tc>
          <w:tcPr>
            <w:tcW w:w="3681" w:type="dxa"/>
          </w:tcPr>
          <w:p w:rsidRPr="00255091" w:rsidR="006A6A4B" w:rsidP="13C0DEB6" w:rsidRDefault="006A6A4B" w14:paraId="62FAF80F" w14:textId="77777777"/>
        </w:tc>
        <w:tc>
          <w:tcPr>
            <w:tcW w:w="1984" w:type="dxa"/>
          </w:tcPr>
          <w:p w:rsidRPr="00255091" w:rsidR="006A6A4B" w:rsidP="13C0DEB6" w:rsidRDefault="006A6A4B" w14:paraId="510B41FF" w14:textId="77777777"/>
        </w:tc>
        <w:tc>
          <w:tcPr>
            <w:tcW w:w="1560" w:type="dxa"/>
          </w:tcPr>
          <w:p w:rsidRPr="00255091" w:rsidR="006A6A4B" w:rsidP="13C0DEB6" w:rsidRDefault="006A6A4B" w14:paraId="37EFB8B7" w14:textId="77777777"/>
        </w:tc>
        <w:tc>
          <w:tcPr>
            <w:tcW w:w="2126" w:type="dxa"/>
          </w:tcPr>
          <w:p w:rsidRPr="00255091" w:rsidR="006A6A4B" w:rsidP="13C0DEB6" w:rsidRDefault="006A6A4B" w14:paraId="028E1F99" w14:textId="77777777"/>
        </w:tc>
      </w:tr>
      <w:tr w:rsidRPr="00241F70" w:rsidR="006A6A4B" w:rsidTr="13C0DEB6" w14:paraId="4DE33EEE" w14:textId="77777777">
        <w:trPr>
          <w:cantSplit/>
        </w:trPr>
        <w:tc>
          <w:tcPr>
            <w:tcW w:w="3681" w:type="dxa"/>
          </w:tcPr>
          <w:p w:rsidRPr="00255091" w:rsidR="006A6A4B" w:rsidP="13C0DEB6" w:rsidRDefault="006A6A4B" w14:paraId="784B4DA6" w14:textId="77777777"/>
        </w:tc>
        <w:tc>
          <w:tcPr>
            <w:tcW w:w="1984" w:type="dxa"/>
          </w:tcPr>
          <w:p w:rsidRPr="00255091" w:rsidR="006A6A4B" w:rsidP="13C0DEB6" w:rsidRDefault="006A6A4B" w14:paraId="7BEED336" w14:textId="77777777"/>
        </w:tc>
        <w:tc>
          <w:tcPr>
            <w:tcW w:w="1560" w:type="dxa"/>
          </w:tcPr>
          <w:p w:rsidRPr="00255091" w:rsidR="006A6A4B" w:rsidP="13C0DEB6" w:rsidRDefault="006A6A4B" w14:paraId="1429ACD7" w14:textId="77777777"/>
        </w:tc>
        <w:tc>
          <w:tcPr>
            <w:tcW w:w="2126" w:type="dxa"/>
          </w:tcPr>
          <w:p w:rsidRPr="00255091" w:rsidR="006A6A4B" w:rsidP="13C0DEB6" w:rsidRDefault="006A6A4B" w14:paraId="1DD86F14" w14:textId="77777777"/>
        </w:tc>
      </w:tr>
      <w:tr w:rsidRPr="00241F70" w:rsidR="006A6A4B" w:rsidTr="13C0DEB6" w14:paraId="5CA344C9" w14:textId="77777777">
        <w:trPr>
          <w:cantSplit/>
        </w:trPr>
        <w:tc>
          <w:tcPr>
            <w:tcW w:w="3681" w:type="dxa"/>
          </w:tcPr>
          <w:p w:rsidRPr="00255091" w:rsidR="006A6A4B" w:rsidP="13C0DEB6" w:rsidRDefault="006A6A4B" w14:paraId="21F1FDCA" w14:textId="77777777"/>
        </w:tc>
        <w:tc>
          <w:tcPr>
            <w:tcW w:w="1984" w:type="dxa"/>
          </w:tcPr>
          <w:p w:rsidRPr="00255091" w:rsidR="006A6A4B" w:rsidP="13C0DEB6" w:rsidRDefault="006A6A4B" w14:paraId="5BA1F33E" w14:textId="77777777"/>
        </w:tc>
        <w:tc>
          <w:tcPr>
            <w:tcW w:w="1560" w:type="dxa"/>
          </w:tcPr>
          <w:p w:rsidRPr="00255091" w:rsidR="006A6A4B" w:rsidP="13C0DEB6" w:rsidRDefault="006A6A4B" w14:paraId="6EFD6896" w14:textId="77777777"/>
        </w:tc>
        <w:tc>
          <w:tcPr>
            <w:tcW w:w="2126" w:type="dxa"/>
          </w:tcPr>
          <w:p w:rsidRPr="00255091" w:rsidR="006A6A4B" w:rsidP="13C0DEB6" w:rsidRDefault="006A6A4B" w14:paraId="0AA2453F" w14:textId="77777777"/>
        </w:tc>
      </w:tr>
      <w:tr w:rsidRPr="0010500A" w:rsidR="008F1673" w:rsidTr="13C0DEB6" w14:paraId="09C02623" w14:textId="77777777">
        <w:trPr>
          <w:cantSplit/>
        </w:trPr>
        <w:tc>
          <w:tcPr>
            <w:tcW w:w="3681" w:type="dxa"/>
            <w:shd w:val="clear" w:color="auto" w:fill="D0CECE" w:themeFill="background2" w:themeFillShade="E6"/>
          </w:tcPr>
          <w:p w:rsidR="008F1673" w:rsidP="13C0DEB6" w:rsidRDefault="008F1673" w14:paraId="610ECA84" w14:textId="3B198D97">
            <w:r>
              <w:t>Valor Total de Depreciação(R$)</w:t>
            </w:r>
          </w:p>
        </w:tc>
        <w:tc>
          <w:tcPr>
            <w:tcW w:w="5670" w:type="dxa"/>
            <w:gridSpan w:val="3"/>
            <w:shd w:val="clear" w:color="auto" w:fill="D0CECE" w:themeFill="background2" w:themeFillShade="E6"/>
          </w:tcPr>
          <w:p w:rsidRPr="00255091" w:rsidR="008F1673" w:rsidP="13C0DEB6" w:rsidRDefault="008F1673" w14:paraId="7E92A9DC" w14:textId="5B313830"/>
        </w:tc>
      </w:tr>
    </w:tbl>
    <w:p w:rsidRPr="00E868FC" w:rsidR="008F1673" w:rsidP="13C0DEB6" w:rsidRDefault="008F1673" w14:paraId="366D60B0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9B464B" w:rsidRDefault="009B464B" w14:paraId="6E2DFB6E" w14:textId="5FDE9DF7">
      <w:pPr>
        <w:widowControl/>
        <w:spacing w:line="240" w:lineRule="auto"/>
      </w:pPr>
    </w:p>
    <w:p w:rsidRPr="000B033B" w:rsidR="006A6A4B" w:rsidP="13C0DEB6" w:rsidRDefault="00E344B5" w14:paraId="5F4317F2" w14:textId="7E369A15">
      <w:pPr>
        <w:widowControl/>
        <w:spacing w:line="240" w:lineRule="auto"/>
        <w:rPr>
          <w:i/>
          <w:iCs/>
          <w:color w:val="0000FF"/>
        </w:rPr>
      </w:pPr>
      <w:r w:rsidRPr="13C0DEB6">
        <w:rPr>
          <w:i/>
          <w:iCs/>
          <w:color w:val="0000FF"/>
        </w:rPr>
        <w:t>[Para cada tarefa, é importante estimar o consumo de energia elétrica, compra/aluguel e manutenção de área para a equipe trabalhar, e materiais de escritório.</w:t>
      </w:r>
      <w:r w:rsidRPr="13C0DEB6" w:rsidR="000B033B">
        <w:rPr>
          <w:i/>
          <w:iCs/>
          <w:color w:val="0000FF"/>
        </w:rPr>
        <w:t xml:space="preserve"> Faça a estimativa para </w:t>
      </w:r>
      <w:r w:rsidRPr="13C0DEB6" w:rsidR="000D4B6D">
        <w:rPr>
          <w:i/>
          <w:iCs/>
          <w:color w:val="0000FF"/>
        </w:rPr>
        <w:t>quatro</w:t>
      </w:r>
      <w:r w:rsidRPr="13C0DEB6" w:rsidR="000B033B">
        <w:rPr>
          <w:i/>
          <w:iCs/>
          <w:color w:val="0000FF"/>
        </w:rPr>
        <w:t xml:space="preserve"> meses</w:t>
      </w:r>
      <w:r w:rsidRPr="13C0DEB6">
        <w:rPr>
          <w:i/>
          <w:iCs/>
          <w:color w:val="0000FF"/>
        </w:rPr>
        <w:t>]</w:t>
      </w:r>
    </w:p>
    <w:p w:rsidR="00104809" w:rsidP="00104809" w:rsidRDefault="00104809" w14:paraId="3D3A7683" w14:textId="6AFA0CB5">
      <w:pPr>
        <w:pStyle w:val="Caption"/>
        <w:keepNext/>
        <w:jc w:val="center"/>
      </w:pPr>
      <w:bookmarkStart w:name="_Toc144101563" w:id="47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4</w:t>
      </w:r>
      <w:r>
        <w:fldChar w:fldCharType="end"/>
      </w:r>
      <w:r>
        <w:t xml:space="preserve"> Estimativa de despesas</w:t>
      </w:r>
      <w:bookmarkEnd w:id="47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225"/>
        <w:gridCol w:w="2126"/>
      </w:tblGrid>
      <w:tr w:rsidRPr="00241F70" w:rsidR="000B033B" w:rsidTr="13C0DEB6" w14:paraId="1D812B91" w14:textId="77777777">
        <w:trPr>
          <w:cantSplit/>
          <w:tblHeader/>
        </w:trPr>
        <w:tc>
          <w:tcPr>
            <w:tcW w:w="7225" w:type="dxa"/>
            <w:shd w:val="clear" w:color="auto" w:fill="D9D9D9" w:themeFill="background1" w:themeFillShade="D9"/>
          </w:tcPr>
          <w:p w:rsidRPr="00255091" w:rsidR="000B033B" w:rsidP="13C0DEB6" w:rsidRDefault="000B033B" w14:paraId="108DD1F3" w14:textId="478D7455">
            <w:r>
              <w:br w:type="page"/>
            </w:r>
            <w:r>
              <w:t>Despesa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B033B" w:rsidP="13C0DEB6" w:rsidRDefault="000B033B" w14:paraId="664ED2CB" w14:textId="05E3DFCA">
            <w:r>
              <w:t>Custo (R$)</w:t>
            </w:r>
          </w:p>
        </w:tc>
      </w:tr>
      <w:tr w:rsidRPr="00241F70" w:rsidR="000B033B" w:rsidTr="13C0DEB6" w14:paraId="3DC242E4" w14:textId="77777777">
        <w:trPr>
          <w:cantSplit/>
        </w:trPr>
        <w:tc>
          <w:tcPr>
            <w:tcW w:w="7225" w:type="dxa"/>
          </w:tcPr>
          <w:p w:rsidRPr="00255091" w:rsidR="000B033B" w:rsidP="13C0DEB6" w:rsidRDefault="000B033B" w14:paraId="7F711218" w14:textId="77777777"/>
        </w:tc>
        <w:tc>
          <w:tcPr>
            <w:tcW w:w="2126" w:type="dxa"/>
          </w:tcPr>
          <w:p w:rsidRPr="00255091" w:rsidR="000B033B" w:rsidP="13C0DEB6" w:rsidRDefault="000B033B" w14:paraId="5D8DF847" w14:textId="77777777"/>
        </w:tc>
      </w:tr>
      <w:tr w:rsidRPr="00241F70" w:rsidR="000B033B" w:rsidTr="13C0DEB6" w14:paraId="63B8A018" w14:textId="77777777">
        <w:trPr>
          <w:cantSplit/>
        </w:trPr>
        <w:tc>
          <w:tcPr>
            <w:tcW w:w="7225" w:type="dxa"/>
          </w:tcPr>
          <w:p w:rsidRPr="00255091" w:rsidR="000B033B" w:rsidP="13C0DEB6" w:rsidRDefault="000B033B" w14:paraId="608D05EF" w14:textId="77777777"/>
        </w:tc>
        <w:tc>
          <w:tcPr>
            <w:tcW w:w="2126" w:type="dxa"/>
          </w:tcPr>
          <w:p w:rsidRPr="00255091" w:rsidR="000B033B" w:rsidP="13C0DEB6" w:rsidRDefault="000B033B" w14:paraId="5DCFDF87" w14:textId="77777777"/>
        </w:tc>
      </w:tr>
      <w:tr w:rsidRPr="00241F70" w:rsidR="000B033B" w:rsidTr="13C0DEB6" w14:paraId="250DB04A" w14:textId="77777777">
        <w:trPr>
          <w:cantSplit/>
        </w:trPr>
        <w:tc>
          <w:tcPr>
            <w:tcW w:w="7225" w:type="dxa"/>
          </w:tcPr>
          <w:p w:rsidRPr="00255091" w:rsidR="000B033B" w:rsidP="13C0DEB6" w:rsidRDefault="000B033B" w14:paraId="3CE2A73D" w14:textId="77777777"/>
        </w:tc>
        <w:tc>
          <w:tcPr>
            <w:tcW w:w="2126" w:type="dxa"/>
          </w:tcPr>
          <w:p w:rsidRPr="00255091" w:rsidR="000B033B" w:rsidP="13C0DEB6" w:rsidRDefault="000B033B" w14:paraId="71885BF9" w14:textId="77777777"/>
        </w:tc>
      </w:tr>
      <w:tr w:rsidRPr="00241F70" w:rsidR="000B033B" w:rsidTr="13C0DEB6" w14:paraId="0ADB63B4" w14:textId="77777777">
        <w:trPr>
          <w:cantSplit/>
        </w:trPr>
        <w:tc>
          <w:tcPr>
            <w:tcW w:w="7225" w:type="dxa"/>
          </w:tcPr>
          <w:p w:rsidRPr="00255091" w:rsidR="000B033B" w:rsidP="13C0DEB6" w:rsidRDefault="000B033B" w14:paraId="344D49CA" w14:textId="77777777"/>
        </w:tc>
        <w:tc>
          <w:tcPr>
            <w:tcW w:w="2126" w:type="dxa"/>
          </w:tcPr>
          <w:p w:rsidRPr="00255091" w:rsidR="000B033B" w:rsidP="13C0DEB6" w:rsidRDefault="000B033B" w14:paraId="75C1FDD3" w14:textId="77777777"/>
        </w:tc>
      </w:tr>
      <w:tr w:rsidRPr="008C28DA" w:rsidR="000B033B" w:rsidTr="13C0DEB6" w14:paraId="5B100C34" w14:textId="77777777">
        <w:trPr>
          <w:cantSplit/>
        </w:trPr>
        <w:tc>
          <w:tcPr>
            <w:tcW w:w="7225" w:type="dxa"/>
            <w:shd w:val="clear" w:color="auto" w:fill="D0CECE" w:themeFill="background2" w:themeFillShade="E6"/>
          </w:tcPr>
          <w:p w:rsidR="000B033B" w:rsidP="13C0DEB6" w:rsidRDefault="000B033B" w14:paraId="1D8CB1BB" w14:textId="77777777">
            <w:r>
              <w:t>Custo Total (R$)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Pr="00255091" w:rsidR="000B033B" w:rsidP="13C0DEB6" w:rsidRDefault="000B033B" w14:paraId="27C0A1F4" w14:textId="77777777"/>
        </w:tc>
      </w:tr>
    </w:tbl>
    <w:p w:rsidRPr="00E868FC" w:rsidR="00104809" w:rsidP="13C0DEB6" w:rsidRDefault="00104809" w14:paraId="2A8BA97E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6A6A4B" w:rsidRDefault="006A6A4B" w14:paraId="4589982B" w14:textId="522EA933">
      <w:pPr>
        <w:widowControl/>
        <w:spacing w:line="240" w:lineRule="auto"/>
      </w:pPr>
    </w:p>
    <w:p w:rsidR="000B033B" w:rsidP="000B033B" w:rsidRDefault="000B033B" w14:paraId="33E3737F" w14:textId="48207210">
      <w:pPr>
        <w:widowControl/>
        <w:spacing w:line="240" w:lineRule="auto"/>
      </w:pPr>
      <w:r w:rsidRPr="13C0DEB6">
        <w:rPr>
          <w:i/>
          <w:iCs/>
          <w:color w:val="0000FF"/>
        </w:rPr>
        <w:t>[</w:t>
      </w:r>
      <w:r w:rsidRPr="13C0DEB6" w:rsidR="00104809">
        <w:rPr>
          <w:i/>
          <w:iCs/>
          <w:color w:val="0000FF"/>
        </w:rPr>
        <w:t>Para estimar o custo total do projeto e preencher no Canvas j</w:t>
      </w:r>
      <w:r w:rsidRPr="13C0DEB6">
        <w:rPr>
          <w:i/>
          <w:iCs/>
          <w:color w:val="0000FF"/>
        </w:rPr>
        <w:t xml:space="preserve">unte o custo total </w:t>
      </w:r>
      <w:r w:rsidRPr="13C0DEB6" w:rsidR="00104809">
        <w:rPr>
          <w:i/>
          <w:iCs/>
          <w:color w:val="0000FF"/>
        </w:rPr>
        <w:t>de</w:t>
      </w:r>
      <w:r w:rsidRPr="13C0DEB6">
        <w:rPr>
          <w:i/>
          <w:iCs/>
          <w:color w:val="0000FF"/>
        </w:rPr>
        <w:t xml:space="preserve"> colaboradores, depreciação de equipamentos e despesas.]</w:t>
      </w:r>
    </w:p>
    <w:p w:rsidR="00E344B5" w:rsidRDefault="00E344B5" w14:paraId="631DFD5D" w14:textId="67BD4AC6">
      <w:pPr>
        <w:widowControl/>
        <w:spacing w:line="240" w:lineRule="auto"/>
      </w:pPr>
    </w:p>
    <w:p w:rsidR="00880201" w:rsidP="00880201" w:rsidRDefault="7517CF44" w14:paraId="5447B5C6" w14:textId="7CF45BDB">
      <w:pPr>
        <w:pStyle w:val="Heading2"/>
      </w:pPr>
      <w:bookmarkStart w:name="_Toc106706815" w:id="48"/>
      <w:bookmarkStart w:name="_Toc144101640" w:id="49"/>
      <w:r>
        <w:t>Estudo de Viabilidade</w:t>
      </w:r>
      <w:bookmarkEnd w:id="48"/>
      <w:bookmarkEnd w:id="49"/>
    </w:p>
    <w:p w:rsidRPr="00880201" w:rsidR="00880201" w:rsidP="00880201" w:rsidRDefault="00880201" w14:paraId="4574CEDA" w14:textId="662598A8">
      <w:pPr>
        <w:pStyle w:val="InfoBlue"/>
      </w:pPr>
      <w:r>
        <w:t>[O estudo de viabilidade é realizado pelo coordenador do projeto e auxilia a decisão sobre se vale a pena desenvolver o sistema proposto</w:t>
      </w:r>
      <w:r w:rsidR="00D41664">
        <w:t>. Os itens da tabela a seguir norteiam o processo de tomada de decisão.</w:t>
      </w:r>
      <w:r>
        <w:t>]</w:t>
      </w:r>
    </w:p>
    <w:p w:rsidRPr="00880201" w:rsidR="00880201" w:rsidP="00880201" w:rsidRDefault="00880201" w14:paraId="33679F74" w14:textId="77777777"/>
    <w:p w:rsidR="00FD1604" w:rsidP="00FD1604" w:rsidRDefault="00FD1604" w14:paraId="3DF8BD0E" w14:textId="28BB165D">
      <w:pPr>
        <w:pStyle w:val="Caption"/>
        <w:keepNext/>
        <w:jc w:val="center"/>
      </w:pPr>
      <w:bookmarkStart w:name="_Toc144101564" w:id="5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5</w:t>
      </w:r>
      <w:r>
        <w:fldChar w:fldCharType="end"/>
      </w:r>
      <w:r>
        <w:t xml:space="preserve"> Análise de viabilidade</w:t>
      </w:r>
      <w:bookmarkEnd w:id="50"/>
    </w:p>
    <w:tbl>
      <w:tblPr>
        <w:tblW w:w="893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7356"/>
        <w:gridCol w:w="851"/>
        <w:gridCol w:w="724"/>
      </w:tblGrid>
      <w:tr w:rsidRPr="000C1884" w:rsidR="00AE47AA" w:rsidTr="13C0DEB6" w14:paraId="7B33AF5B" w14:textId="77777777">
        <w:trPr>
          <w:cantSplit/>
          <w:tblHeader/>
          <w:jc w:val="center"/>
        </w:trPr>
        <w:tc>
          <w:tcPr>
            <w:tcW w:w="7356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AE47AA" w:rsidP="00AE47AA" w:rsidRDefault="00AE47AA" w14:paraId="0C6AFDFD" w14:textId="6BFB8DF3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Questão</w:t>
            </w:r>
          </w:p>
        </w:tc>
        <w:tc>
          <w:tcPr>
            <w:tcW w:w="1575" w:type="dxa"/>
            <w:gridSpan w:val="2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vAlign w:val="center"/>
          </w:tcPr>
          <w:p w:rsidRPr="000C1884" w:rsidR="00AE47AA" w:rsidP="13C0DEB6" w:rsidRDefault="00AE47AA" w14:paraId="03089473" w14:textId="5DB5BA8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Resposta</w:t>
            </w:r>
          </w:p>
        </w:tc>
      </w:tr>
      <w:tr w:rsidRPr="000C1884" w:rsidR="00AE47AA" w:rsidTr="13C0DEB6" w14:paraId="7C9F2C70" w14:textId="77777777">
        <w:trPr>
          <w:cantSplit/>
          <w:tblHeader/>
          <w:jc w:val="center"/>
        </w:trPr>
        <w:tc>
          <w:tcPr>
            <w:tcW w:w="7356" w:type="dxa"/>
            <w:vMerge/>
            <w:vAlign w:val="center"/>
          </w:tcPr>
          <w:p w:rsidR="00AE47AA" w:rsidP="00AE47AA" w:rsidRDefault="00AE47AA" w14:paraId="6749E95E" w14:textId="77777777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85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="00AE47AA" w:rsidP="13C0DEB6" w:rsidRDefault="00AE47AA" w14:paraId="198A966A" w14:textId="2EA2EAC9">
            <w:pPr>
              <w:pStyle w:val="InfoBlue"/>
              <w:ind w:left="0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Sim</w:t>
            </w:r>
          </w:p>
        </w:tc>
        <w:tc>
          <w:tcPr>
            <w:tcW w:w="724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vAlign w:val="center"/>
          </w:tcPr>
          <w:p w:rsidR="00AE47AA" w:rsidP="13C0DEB6" w:rsidRDefault="00AE47AA" w14:paraId="74B91D1F" w14:textId="24593197">
            <w:pPr>
              <w:pStyle w:val="InfoBlue"/>
              <w:ind w:left="0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Não</w:t>
            </w:r>
          </w:p>
        </w:tc>
      </w:tr>
      <w:tr w:rsidRPr="0010500A" w:rsidR="00880201" w:rsidTr="13C0DEB6" w14:paraId="775474E6" w14:textId="77777777">
        <w:trPr>
          <w:cantSplit/>
          <w:jc w:val="center"/>
        </w:trPr>
        <w:tc>
          <w:tcPr>
            <w:tcW w:w="73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AE47AA" w:rsidR="00880201" w:rsidP="0089201D" w:rsidRDefault="00AE47AA" w14:paraId="08DB1D04" w14:textId="7758AAA1">
            <w:pPr>
              <w:pStyle w:val="Corpodetexto1"/>
              <w:keepNext/>
              <w:rPr>
                <w:rFonts w:ascii="Arial" w:hAnsi="Arial" w:cs="Arial"/>
                <w:lang w:val="pt-BR"/>
              </w:rPr>
            </w:pPr>
            <w:r>
              <w:t xml:space="preserve">O </w:t>
            </w:r>
            <w:r w:rsidR="7F5324FB">
              <w:t xml:space="preserve">novo </w:t>
            </w:r>
            <w:r>
              <w:t>sistema contribui para os objetivos da organização?</w:t>
            </w:r>
          </w:p>
        </w:tc>
        <w:tc>
          <w:tcPr>
            <w:tcW w:w="85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C1884" w:rsidR="00880201" w:rsidP="0089201D" w:rsidRDefault="00880201" w14:paraId="58F4DCAC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724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</w:tcPr>
          <w:p w:rsidRPr="000C1884" w:rsidR="00880201" w:rsidP="0089201D" w:rsidRDefault="00880201" w14:paraId="44C2917E" w14:textId="77777777">
            <w:pPr>
              <w:pStyle w:val="InfoBlue"/>
              <w:rPr>
                <w:rFonts w:cs="Arial"/>
              </w:rPr>
            </w:pPr>
          </w:p>
        </w:tc>
      </w:tr>
      <w:tr w:rsidRPr="0010500A" w:rsidR="00880201" w:rsidTr="13C0DEB6" w14:paraId="380E8E0B" w14:textId="77777777">
        <w:trPr>
          <w:cantSplit/>
          <w:jc w:val="center"/>
        </w:trPr>
        <w:tc>
          <w:tcPr>
            <w:tcW w:w="7356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AE47AA" w:rsidR="00880201" w:rsidP="00A400FB" w:rsidRDefault="00AE47AA" w14:paraId="7E158B7E" w14:textId="11740A88">
            <w:pPr>
              <w:pStyle w:val="Corpodetexto1"/>
              <w:rPr>
                <w:rFonts w:ascii="Arial" w:hAnsi="Arial" w:cs="Arial"/>
                <w:lang w:val="pt-BR"/>
              </w:rPr>
            </w:pPr>
            <w:r>
              <w:t xml:space="preserve">O </w:t>
            </w:r>
            <w:r w:rsidR="7F5324FB">
              <w:t xml:space="preserve">novo </w:t>
            </w:r>
            <w:r>
              <w:t>sistema pode ser implementado com a tecnologia atual?</w:t>
            </w: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0C1884" w:rsidR="00880201" w:rsidP="0089201D" w:rsidRDefault="00880201" w14:paraId="1B956F5D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7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880201" w:rsidP="0089201D" w:rsidRDefault="00880201" w14:paraId="4EDE0FBC" w14:textId="77777777">
            <w:pPr>
              <w:pStyle w:val="InfoBlue"/>
              <w:rPr>
                <w:rFonts w:cs="Arial"/>
              </w:rPr>
            </w:pPr>
          </w:p>
        </w:tc>
      </w:tr>
      <w:tr w:rsidRPr="0010500A" w:rsidR="00A400FB" w:rsidTr="13C0DEB6" w14:paraId="4BA2D935" w14:textId="77777777">
        <w:trPr>
          <w:cantSplit/>
          <w:jc w:val="center"/>
        </w:trPr>
        <w:tc>
          <w:tcPr>
            <w:tcW w:w="7356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Pr="00AE47AA" w:rsidR="00A400FB" w:rsidP="00A400FB" w:rsidRDefault="00A400FB" w14:paraId="2E4B1EB4" w14:textId="623A648D">
            <w:pPr>
              <w:pStyle w:val="Corpodetexto1"/>
              <w:rPr>
                <w:lang w:val="pt-BR"/>
              </w:rPr>
            </w:pPr>
            <w:r>
              <w:t>O novo sistema pode ser implementado dentro do orçamento?</w:t>
            </w: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Pr="000C1884" w:rsidR="00A400FB" w:rsidP="0089201D" w:rsidRDefault="00A400FB" w14:paraId="12E5AB85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7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FFFFFF" w:themeFill="background1"/>
          </w:tcPr>
          <w:p w:rsidRPr="000C1884" w:rsidR="00A400FB" w:rsidP="0089201D" w:rsidRDefault="00A400FB" w14:paraId="0FF1D5C6" w14:textId="77777777">
            <w:pPr>
              <w:pStyle w:val="InfoBlue"/>
              <w:rPr>
                <w:rFonts w:cs="Arial"/>
              </w:rPr>
            </w:pPr>
          </w:p>
        </w:tc>
      </w:tr>
      <w:tr w:rsidRPr="0010500A" w:rsidR="00A400FB" w:rsidTr="13C0DEB6" w14:paraId="72DF56A2" w14:textId="77777777">
        <w:trPr>
          <w:cantSplit/>
          <w:jc w:val="center"/>
        </w:trPr>
        <w:tc>
          <w:tcPr>
            <w:tcW w:w="7356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AE47AA" w:rsidR="00A400FB" w:rsidP="00A400FB" w:rsidRDefault="00A400FB" w14:paraId="5F1075C6" w14:textId="465E4921">
            <w:pPr>
              <w:pStyle w:val="Corpodetexto1"/>
              <w:rPr>
                <w:lang w:val="pt-BR"/>
              </w:rPr>
            </w:pPr>
            <w:r>
              <w:t>O novo sistema pode ser implementado conforme o cronograma do projeto?</w:t>
            </w: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</w:tcPr>
          <w:p w:rsidRPr="000C1884" w:rsidR="00A400FB" w:rsidP="0089201D" w:rsidRDefault="00A400FB" w14:paraId="15831888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7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A400FB" w:rsidP="0089201D" w:rsidRDefault="00A400FB" w14:paraId="6150C696" w14:textId="77777777">
            <w:pPr>
              <w:pStyle w:val="InfoBlue"/>
              <w:rPr>
                <w:rFonts w:cs="Arial"/>
              </w:rPr>
            </w:pPr>
          </w:p>
        </w:tc>
      </w:tr>
      <w:tr w:rsidRPr="0010500A" w:rsidR="00880201" w:rsidTr="13C0DEB6" w14:paraId="6E0D0138" w14:textId="77777777">
        <w:trPr>
          <w:cantSplit/>
          <w:jc w:val="center"/>
        </w:trPr>
        <w:tc>
          <w:tcPr>
            <w:tcW w:w="7356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AE47AA" w:rsidR="00880201" w:rsidP="0089201D" w:rsidRDefault="7F5324FB" w14:paraId="216C014F" w14:textId="0397D8A5">
            <w:pPr>
              <w:pStyle w:val="Corpodetexto1"/>
              <w:rPr>
                <w:rFonts w:ascii="Arial" w:hAnsi="Arial" w:cs="Arial"/>
                <w:lang w:val="pt-BR"/>
              </w:rPr>
            </w:pPr>
            <w:r>
              <w:t>O novo sistema pode ser integrado com outros sistemas em operação?</w:t>
            </w: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C1884" w:rsidR="00880201" w:rsidP="0089201D" w:rsidRDefault="00880201" w14:paraId="477AE7D9" w14:textId="77777777">
            <w:pPr>
              <w:pStyle w:val="InfoBlue"/>
              <w:rPr>
                <w:rFonts w:cs="Arial"/>
              </w:rPr>
            </w:pPr>
          </w:p>
        </w:tc>
        <w:tc>
          <w:tcPr>
            <w:tcW w:w="7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</w:tcPr>
          <w:p w:rsidRPr="000C1884" w:rsidR="00880201" w:rsidP="0089201D" w:rsidRDefault="00880201" w14:paraId="511D59DB" w14:textId="77777777">
            <w:pPr>
              <w:pStyle w:val="InfoBlue"/>
              <w:rPr>
                <w:rFonts w:cs="Arial"/>
              </w:rPr>
            </w:pPr>
          </w:p>
        </w:tc>
      </w:tr>
    </w:tbl>
    <w:p w:rsidRPr="00E868FC" w:rsidR="00FD1604" w:rsidP="13C0DEB6" w:rsidRDefault="00FD1604" w14:paraId="16597472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Pr="00D41664" w:rsidR="00AE47AA" w:rsidP="00AE47AA" w:rsidRDefault="00AE47AA" w14:paraId="771ADE15" w14:textId="77777777"/>
    <w:p w:rsidR="006B21D5" w:rsidP="00263F8E" w:rsidRDefault="00AE47AA" w14:paraId="052B29E2" w14:textId="4A1A3781">
      <w:pPr>
        <w:jc w:val="both"/>
      </w:pPr>
      <w:r>
        <w:t xml:space="preserve">Parecer do Coordenador do Projeto: </w:t>
      </w:r>
      <w:r w:rsidRPr="13C0DEB6">
        <w:rPr>
          <w:i/>
          <w:iCs/>
          <w:color w:val="0000FF"/>
        </w:rPr>
        <w:t>[Diante do exposto, o coordenador do projeto conclui que é viável ou não é viável</w:t>
      </w:r>
      <w:r w:rsidRPr="13C0DEB6" w:rsidR="00A400FB">
        <w:rPr>
          <w:i/>
          <w:iCs/>
          <w:color w:val="0000FF"/>
        </w:rPr>
        <w:t>.</w:t>
      </w:r>
      <w:r w:rsidRPr="13C0DEB6" w:rsidR="00E90911">
        <w:rPr>
          <w:i/>
          <w:iCs/>
          <w:color w:val="0000FF"/>
        </w:rPr>
        <w:t xml:space="preserve"> Se a maior parte das questões obtiverem </w:t>
      </w:r>
      <w:r w:rsidRPr="13C0DEB6" w:rsidR="00E90911">
        <w:rPr>
          <w:b/>
          <w:bCs/>
          <w:i/>
          <w:iCs/>
          <w:color w:val="0000FF"/>
          <w:u w:val="single"/>
        </w:rPr>
        <w:t>Não</w:t>
      </w:r>
      <w:r w:rsidRPr="13C0DEB6" w:rsidR="00E90911">
        <w:rPr>
          <w:i/>
          <w:iCs/>
          <w:color w:val="0000FF"/>
        </w:rPr>
        <w:t xml:space="preserve"> como resposta, o novo sistema não é viável (discutam nova ideia). Se a maior parte das questões obtiverem </w:t>
      </w:r>
      <w:r w:rsidRPr="13C0DEB6" w:rsidR="00E90911">
        <w:rPr>
          <w:b/>
          <w:bCs/>
          <w:i/>
          <w:iCs/>
          <w:color w:val="0000FF"/>
          <w:u w:val="single"/>
        </w:rPr>
        <w:t>Sim</w:t>
      </w:r>
      <w:r w:rsidRPr="13C0DEB6" w:rsidR="00E90911">
        <w:rPr>
          <w:i/>
          <w:iCs/>
          <w:color w:val="0000FF"/>
        </w:rPr>
        <w:t xml:space="preserve"> como resposta, o sistema é viável porém, para cada resposta negativa</w:t>
      </w:r>
      <w:r w:rsidRPr="13C0DEB6" w:rsidR="004E1DD5">
        <w:rPr>
          <w:i/>
          <w:iCs/>
          <w:color w:val="0000FF"/>
        </w:rPr>
        <w:t xml:space="preserve"> relacionada ao novo sistema</w:t>
      </w:r>
      <w:r w:rsidRPr="13C0DEB6" w:rsidR="00E90911">
        <w:rPr>
          <w:i/>
          <w:iCs/>
          <w:color w:val="0000FF"/>
        </w:rPr>
        <w:t>, adicione um risco que será acompanhado durante o projeto.</w:t>
      </w:r>
      <w:r w:rsidRPr="13C0DEB6" w:rsidR="00A400FB">
        <w:rPr>
          <w:i/>
          <w:iCs/>
          <w:color w:val="0000FF"/>
        </w:rPr>
        <w:t xml:space="preserve"> </w:t>
      </w:r>
      <w:r w:rsidRPr="13C0DEB6">
        <w:rPr>
          <w:i/>
          <w:iCs/>
          <w:color w:val="0000FF"/>
        </w:rPr>
        <w:t>]</w:t>
      </w:r>
      <w:r>
        <w:br w:type="page"/>
      </w:r>
    </w:p>
    <w:p w:rsidR="00CC270B" w:rsidP="00CC270B" w:rsidRDefault="59CFFB02" w14:paraId="503B6049" w14:textId="77777777">
      <w:pPr>
        <w:pStyle w:val="Heading2"/>
      </w:pPr>
      <w:bookmarkStart w:name="_Toc106706816" w:id="51"/>
      <w:bookmarkStart w:name="_Toc144101641" w:id="52"/>
      <w:r>
        <w:t>Modelo de Projeto Canvas</w:t>
      </w:r>
      <w:bookmarkEnd w:id="51"/>
      <w:bookmarkEnd w:id="52"/>
    </w:p>
    <w:p w:rsidR="00CC270B" w:rsidP="13C0DEB6" w:rsidRDefault="00CC270B" w14:paraId="10E9A5DE" w14:textId="0C7C1632">
      <w:pPr>
        <w:rPr>
          <w:i/>
          <w:iCs/>
          <w:color w:val="0000FF"/>
        </w:rPr>
      </w:pPr>
      <w:r w:rsidRPr="13C0DEB6">
        <w:rPr>
          <w:i/>
          <w:iCs/>
          <w:color w:val="0000FF"/>
        </w:rPr>
        <w:t xml:space="preserve">    [Preencher o canvas de acordo com o que foi levantado durante a elaboração </w:t>
      </w:r>
      <w:r w:rsidRPr="13C0DEB6" w:rsidR="009549D2">
        <w:rPr>
          <w:i/>
          <w:iCs/>
          <w:color w:val="0000FF"/>
        </w:rPr>
        <w:t xml:space="preserve">dos capítulos anteriores e </w:t>
      </w:r>
      <w:r w:rsidRPr="13C0DEB6">
        <w:rPr>
          <w:i/>
          <w:iCs/>
          <w:color w:val="0000FF"/>
        </w:rPr>
        <w:t>das sessões anteriores deste capítulo]</w:t>
      </w:r>
    </w:p>
    <w:p w:rsidR="00CC270B" w:rsidP="13C0DEB6" w:rsidRDefault="00CC270B" w14:paraId="6E8CE4DA" w14:textId="77777777">
      <w:pPr>
        <w:rPr>
          <w:i/>
          <w:iCs/>
          <w:color w:val="0000FF"/>
        </w:rPr>
      </w:pPr>
    </w:p>
    <w:p w:rsidR="00CC270B" w:rsidP="00CC270B" w:rsidRDefault="00CC270B" w14:paraId="2E3469AB" w14:textId="53D8CB08">
      <w:pPr>
        <w:pStyle w:val="Caption"/>
        <w:keepNext/>
        <w:jc w:val="center"/>
      </w:pPr>
      <w:bookmarkStart w:name="_Toc144101583" w:id="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316A8">
        <w:t>2</w:t>
      </w:r>
      <w:r>
        <w:fldChar w:fldCharType="end"/>
      </w:r>
      <w:r>
        <w:t xml:space="preserve"> Modelo de Projeto Canvas</w:t>
      </w:r>
      <w:bookmarkEnd w:id="53"/>
    </w:p>
    <w:p w:rsidR="00CC270B" w:rsidP="00CC270B" w:rsidRDefault="00CC270B" w14:paraId="2BC6A34F" w14:textId="77777777">
      <w:pPr>
        <w:rPr>
          <w:color w:val="000066"/>
        </w:rPr>
      </w:pPr>
      <w:r>
        <w:rPr>
          <w:noProof/>
        </w:rPr>
        <w:drawing>
          <wp:inline distT="0" distB="0" distL="0" distR="0" wp14:anchorId="3BA0F7AE" wp14:editId="3FDF5E19">
            <wp:extent cx="5934076" cy="4210050"/>
            <wp:effectExtent l="0" t="0" r="9525" b="0"/>
            <wp:docPr id="1" name="Picture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439C" w:rsidR="00CC270B" w:rsidP="13C0DEB6" w:rsidRDefault="00CC270B" w14:paraId="7E73CD89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Junior (2020)</w:t>
      </w:r>
    </w:p>
    <w:p w:rsidRPr="00AE47AA" w:rsidR="00CC270B" w:rsidP="00263F8E" w:rsidRDefault="00CC270B" w14:paraId="6AD032D7" w14:textId="77777777">
      <w:pPr>
        <w:jc w:val="both"/>
      </w:pPr>
    </w:p>
    <w:p w:rsidR="00F31E7E" w:rsidRDefault="00F31E7E" w14:paraId="7048D40F" w14:textId="786E4AA4">
      <w:pPr>
        <w:widowControl/>
        <w:spacing w:line="240" w:lineRule="auto"/>
      </w:pPr>
      <w:r>
        <w:br w:type="page"/>
      </w:r>
    </w:p>
    <w:p w:rsidRPr="00973D7D" w:rsidR="00973D7D" w:rsidP="00973D7D" w:rsidRDefault="00973D7D" w14:paraId="3A32612D" w14:textId="77777777">
      <w:pPr>
        <w:pStyle w:val="BodyText"/>
      </w:pPr>
    </w:p>
    <w:p w:rsidR="003F2FEB" w:rsidP="00E72D8D" w:rsidRDefault="33309682" w14:paraId="48E1408D" w14:textId="71799F94">
      <w:pPr>
        <w:pStyle w:val="Heading1"/>
      </w:pPr>
      <w:bookmarkStart w:name="_Toc106706817" w:id="54"/>
      <w:bookmarkStart w:name="_Toc144101642" w:id="55"/>
      <w:bookmarkEnd w:id="6"/>
      <w:bookmarkEnd w:id="7"/>
      <w:bookmarkEnd w:id="36"/>
      <w:bookmarkEnd w:id="37"/>
      <w:r>
        <w:t>Especificação dos Requisitos do Sistema</w:t>
      </w:r>
      <w:bookmarkEnd w:id="54"/>
      <w:bookmarkEnd w:id="55"/>
    </w:p>
    <w:p w:rsidRPr="006B21D5" w:rsidR="006B21D5" w:rsidP="13C0DEB6" w:rsidRDefault="006B21D5" w14:paraId="61EBE61A" w14:textId="22D6D6CE">
      <w:pPr>
        <w:rPr>
          <w:i/>
          <w:iCs/>
          <w:color w:val="0000FF"/>
        </w:rPr>
      </w:pPr>
      <w:r w:rsidRPr="13C0DEB6">
        <w:rPr>
          <w:i/>
          <w:iCs/>
          <w:color w:val="0000FF"/>
        </w:rPr>
        <w:t>[Relate aqui o que será desenvolvido neste capítulo.]</w:t>
      </w:r>
    </w:p>
    <w:p w:rsidR="00E72D8D" w:rsidP="003F2FEB" w:rsidRDefault="205653E3" w14:paraId="4D1ECF98" w14:textId="18DC64E6">
      <w:pPr>
        <w:pStyle w:val="Heading2"/>
      </w:pPr>
      <w:bookmarkStart w:name="_Toc106706818" w:id="56"/>
      <w:bookmarkStart w:name="_Toc144101643" w:id="57"/>
      <w:r>
        <w:t xml:space="preserve">Requisitos </w:t>
      </w:r>
      <w:r w:rsidR="06AF22F0">
        <w:t xml:space="preserve">Funcionais </w:t>
      </w:r>
      <w:r>
        <w:t>do Sistema</w:t>
      </w:r>
      <w:bookmarkEnd w:id="56"/>
      <w:bookmarkEnd w:id="57"/>
    </w:p>
    <w:p w:rsidR="00E72D8D" w:rsidP="00A335CE" w:rsidRDefault="00E72D8D" w14:paraId="4F614AE2" w14:textId="4E0BA0BF">
      <w:pPr>
        <w:pStyle w:val="InfoBlue"/>
      </w:pPr>
      <w:r>
        <w:t>[Definição dos requisitos funcionais do sistema]</w:t>
      </w:r>
    </w:p>
    <w:p w:rsidR="00FD1604" w:rsidP="00FD1604" w:rsidRDefault="00FD1604" w14:paraId="4CC6B698" w14:textId="51B09242">
      <w:pPr>
        <w:pStyle w:val="Caption"/>
        <w:keepNext/>
        <w:jc w:val="center"/>
      </w:pPr>
      <w:bookmarkStart w:name="_Toc144101565" w:id="5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6</w:t>
      </w:r>
      <w:r>
        <w:fldChar w:fldCharType="end"/>
      </w:r>
      <w:r>
        <w:t xml:space="preserve"> Requisitos funcionais</w:t>
      </w:r>
      <w:bookmarkEnd w:id="58"/>
    </w:p>
    <w:tbl>
      <w:tblPr>
        <w:tblW w:w="764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61"/>
        <w:gridCol w:w="1842"/>
        <w:gridCol w:w="709"/>
        <w:gridCol w:w="709"/>
      </w:tblGrid>
      <w:tr w:rsidRPr="000C1884" w:rsidR="000C1884" w:rsidTr="13C0DEB6" w14:paraId="08328E3E" w14:textId="5C8F10F4">
        <w:trPr>
          <w:cantSplit/>
          <w:tblHeader/>
          <w:jc w:val="center"/>
        </w:trPr>
        <w:tc>
          <w:tcPr>
            <w:tcW w:w="1119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0C1884" w:rsidP="000C1884" w:rsidRDefault="141BB56F" w14:paraId="50B8C5B4" w14:textId="13CA816D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Número</w:t>
            </w:r>
          </w:p>
        </w:tc>
        <w:tc>
          <w:tcPr>
            <w:tcW w:w="3261" w:type="dxa"/>
            <w:vMerge w:val="restart"/>
            <w:tcBorders>
              <w:top w:val="single" w:color="000000" w:themeColor="text1" w:sz="12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0C1884" w:rsidP="13C0DEB6" w:rsidRDefault="141BB56F" w14:paraId="5B8557DD" w14:textId="7568F927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1842" w:type="dxa"/>
            <w:vMerge w:val="restart"/>
            <w:tcBorders>
              <w:top w:val="single" w:color="000000" w:themeColor="text1" w:sz="12" w:space="0"/>
              <w:left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vAlign w:val="center"/>
          </w:tcPr>
          <w:p w:rsidRPr="000C1884" w:rsidR="000C1884" w:rsidP="13C0DEB6" w:rsidRDefault="141BB56F" w14:paraId="2588B272" w14:textId="5A23FD8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Prioridade</w:t>
            </w:r>
          </w:p>
        </w:tc>
        <w:tc>
          <w:tcPr>
            <w:tcW w:w="1418" w:type="dxa"/>
            <w:gridSpan w:val="2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vAlign w:val="center"/>
          </w:tcPr>
          <w:p w:rsidR="000C1884" w:rsidP="13C0DEB6" w:rsidRDefault="141BB56F" w14:paraId="778A3E39" w14:textId="0309A89A">
            <w:pPr>
              <w:pStyle w:val="InfoBlue"/>
              <w:ind w:left="0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Revisado</w:t>
            </w:r>
          </w:p>
        </w:tc>
      </w:tr>
      <w:tr w:rsidRPr="000C1884" w:rsidR="000C1884" w:rsidTr="13C0DEB6" w14:paraId="34C143A3" w14:textId="0D820BE4">
        <w:trPr>
          <w:cantSplit/>
          <w:tblHeader/>
          <w:jc w:val="center"/>
        </w:trPr>
        <w:tc>
          <w:tcPr>
            <w:tcW w:w="1119" w:type="dxa"/>
            <w:vMerge/>
            <w:vAlign w:val="center"/>
          </w:tcPr>
          <w:p w:rsidRPr="000C1884" w:rsidR="000C1884" w:rsidP="000C1884" w:rsidRDefault="000C1884" w14:paraId="0976A71B" w14:textId="77777777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61" w:type="dxa"/>
            <w:vMerge/>
            <w:vAlign w:val="center"/>
          </w:tcPr>
          <w:p w:rsidR="000C1884" w:rsidP="000C1884" w:rsidRDefault="000C1884" w14:paraId="27F57AC5" w14:textId="77777777">
            <w:pPr>
              <w:pStyle w:val="InfoBlue"/>
              <w:jc w:val="center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0C1884" w:rsidP="000C1884" w:rsidRDefault="000C1884" w14:paraId="0F73A7BE" w14:textId="77777777">
            <w:pPr>
              <w:pStyle w:val="InfoBlue"/>
              <w:jc w:val="center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</w:tcPr>
          <w:p w:rsidR="000C1884" w:rsidP="13C0DEB6" w:rsidRDefault="141BB56F" w14:paraId="62F6E522" w14:textId="65A40F7E">
            <w:pPr>
              <w:pStyle w:val="InfoBlue"/>
              <w:ind w:left="0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Sim</w:t>
            </w: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</w:tcPr>
          <w:p w:rsidR="000C1884" w:rsidP="13C0DEB6" w:rsidRDefault="141BB56F" w14:paraId="510EF4FB" w14:textId="4CCF9EB1">
            <w:pPr>
              <w:pStyle w:val="InfoBlue"/>
              <w:ind w:left="0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Não</w:t>
            </w:r>
          </w:p>
        </w:tc>
      </w:tr>
      <w:tr w:rsidRPr="000C1884" w:rsidR="000C1884" w:rsidTr="13C0DEB6" w14:paraId="3F90E886" w14:textId="45D92224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0C1884" w:rsidP="000C1884" w:rsidRDefault="141BB56F" w14:paraId="1687974D" w14:textId="5BA24DB6">
            <w:pPr>
              <w:pStyle w:val="Corpodetexto1"/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RF001</w:t>
            </w:r>
          </w:p>
        </w:tc>
        <w:tc>
          <w:tcPr>
            <w:tcW w:w="326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C1884" w:rsidR="000C1884" w:rsidP="000C1884" w:rsidRDefault="141BB56F" w14:paraId="6AC40FFB" w14:textId="7027901B">
            <w:pPr>
              <w:pStyle w:val="InfoBlue"/>
            </w:pPr>
            <w:r>
              <w:t>[Uma breve descrição do requisito funcional]</w:t>
            </w:r>
          </w:p>
        </w:tc>
        <w:tc>
          <w:tcPr>
            <w:tcW w:w="1842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Pr="000C1884" w:rsidR="000C1884" w:rsidP="002E56FD" w:rsidRDefault="141BB56F" w14:paraId="7EA5F40F" w14:textId="76F5A5A7">
            <w:pPr>
              <w:pStyle w:val="InfoBlue"/>
            </w:pPr>
            <w:r>
              <w:t>[</w:t>
            </w:r>
            <w:r w:rsidR="002E56FD">
              <w:t>Alta / Média / Baixa</w:t>
            </w:r>
            <w:r>
              <w:t>]</w:t>
            </w: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0C1884" w:rsidP="000C1884" w:rsidRDefault="000C1884" w14:paraId="18277C22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0C1884" w:rsidP="000C1884" w:rsidRDefault="000C1884" w14:paraId="35FF9A91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0C1884" w:rsidTr="13C0DEB6" w14:paraId="706D0A05" w14:textId="29D97E33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0C1884" w:rsidP="000C1884" w:rsidRDefault="238F2928" w14:paraId="353526EF" w14:textId="4F78B2AC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RF002</w:t>
            </w:r>
          </w:p>
        </w:tc>
        <w:tc>
          <w:tcPr>
            <w:tcW w:w="3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0C1884" w:rsidP="000C1884" w:rsidRDefault="238F2928" w14:paraId="532378E3" w14:textId="394F588C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funcional]</w:t>
            </w:r>
          </w:p>
        </w:tc>
        <w:tc>
          <w:tcPr>
            <w:tcW w:w="18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  <w:vAlign w:val="center"/>
          </w:tcPr>
          <w:p w:rsidRPr="000C1884" w:rsidR="000C1884" w:rsidP="000C1884" w:rsidRDefault="002E56FD" w14:paraId="12E1830B" w14:textId="36E1770A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0C1884" w:rsidP="000C1884" w:rsidRDefault="000C1884" w14:paraId="3665D0C8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0C1884" w:rsidP="000C1884" w:rsidRDefault="000C1884" w14:paraId="17CB35FC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0C1884" w:rsidTr="13C0DEB6" w14:paraId="242A9B34" w14:textId="69E2B4A6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0C1884" w:rsidP="000C1884" w:rsidRDefault="238F2928" w14:paraId="22265788" w14:textId="43CE660B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RF003</w:t>
            </w:r>
          </w:p>
        </w:tc>
        <w:tc>
          <w:tcPr>
            <w:tcW w:w="3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C1884" w:rsidR="000C1884" w:rsidP="000C1884" w:rsidRDefault="238F2928" w14:paraId="33F8BDAB" w14:textId="4DC69B58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funcional]</w:t>
            </w:r>
          </w:p>
        </w:tc>
        <w:tc>
          <w:tcPr>
            <w:tcW w:w="18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Pr="000C1884" w:rsidR="000C1884" w:rsidP="000C1884" w:rsidRDefault="002E56FD" w14:paraId="68912AFA" w14:textId="386177AE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0C1884" w:rsidP="000C1884" w:rsidRDefault="000C1884" w14:paraId="66B64428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0C1884" w:rsidP="000C1884" w:rsidRDefault="000C1884" w14:paraId="393935AC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0C1884" w:rsidTr="13C0DEB6" w14:paraId="3D57F1E3" w14:textId="62CCDA81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0C1884" w:rsidP="000C1884" w:rsidRDefault="238F2928" w14:paraId="1190E054" w14:textId="1A3EB110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RF004</w:t>
            </w:r>
          </w:p>
        </w:tc>
        <w:tc>
          <w:tcPr>
            <w:tcW w:w="3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0C1884" w:rsidP="000C1884" w:rsidRDefault="238F2928" w14:paraId="7DFAA019" w14:textId="7F36F342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funcional]</w:t>
            </w:r>
          </w:p>
        </w:tc>
        <w:tc>
          <w:tcPr>
            <w:tcW w:w="18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  <w:vAlign w:val="center"/>
          </w:tcPr>
          <w:p w:rsidRPr="000C1884" w:rsidR="000C1884" w:rsidP="000C1884" w:rsidRDefault="002E56FD" w14:paraId="12DCD805" w14:textId="4F6F67D6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0C1884" w:rsidP="000C1884" w:rsidRDefault="000C1884" w14:paraId="3407287D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0C1884" w:rsidP="000C1884" w:rsidRDefault="000C1884" w14:paraId="67E76A97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0C1884" w:rsidTr="13C0DEB6" w14:paraId="72F37C45" w14:textId="33F119FE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0C1884" w:rsidP="000C1884" w:rsidRDefault="238F2928" w14:paraId="71E76289" w14:textId="3167422B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RF005</w:t>
            </w:r>
          </w:p>
        </w:tc>
        <w:tc>
          <w:tcPr>
            <w:tcW w:w="3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6" w:space="0"/>
            </w:tcBorders>
            <w:vAlign w:val="center"/>
          </w:tcPr>
          <w:p w:rsidRPr="000C1884" w:rsidR="000C1884" w:rsidP="000C1884" w:rsidRDefault="238F2928" w14:paraId="54BC1023" w14:textId="1A68B2BD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funcional]</w:t>
            </w:r>
          </w:p>
        </w:tc>
        <w:tc>
          <w:tcPr>
            <w:tcW w:w="18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Pr="000C1884" w:rsidR="000C1884" w:rsidP="000C1884" w:rsidRDefault="002E56FD" w14:paraId="4DC3FDFC" w14:textId="79A6309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</w:tcPr>
          <w:p w:rsidRPr="000C1884" w:rsidR="000C1884" w:rsidP="000C1884" w:rsidRDefault="000C1884" w14:paraId="1C811834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</w:tcPr>
          <w:p w:rsidRPr="000C1884" w:rsidR="000C1884" w:rsidP="000C1884" w:rsidRDefault="000C1884" w14:paraId="437EF7C5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Pr="00E868FC" w:rsidR="00FD1604" w:rsidP="13C0DEB6" w:rsidRDefault="00FD1604" w14:paraId="00D4F669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Pr="000C1884" w:rsidR="000C1884" w:rsidP="000C1884" w:rsidRDefault="000C1884" w14:paraId="2A909A4A" w14:textId="77777777">
      <w:pPr>
        <w:pStyle w:val="BodyText"/>
        <w:ind w:left="0"/>
      </w:pPr>
    </w:p>
    <w:p w:rsidRPr="002E56FD" w:rsidR="00E72D8D" w:rsidP="13C0DEB6" w:rsidRDefault="002E56FD" w14:paraId="1B586CFF" w14:textId="2B44CDFD">
      <w:pPr>
        <w:pStyle w:val="BodyText"/>
        <w:rPr>
          <w:i/>
          <w:iCs/>
          <w:color w:val="0000FF"/>
        </w:rPr>
      </w:pPr>
      <w:r w:rsidRPr="13C0DEB6">
        <w:rPr>
          <w:i/>
          <w:iCs/>
          <w:color w:val="0000FF"/>
        </w:rPr>
        <w:t>[Prioridade: Alta – tenho que fazer porque é um requisito necessário/ Média – devo fazer porque é um requisito que suporta operações necessárias / Baixa – poderia fazer porque seria desejável, mas pode esperar]</w:t>
      </w:r>
    </w:p>
    <w:p w:rsidR="002E56FD" w:rsidP="00E72D8D" w:rsidRDefault="002E56FD" w14:paraId="72B840EF" w14:textId="77777777">
      <w:pPr>
        <w:pStyle w:val="BodyText"/>
      </w:pPr>
    </w:p>
    <w:p w:rsidR="00F01F8A" w:rsidP="00F01F8A" w:rsidRDefault="4BFA1EB4" w14:paraId="19A936BE" w14:textId="68773930">
      <w:pPr>
        <w:pStyle w:val="Heading2"/>
      </w:pPr>
      <w:bookmarkStart w:name="_Toc106706819" w:id="59"/>
      <w:bookmarkStart w:name="_Toc144101644" w:id="60"/>
      <w:r>
        <w:t>Requisitos Não Funcionais do Sistema</w:t>
      </w:r>
      <w:bookmarkEnd w:id="59"/>
      <w:bookmarkEnd w:id="60"/>
    </w:p>
    <w:p w:rsidR="00E2798E" w:rsidP="00E2798E" w:rsidRDefault="00E2798E" w14:paraId="5BDD0BA0" w14:textId="5334B331">
      <w:pPr>
        <w:pStyle w:val="InfoBlue"/>
      </w:pPr>
      <w:r>
        <w:t>[Definição dos requisitos não funcionais do sistema]</w:t>
      </w:r>
    </w:p>
    <w:p w:rsidRPr="00E2798E" w:rsidR="00E2798E" w:rsidP="00E2798E" w:rsidRDefault="00E2798E" w14:paraId="40D9D435" w14:textId="77777777"/>
    <w:p w:rsidR="00FD1604" w:rsidP="00FD1604" w:rsidRDefault="00FD1604" w14:paraId="0FB7355E" w14:textId="15AC1F67">
      <w:pPr>
        <w:pStyle w:val="Caption"/>
        <w:keepNext/>
        <w:jc w:val="center"/>
      </w:pPr>
      <w:bookmarkStart w:name="_Toc144101566" w:id="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7</w:t>
      </w:r>
      <w:r>
        <w:fldChar w:fldCharType="end"/>
      </w:r>
      <w:r>
        <w:t xml:space="preserve"> Requisitos não funcionais</w:t>
      </w:r>
      <w:bookmarkEnd w:id="61"/>
    </w:p>
    <w:tbl>
      <w:tblPr>
        <w:tblW w:w="764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402"/>
        <w:gridCol w:w="1701"/>
        <w:gridCol w:w="709"/>
        <w:gridCol w:w="709"/>
      </w:tblGrid>
      <w:tr w:rsidRPr="000C1884" w:rsidR="00FF6432" w:rsidTr="13C0DEB6" w14:paraId="14B9B069" w14:textId="77777777">
        <w:trPr>
          <w:cantSplit/>
          <w:tblHeader/>
          <w:jc w:val="center"/>
        </w:trPr>
        <w:tc>
          <w:tcPr>
            <w:tcW w:w="1119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FF6432" w:rsidP="0089201D" w:rsidRDefault="664861D7" w14:paraId="336C0BAE" w14:textId="77777777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Número</w:t>
            </w:r>
          </w:p>
        </w:tc>
        <w:tc>
          <w:tcPr>
            <w:tcW w:w="3402" w:type="dxa"/>
            <w:vMerge w:val="restart"/>
            <w:tcBorders>
              <w:top w:val="single" w:color="000000" w:themeColor="text1" w:sz="12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FF6432" w:rsidP="13C0DEB6" w:rsidRDefault="664861D7" w14:paraId="5308DA84" w14:textId="77777777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1701" w:type="dxa"/>
            <w:vMerge w:val="restart"/>
            <w:tcBorders>
              <w:top w:val="single" w:color="000000" w:themeColor="text1" w:sz="12" w:space="0"/>
              <w:left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vAlign w:val="center"/>
          </w:tcPr>
          <w:p w:rsidRPr="000C1884" w:rsidR="00FF6432" w:rsidP="13C0DEB6" w:rsidRDefault="664861D7" w14:paraId="15B3DEA9" w14:textId="77777777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Prioridade</w:t>
            </w:r>
          </w:p>
        </w:tc>
        <w:tc>
          <w:tcPr>
            <w:tcW w:w="1418" w:type="dxa"/>
            <w:gridSpan w:val="2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vAlign w:val="center"/>
          </w:tcPr>
          <w:p w:rsidR="00FF6432" w:rsidP="13C0DEB6" w:rsidRDefault="664861D7" w14:paraId="3071B1AB" w14:textId="77777777">
            <w:pPr>
              <w:pStyle w:val="InfoBlue"/>
              <w:ind w:left="0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Revisado</w:t>
            </w:r>
          </w:p>
        </w:tc>
      </w:tr>
      <w:tr w:rsidRPr="000C1884" w:rsidR="00FF6432" w:rsidTr="13C0DEB6" w14:paraId="520767C7" w14:textId="77777777">
        <w:trPr>
          <w:cantSplit/>
          <w:tblHeader/>
          <w:jc w:val="center"/>
        </w:trPr>
        <w:tc>
          <w:tcPr>
            <w:tcW w:w="1119" w:type="dxa"/>
            <w:vMerge/>
            <w:vAlign w:val="center"/>
          </w:tcPr>
          <w:p w:rsidRPr="000C1884" w:rsidR="00FF6432" w:rsidP="0089201D" w:rsidRDefault="00FF6432" w14:paraId="32B163F8" w14:textId="77777777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02" w:type="dxa"/>
            <w:vMerge/>
            <w:vAlign w:val="center"/>
          </w:tcPr>
          <w:p w:rsidR="00FF6432" w:rsidP="0089201D" w:rsidRDefault="00FF6432" w14:paraId="5A54E0EE" w14:textId="77777777">
            <w:pPr>
              <w:pStyle w:val="InfoBlue"/>
              <w:jc w:val="center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:rsidR="00FF6432" w:rsidP="0089201D" w:rsidRDefault="00FF6432" w14:paraId="05460160" w14:textId="77777777">
            <w:pPr>
              <w:pStyle w:val="InfoBlue"/>
              <w:jc w:val="center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</w:tcPr>
          <w:p w:rsidR="00FF6432" w:rsidP="13C0DEB6" w:rsidRDefault="664861D7" w14:paraId="69AF7D77" w14:textId="77777777">
            <w:pPr>
              <w:pStyle w:val="InfoBlue"/>
              <w:ind w:left="0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Sim</w:t>
            </w: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</w:tcPr>
          <w:p w:rsidR="00FF6432" w:rsidP="13C0DEB6" w:rsidRDefault="664861D7" w14:paraId="0C6D23E9" w14:textId="77777777">
            <w:pPr>
              <w:pStyle w:val="InfoBlue"/>
              <w:ind w:left="0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Não</w:t>
            </w:r>
          </w:p>
        </w:tc>
      </w:tr>
      <w:tr w:rsidRPr="000C1884" w:rsidR="00FF6432" w:rsidTr="13C0DEB6" w14:paraId="67375CE2" w14:textId="77777777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FF6432" w:rsidP="0089201D" w:rsidRDefault="664861D7" w14:paraId="012517BC" w14:textId="586B9FC2">
            <w:pPr>
              <w:pStyle w:val="Corpodetexto1"/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RNF001</w:t>
            </w:r>
          </w:p>
        </w:tc>
        <w:tc>
          <w:tcPr>
            <w:tcW w:w="3402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C1884" w:rsidR="00FF6432" w:rsidP="0089201D" w:rsidRDefault="664861D7" w14:paraId="070C43FE" w14:textId="1129F6C1">
            <w:pPr>
              <w:pStyle w:val="InfoBlue"/>
            </w:pPr>
            <w:r>
              <w:t>[Uma breve descrição do requisito não funcional]</w:t>
            </w:r>
          </w:p>
        </w:tc>
        <w:tc>
          <w:tcPr>
            <w:tcW w:w="170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Pr="000C1884" w:rsidR="00FF6432" w:rsidP="0089201D" w:rsidRDefault="664861D7" w14:paraId="7C991FB1" w14:textId="77777777">
            <w:pPr>
              <w:pStyle w:val="InfoBlue"/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FF6432" w:rsidP="0089201D" w:rsidRDefault="00FF6432" w14:paraId="1961CC64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FF6432" w:rsidP="0089201D" w:rsidRDefault="00FF6432" w14:paraId="57EAD698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FF6432" w:rsidTr="13C0DEB6" w14:paraId="112F2620" w14:textId="77777777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FF6432" w:rsidP="0089201D" w:rsidRDefault="664861D7" w14:paraId="51F337DF" w14:textId="2DBCC6B4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RNF002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FF6432" w:rsidP="0089201D" w:rsidRDefault="664861D7" w14:paraId="7AB343D2" w14:textId="45EBF1D1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não funcional]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  <w:vAlign w:val="center"/>
          </w:tcPr>
          <w:p w:rsidRPr="000C1884" w:rsidR="00FF6432" w:rsidP="0089201D" w:rsidRDefault="664861D7" w14:paraId="4A3DB903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FF6432" w:rsidP="0089201D" w:rsidRDefault="00FF6432" w14:paraId="3CEF8D52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FF6432" w:rsidP="0089201D" w:rsidRDefault="00FF6432" w14:paraId="4D0D457A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FF6432" w:rsidTr="13C0DEB6" w14:paraId="4B32BC60" w14:textId="77777777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FF6432" w:rsidP="0089201D" w:rsidRDefault="664861D7" w14:paraId="58D65411" w14:textId="60AAD4AE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RNF003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C1884" w:rsidR="00FF6432" w:rsidP="0089201D" w:rsidRDefault="664861D7" w14:paraId="31640417" w14:textId="243B3B2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não funcional]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Pr="000C1884" w:rsidR="00FF6432" w:rsidP="0089201D" w:rsidRDefault="664861D7" w14:paraId="64FDC01E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FF6432" w:rsidP="0089201D" w:rsidRDefault="00FF6432" w14:paraId="75C02FF6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</w:tcPr>
          <w:p w:rsidRPr="000C1884" w:rsidR="00FF6432" w:rsidP="0089201D" w:rsidRDefault="00FF6432" w14:paraId="68FCF43D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FF6432" w:rsidTr="13C0DEB6" w14:paraId="113960D2" w14:textId="77777777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FF6432" w:rsidP="0089201D" w:rsidRDefault="664861D7" w14:paraId="74717E25" w14:textId="1AE9F29A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RNF004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FF6432" w:rsidP="0089201D" w:rsidRDefault="664861D7" w14:paraId="41015863" w14:textId="3612BE7E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não funcional]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  <w:vAlign w:val="center"/>
          </w:tcPr>
          <w:p w:rsidRPr="000C1884" w:rsidR="00FF6432" w:rsidP="0089201D" w:rsidRDefault="664861D7" w14:paraId="6BA8AD0C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FF6432" w:rsidP="0089201D" w:rsidRDefault="00FF6432" w14:paraId="41039275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D5DCE4" w:themeFill="text2" w:themeFillTint="33"/>
          </w:tcPr>
          <w:p w:rsidRPr="000C1884" w:rsidR="00FF6432" w:rsidP="0089201D" w:rsidRDefault="00FF6432" w14:paraId="411657F6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C1884" w:rsidR="00FF6432" w:rsidTr="13C0DEB6" w14:paraId="1F8E7D8B" w14:textId="77777777">
        <w:trPr>
          <w:cantSplit/>
          <w:jc w:val="center"/>
        </w:trPr>
        <w:tc>
          <w:tcPr>
            <w:tcW w:w="111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FF6432" w:rsidP="0089201D" w:rsidRDefault="664861D7" w14:paraId="614413B5" w14:textId="5750948F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RNF005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6" w:space="0"/>
            </w:tcBorders>
            <w:vAlign w:val="center"/>
          </w:tcPr>
          <w:p w:rsidRPr="000C1884" w:rsidR="00FF6432" w:rsidP="0089201D" w:rsidRDefault="664861D7" w14:paraId="0BB4E22C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[Uma breve descrição do requisito funcional]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vAlign w:val="center"/>
          </w:tcPr>
          <w:p w:rsidRPr="000C1884" w:rsidR="00FF6432" w:rsidP="0089201D" w:rsidRDefault="664861D7" w14:paraId="3555562D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  <w:r>
              <w:t>[Alta / Média / Baixa]</w:t>
            </w: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</w:tcPr>
          <w:p w:rsidRPr="000C1884" w:rsidR="00FF6432" w:rsidP="0089201D" w:rsidRDefault="00FF6432" w14:paraId="25D7CBEC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</w:tcPr>
          <w:p w:rsidRPr="000C1884" w:rsidR="00FF6432" w:rsidP="0089201D" w:rsidRDefault="00FF6432" w14:paraId="62B6F2D3" w14:textId="77777777">
            <w:pPr>
              <w:pStyle w:val="InfoBlue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Pr="00E868FC" w:rsidR="00FD1604" w:rsidP="13C0DEB6" w:rsidRDefault="00FD1604" w14:paraId="04FDC814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Pr="00E72D8D" w:rsidR="00F01F8A" w:rsidP="00F01F8A" w:rsidRDefault="00F01F8A" w14:paraId="01B6C323" w14:textId="77777777">
      <w:pPr>
        <w:pStyle w:val="BodyText"/>
      </w:pPr>
    </w:p>
    <w:p w:rsidRPr="006F3A2E" w:rsidR="003F2FEB" w:rsidP="003F2FEB" w:rsidRDefault="5DE6928A" w14:paraId="04763F09" w14:textId="1A44668C">
      <w:pPr>
        <w:pStyle w:val="Heading2"/>
      </w:pPr>
      <w:bookmarkStart w:name="_Toc106706820" w:id="62"/>
      <w:bookmarkStart w:name="_Toc144101645" w:id="63"/>
      <w:r>
        <w:t>Re</w:t>
      </w:r>
      <w:r w:rsidR="7CED6EA0">
        <w:t>gras de Negócio</w:t>
      </w:r>
      <w:bookmarkEnd w:id="62"/>
      <w:bookmarkEnd w:id="63"/>
    </w:p>
    <w:p w:rsidRPr="006F3A2E" w:rsidR="003F2FEB" w:rsidP="00A335CE" w:rsidRDefault="003F2FEB" w14:paraId="475CFFA1" w14:textId="602DAD67">
      <w:pPr>
        <w:pStyle w:val="InfoBlue"/>
      </w:pPr>
      <w:r>
        <w:t>[Descrição d</w:t>
      </w:r>
      <w:r w:rsidR="007407B4">
        <w:t xml:space="preserve">a </w:t>
      </w:r>
      <w:r>
        <w:t>re</w:t>
      </w:r>
      <w:r w:rsidR="007407B4">
        <w:t>gra de negócio</w:t>
      </w:r>
      <w:r>
        <w:t>]</w:t>
      </w:r>
    </w:p>
    <w:p w:rsidR="00FD1604" w:rsidP="00FD1604" w:rsidRDefault="00FD1604" w14:paraId="0A3D3E79" w14:textId="3F685EAE">
      <w:pPr>
        <w:pStyle w:val="Caption"/>
        <w:keepNext/>
        <w:jc w:val="center"/>
      </w:pPr>
      <w:bookmarkStart w:name="_Toc144101567" w:id="6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8</w:t>
      </w:r>
      <w:r>
        <w:fldChar w:fldCharType="end"/>
      </w:r>
      <w:r>
        <w:t xml:space="preserve"> Regras de negócio</w:t>
      </w:r>
      <w:bookmarkEnd w:id="64"/>
    </w:p>
    <w:tbl>
      <w:tblPr>
        <w:tblW w:w="8963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418"/>
      </w:tblGrid>
      <w:tr w:rsidRPr="000C1884" w:rsidR="00CB1652" w:rsidTr="13C0DEB6" w14:paraId="62FC97B7" w14:textId="77777777">
        <w:trPr>
          <w:cantSplit/>
          <w:trHeight w:val="373"/>
          <w:tblHeader/>
          <w:jc w:val="center"/>
        </w:trPr>
        <w:tc>
          <w:tcPr>
            <w:tcW w:w="1545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CB1652" w:rsidP="0089201D" w:rsidRDefault="574AE6D4" w14:paraId="57FA66DC" w14:textId="77777777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Número</w:t>
            </w:r>
          </w:p>
        </w:tc>
        <w:tc>
          <w:tcPr>
            <w:tcW w:w="7418" w:type="dxa"/>
            <w:vMerge w:val="restart"/>
            <w:tcBorders>
              <w:top w:val="single" w:color="000000" w:themeColor="text1" w:sz="12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vAlign w:val="center"/>
          </w:tcPr>
          <w:p w:rsidRPr="000C1884" w:rsidR="00CB1652" w:rsidP="13C0DEB6" w:rsidRDefault="574AE6D4" w14:paraId="3C48ED8C" w14:textId="77777777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</w:pPr>
            <w:r w:rsidRPr="13C0DEB6">
              <w:rPr>
                <w:rFonts w:cs="Arial"/>
                <w:i w:val="0"/>
                <w:iCs w:val="0"/>
                <w:color w:val="auto"/>
                <w:sz w:val="22"/>
                <w:szCs w:val="22"/>
              </w:rPr>
              <w:t>Descrição</w:t>
            </w:r>
          </w:p>
        </w:tc>
      </w:tr>
      <w:tr w:rsidRPr="000C1884" w:rsidR="00CB1652" w:rsidTr="13C0DEB6" w14:paraId="032B565F" w14:textId="77777777">
        <w:trPr>
          <w:cantSplit/>
          <w:trHeight w:val="373"/>
          <w:jc w:val="center"/>
        </w:trPr>
        <w:tc>
          <w:tcPr>
            <w:tcW w:w="1545" w:type="dxa"/>
            <w:vMerge/>
            <w:vAlign w:val="center"/>
          </w:tcPr>
          <w:p w:rsidRPr="000C1884" w:rsidR="00CB1652" w:rsidP="0089201D" w:rsidRDefault="00CB1652" w14:paraId="0F553DCC" w14:textId="77777777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7418" w:type="dxa"/>
            <w:vMerge/>
            <w:vAlign w:val="center"/>
          </w:tcPr>
          <w:p w:rsidR="00CB1652" w:rsidP="0089201D" w:rsidRDefault="00CB1652" w14:paraId="54306751" w14:textId="77777777">
            <w:pPr>
              <w:pStyle w:val="InfoBlue"/>
              <w:jc w:val="center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Pr="0010500A" w:rsidR="00CB1652" w:rsidTr="13C0DEB6" w14:paraId="5A987D03" w14:textId="77777777">
        <w:trPr>
          <w:cantSplit/>
          <w:jc w:val="center"/>
        </w:trPr>
        <w:tc>
          <w:tcPr>
            <w:tcW w:w="15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CB1652" w:rsidP="00CB1652" w:rsidRDefault="574AE6D4" w14:paraId="309D23F3" w14:textId="60A88E4F">
            <w:pPr>
              <w:pStyle w:val="Corpodetexto1"/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RN001</w:t>
            </w:r>
          </w:p>
        </w:tc>
        <w:tc>
          <w:tcPr>
            <w:tcW w:w="7418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C1884" w:rsidR="00CB1652" w:rsidP="00CB1652" w:rsidRDefault="574AE6D4" w14:paraId="1778E5EB" w14:textId="12549375">
            <w:pPr>
              <w:pStyle w:val="InfoBlue"/>
            </w:pPr>
            <w:r>
              <w:t>[Uma breve descrição da regra de negócio]</w:t>
            </w:r>
          </w:p>
        </w:tc>
      </w:tr>
      <w:tr w:rsidRPr="0010500A" w:rsidR="00CB1652" w:rsidTr="13C0DEB6" w14:paraId="0A42955C" w14:textId="77777777">
        <w:trPr>
          <w:cantSplit/>
          <w:jc w:val="center"/>
        </w:trPr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CB1652" w:rsidP="00CB1652" w:rsidRDefault="574AE6D4" w14:paraId="2700C78A" w14:textId="2EA2A5EB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RN002</w:t>
            </w:r>
          </w:p>
        </w:tc>
        <w:tc>
          <w:tcPr>
            <w:tcW w:w="7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CB1652" w:rsidP="00CB1652" w:rsidRDefault="574AE6D4" w14:paraId="63F3BEBD" w14:textId="66EE5A4E">
            <w:pPr>
              <w:pStyle w:val="InfoBlue"/>
              <w:rPr>
                <w:rFonts w:cs="Arial"/>
                <w:sz w:val="22"/>
                <w:szCs w:val="22"/>
              </w:rPr>
            </w:pPr>
            <w:r>
              <w:t>[Uma breve descrição da regra de negócio]</w:t>
            </w:r>
          </w:p>
        </w:tc>
      </w:tr>
      <w:tr w:rsidRPr="0010500A" w:rsidR="00CB1652" w:rsidTr="13C0DEB6" w14:paraId="379A2E2E" w14:textId="77777777">
        <w:trPr>
          <w:cantSplit/>
          <w:jc w:val="center"/>
        </w:trPr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CB1652" w:rsidP="00CB1652" w:rsidRDefault="574AE6D4" w14:paraId="376890C9" w14:textId="7019EB2B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RN003</w:t>
            </w:r>
          </w:p>
        </w:tc>
        <w:tc>
          <w:tcPr>
            <w:tcW w:w="7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C1884" w:rsidR="00CB1652" w:rsidP="00CB1652" w:rsidRDefault="574AE6D4" w14:paraId="418748DC" w14:textId="40F94D5B">
            <w:pPr>
              <w:pStyle w:val="InfoBlue"/>
              <w:rPr>
                <w:rFonts w:cs="Arial"/>
                <w:sz w:val="22"/>
                <w:szCs w:val="22"/>
              </w:rPr>
            </w:pPr>
            <w:r>
              <w:t>[Uma breve descrição da regra de negócio]</w:t>
            </w:r>
          </w:p>
        </w:tc>
      </w:tr>
      <w:tr w:rsidRPr="0010500A" w:rsidR="00CB1652" w:rsidTr="13C0DEB6" w14:paraId="78F8ADFE" w14:textId="77777777">
        <w:trPr>
          <w:cantSplit/>
          <w:jc w:val="center"/>
        </w:trPr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CB1652" w:rsidP="00CB1652" w:rsidRDefault="574AE6D4" w14:paraId="30EA6292" w14:textId="40A820B2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RN004</w:t>
            </w:r>
          </w:p>
        </w:tc>
        <w:tc>
          <w:tcPr>
            <w:tcW w:w="7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5DCE4" w:themeFill="text2" w:themeFillTint="33"/>
            <w:vAlign w:val="center"/>
          </w:tcPr>
          <w:p w:rsidRPr="000C1884" w:rsidR="00CB1652" w:rsidP="00CB1652" w:rsidRDefault="574AE6D4" w14:paraId="2AD435EF" w14:textId="14B2274B">
            <w:pPr>
              <w:pStyle w:val="InfoBlue"/>
              <w:rPr>
                <w:rFonts w:cs="Arial"/>
                <w:sz w:val="22"/>
                <w:szCs w:val="22"/>
              </w:rPr>
            </w:pPr>
            <w:r>
              <w:t>[Uma breve descrição da regra de negócio]</w:t>
            </w:r>
          </w:p>
        </w:tc>
      </w:tr>
      <w:tr w:rsidRPr="0010500A" w:rsidR="00CB1652" w:rsidTr="13C0DEB6" w14:paraId="02FA3E29" w14:textId="77777777">
        <w:trPr>
          <w:cantSplit/>
          <w:jc w:val="center"/>
        </w:trPr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6" w:space="0"/>
            </w:tcBorders>
            <w:shd w:val="clear" w:color="auto" w:fill="auto"/>
            <w:vAlign w:val="center"/>
          </w:tcPr>
          <w:p w:rsidRPr="000C1884" w:rsidR="00CB1652" w:rsidP="00CB1652" w:rsidRDefault="574AE6D4" w14:paraId="7737D4F1" w14:textId="1185A05B">
            <w:pPr>
              <w:pStyle w:val="Corpodetexto1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3C0DEB6">
              <w:rPr>
                <w:rFonts w:ascii="Arial" w:hAnsi="Arial" w:cs="Arial"/>
                <w:sz w:val="22"/>
                <w:szCs w:val="22"/>
              </w:rPr>
              <w:t>RN005</w:t>
            </w:r>
          </w:p>
        </w:tc>
        <w:tc>
          <w:tcPr>
            <w:tcW w:w="7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6" w:space="0"/>
            </w:tcBorders>
            <w:vAlign w:val="center"/>
          </w:tcPr>
          <w:p w:rsidRPr="000C1884" w:rsidR="00CB1652" w:rsidP="00CB1652" w:rsidRDefault="574AE6D4" w14:paraId="33F12281" w14:textId="67E87B44">
            <w:pPr>
              <w:pStyle w:val="InfoBlue"/>
              <w:rPr>
                <w:rFonts w:cs="Arial"/>
                <w:sz w:val="22"/>
                <w:szCs w:val="22"/>
              </w:rPr>
            </w:pPr>
            <w:r>
              <w:t>[Uma breve descrição da regra de negócio]</w:t>
            </w:r>
          </w:p>
        </w:tc>
      </w:tr>
    </w:tbl>
    <w:p w:rsidRPr="00E868FC" w:rsidR="00FD1604" w:rsidP="13C0DEB6" w:rsidRDefault="00FD1604" w14:paraId="4B71CF5F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E132F5" w:rsidRDefault="00E132F5" w14:paraId="529005CF" w14:textId="7A3BA818">
      <w:pPr>
        <w:widowControl/>
        <w:spacing w:line="240" w:lineRule="auto"/>
      </w:pPr>
    </w:p>
    <w:p w:rsidR="00E132F5" w:rsidRDefault="00E132F5" w14:paraId="5DAC8F03" w14:textId="3FF74E51">
      <w:pPr>
        <w:widowControl/>
        <w:spacing w:line="240" w:lineRule="auto"/>
      </w:pPr>
    </w:p>
    <w:p w:rsidR="00E132F5" w:rsidRDefault="00E132F5" w14:paraId="0D84464E" w14:textId="2689DFC0">
      <w:pPr>
        <w:widowControl/>
        <w:spacing w:line="240" w:lineRule="auto"/>
      </w:pPr>
    </w:p>
    <w:p w:rsidR="00E132F5" w:rsidRDefault="00E132F5" w14:paraId="1259922F" w14:textId="77777777">
      <w:pPr>
        <w:widowControl/>
        <w:spacing w:line="240" w:lineRule="auto"/>
      </w:pPr>
    </w:p>
    <w:p w:rsidR="00E132F5" w:rsidP="00E132F5" w:rsidRDefault="00E132F5" w14:paraId="046C9099" w14:textId="4D1D5C29">
      <w:pPr>
        <w:widowControl/>
        <w:spacing w:line="240" w:lineRule="auto"/>
        <w:ind w:left="720" w:firstLine="720"/>
      </w:pPr>
      <w:r>
        <w:br w:type="page"/>
      </w:r>
    </w:p>
    <w:p w:rsidRPr="006F3A2E" w:rsidR="00573252" w:rsidP="00573252" w:rsidRDefault="62CA7A98" w14:paraId="561BC2A4" w14:textId="3B9FA1A9">
      <w:pPr>
        <w:pStyle w:val="Heading1"/>
      </w:pPr>
      <w:bookmarkStart w:name="_Toc106706821" w:id="65"/>
      <w:bookmarkStart w:name="_Toc144101646" w:id="66"/>
      <w:r>
        <w:t>Model</w:t>
      </w:r>
      <w:r w:rsidR="7688EF8E">
        <w:t>os do Sistema</w:t>
      </w:r>
      <w:bookmarkEnd w:id="65"/>
      <w:bookmarkEnd w:id="66"/>
      <w:r w:rsidR="03E61D76">
        <w:t xml:space="preserve"> </w:t>
      </w:r>
    </w:p>
    <w:p w:rsidR="006B21D5" w:rsidP="00A335CE" w:rsidRDefault="00573252" w14:paraId="5B78EE4D" w14:textId="77777777">
      <w:pPr>
        <w:pStyle w:val="InfoBlue"/>
      </w:pPr>
      <w:r>
        <w:t>[</w:t>
      </w:r>
      <w:r w:rsidR="003478F1">
        <w:t xml:space="preserve"> </w:t>
      </w:r>
      <w:r w:rsidR="00451B4E">
        <w:t>É</w:t>
      </w:r>
      <w:r>
        <w:t xml:space="preserve"> a atividade de construção de modelos que explique</w:t>
      </w:r>
      <w:r w:rsidR="00451B4E">
        <w:t>m</w:t>
      </w:r>
      <w:r>
        <w:t xml:space="preserve"> as características e o comportamento </w:t>
      </w:r>
      <w:r w:rsidR="00EB1AAD">
        <w:t>do Sistema</w:t>
      </w:r>
      <w:r>
        <w:t xml:space="preserve"> a ser </w:t>
      </w:r>
      <w:r w:rsidR="00EB1AAD">
        <w:t xml:space="preserve">desenvolvido. </w:t>
      </w:r>
    </w:p>
    <w:p w:rsidRPr="006F3A2E" w:rsidR="00336EC2" w:rsidP="00A335CE" w:rsidRDefault="006B21D5" w14:paraId="1F52EED6" w14:textId="64204C62">
      <w:pPr>
        <w:pStyle w:val="InfoBlue"/>
      </w:pPr>
      <w:r>
        <w:t>Relate aqui o que será desenvolvido neste capítulo.</w:t>
      </w:r>
      <w:r w:rsidR="00EB1AAD">
        <w:t>]</w:t>
      </w:r>
    </w:p>
    <w:p w:rsidRPr="006F3A2E" w:rsidR="00FA6C34" w:rsidP="00A64A3B" w:rsidRDefault="62F14259" w14:paraId="071B5A79" w14:textId="77777777">
      <w:pPr>
        <w:pStyle w:val="Heading2"/>
      </w:pPr>
      <w:bookmarkStart w:name="_Toc106706822" w:id="67"/>
      <w:bookmarkStart w:name="_Toc144101647" w:id="68"/>
      <w:r>
        <w:t>Diagrama de Casos de Uso</w:t>
      </w:r>
      <w:bookmarkEnd w:id="67"/>
      <w:bookmarkEnd w:id="68"/>
    </w:p>
    <w:p w:rsidRPr="006F3A2E" w:rsidR="00A64A3B" w:rsidP="00A335CE" w:rsidRDefault="00FA6C34" w14:paraId="72D23667" w14:textId="1F6F97ED">
      <w:pPr>
        <w:pStyle w:val="InfoBlue"/>
      </w:pPr>
      <w:r>
        <w:t>[</w:t>
      </w:r>
      <w:r w:rsidR="00A64A3B">
        <w:t xml:space="preserve">Representar o conjunto de comportamentos </w:t>
      </w:r>
      <w:r w:rsidR="002F75C7">
        <w:t>d</w:t>
      </w:r>
      <w:r w:rsidR="00A64A3B">
        <w:t>o sistema</w:t>
      </w:r>
      <w:r w:rsidR="00A826B6">
        <w:t xml:space="preserve"> e seus atores</w:t>
      </w:r>
      <w:r w:rsidR="008E0063">
        <w:t>. Explique brevemente o Diagrama de Caso de Uso</w:t>
      </w:r>
      <w:r w:rsidR="00FD1604">
        <w:t xml:space="preserve"> e o desenhe nesta sessão</w:t>
      </w:r>
      <w:r w:rsidR="008E0063">
        <w:t>.</w:t>
      </w:r>
      <w:r w:rsidR="009C6119">
        <w:t xml:space="preserve"> O caso de uso deve aplicar os relacionamentos de generalização, inclusão e extensão</w:t>
      </w:r>
      <w:r>
        <w:t>]</w:t>
      </w:r>
    </w:p>
    <w:p w:rsidR="00C57877" w:rsidP="00C57877" w:rsidRDefault="4A3A94E9" w14:paraId="7CFF9954" w14:textId="5A4E8BE5">
      <w:pPr>
        <w:pStyle w:val="Heading2"/>
      </w:pPr>
      <w:bookmarkStart w:name="_Toc106706823" w:id="69"/>
      <w:bookmarkStart w:name="_Toc144101648" w:id="70"/>
      <w:r>
        <w:t>Especificação dos Casos de Uso</w:t>
      </w:r>
      <w:bookmarkEnd w:id="69"/>
      <w:bookmarkEnd w:id="70"/>
    </w:p>
    <w:p w:rsidRPr="006F3A2E" w:rsidR="00C57877" w:rsidP="00C57877" w:rsidRDefault="00C57877" w14:paraId="6908BBBD" w14:textId="095DB1A8">
      <w:pPr>
        <w:pStyle w:val="InfoBlue"/>
      </w:pPr>
      <w:r>
        <w:t>[Especificação/detalhamento de cada caso de uso do sistema, o detalhamento deve ser feito de forma textual.]</w:t>
      </w:r>
    </w:p>
    <w:p w:rsidRPr="006F3A2E" w:rsidR="00FA6C34" w:rsidP="00F3720D" w:rsidRDefault="713EDCBD" w14:paraId="057DF7D2" w14:textId="7430537B">
      <w:pPr>
        <w:pStyle w:val="Heading3"/>
      </w:pPr>
      <w:bookmarkStart w:name="_Toc106706824" w:id="71"/>
      <w:bookmarkStart w:name="_Toc144101649" w:id="72"/>
      <w:r>
        <w:t>Especificação do Caso de Uso-1</w:t>
      </w:r>
      <w:bookmarkEnd w:id="71"/>
      <w:bookmarkEnd w:id="72"/>
    </w:p>
    <w:p w:rsidR="00FA6C34" w:rsidP="00A335CE" w:rsidRDefault="00FA6C34" w14:paraId="4C98E411" w14:textId="2C58285F">
      <w:pPr>
        <w:pStyle w:val="InfoBlue"/>
      </w:pPr>
      <w:r>
        <w:t>[</w:t>
      </w:r>
      <w:r w:rsidR="00837328">
        <w:t>A especificação deve ser realizada de acordo com o modelo do livro de Bezerra(2015</w:t>
      </w:r>
      <w:r w:rsidR="00BE356F">
        <w:t xml:space="preserve">): </w:t>
      </w:r>
      <w:r w:rsidR="00767790">
        <w:t>Nome do Caso de Uso, Número do C</w:t>
      </w:r>
      <w:r w:rsidR="00BE356F">
        <w:t>aso de U</w:t>
      </w:r>
      <w:r w:rsidR="00767790">
        <w:t>so, Descrição, Pré-Requisitos, Fluxo Principal, Fluxo Alternativo, Fluxo de Exceção e Pós-Condição.</w:t>
      </w:r>
      <w:r>
        <w:t>]</w:t>
      </w:r>
    </w:p>
    <w:p w:rsidRPr="006F3A2E" w:rsidR="00935556" w:rsidP="00935556" w:rsidRDefault="713EDCBD" w14:paraId="20724388" w14:textId="77777777">
      <w:pPr>
        <w:pStyle w:val="Heading3"/>
      </w:pPr>
      <w:bookmarkStart w:name="_Toc106706825" w:id="73"/>
      <w:bookmarkStart w:name="_Toc144101650" w:id="74"/>
      <w:r>
        <w:t>Especificação do Caso de Uso-</w:t>
      </w:r>
      <w:r w:rsidR="34EF7040">
        <w:t>2</w:t>
      </w:r>
      <w:bookmarkEnd w:id="73"/>
      <w:bookmarkEnd w:id="74"/>
    </w:p>
    <w:p w:rsidR="00767790" w:rsidP="00767790" w:rsidRDefault="00767790" w14:paraId="02017459" w14:textId="4272D9D2">
      <w:pPr>
        <w:pStyle w:val="InfoBlue"/>
      </w:pPr>
      <w:r>
        <w:t>[A especificação deve ser realizada de acordo com o modelo do livro de Bezerra(2015): Nome do Caso de Uso, Número do Caso de Uso, Descrição, Pré-Requisitos, Fluxo Principal, Fluxo Alternativo, Fluxo de Exceção e Pós-Condição.]</w:t>
      </w:r>
    </w:p>
    <w:p w:rsidRPr="00C57877" w:rsidR="00935556" w:rsidP="00767790" w:rsidRDefault="00767790" w14:paraId="5A958CB3" w14:textId="3DAE41BC">
      <w:pPr>
        <w:pStyle w:val="InfoBlue"/>
        <w:ind w:left="0"/>
      </w:pPr>
      <w:r>
        <w:t>:</w:t>
      </w:r>
    </w:p>
    <w:p w:rsidRPr="00C57877" w:rsidR="00767790" w:rsidP="13C0DEB6" w:rsidRDefault="00767790" w14:paraId="611C951F" w14:textId="7463BABB">
      <w:pPr>
        <w:pStyle w:val="BodyText"/>
        <w:ind w:left="0"/>
        <w:rPr>
          <w:i/>
          <w:iCs/>
          <w:color w:val="0000FF"/>
        </w:rPr>
      </w:pPr>
      <w:r w:rsidRPr="13C0DEB6">
        <w:rPr>
          <w:i/>
          <w:iCs/>
          <w:color w:val="0000FF"/>
        </w:rPr>
        <w:t>:</w:t>
      </w:r>
    </w:p>
    <w:p w:rsidRPr="00C57877" w:rsidR="00767790" w:rsidP="13C0DEB6" w:rsidRDefault="00767790" w14:paraId="30FF9E6E" w14:textId="4CD636E6">
      <w:pPr>
        <w:pStyle w:val="BodyText"/>
        <w:ind w:left="0"/>
        <w:rPr>
          <w:i/>
          <w:iCs/>
          <w:color w:val="0000FF"/>
        </w:rPr>
      </w:pPr>
      <w:r w:rsidRPr="13C0DEB6">
        <w:rPr>
          <w:i/>
          <w:iCs/>
          <w:color w:val="0000FF"/>
        </w:rPr>
        <w:t>:</w:t>
      </w:r>
    </w:p>
    <w:p w:rsidRPr="00C57877" w:rsidR="00767790" w:rsidP="13C0DEB6" w:rsidRDefault="00767790" w14:paraId="5104F29E" w14:textId="31D59B9C">
      <w:pPr>
        <w:pStyle w:val="BodyText"/>
        <w:ind w:left="0"/>
        <w:rPr>
          <w:i/>
          <w:iCs/>
          <w:color w:val="0000FF"/>
        </w:rPr>
      </w:pPr>
      <w:r w:rsidRPr="13C0DEB6">
        <w:rPr>
          <w:i/>
          <w:iCs/>
          <w:color w:val="0000FF"/>
        </w:rPr>
        <w:t>Etc...</w:t>
      </w:r>
    </w:p>
    <w:p w:rsidR="49AF51CF" w:rsidRDefault="49AF51CF" w14:paraId="00ADE819" w14:textId="4E0BCEAD">
      <w:r>
        <w:br w:type="page"/>
      </w:r>
    </w:p>
    <w:p w:rsidR="49AF51CF" w:rsidP="13C0DEB6" w:rsidRDefault="49AF51CF" w14:paraId="53D5FB55" w14:textId="79DCCBDE">
      <w:pPr>
        <w:pStyle w:val="BodyText"/>
        <w:ind w:left="0"/>
        <w:rPr>
          <w:i/>
          <w:iCs/>
          <w:color w:val="0000FF"/>
        </w:rPr>
      </w:pPr>
    </w:p>
    <w:p w:rsidR="006B21D5" w:rsidP="006B21D5" w:rsidRDefault="2D822E89" w14:paraId="55661E00" w14:textId="0C90124A">
      <w:pPr>
        <w:pStyle w:val="Heading1"/>
      </w:pPr>
      <w:bookmarkStart w:name="_Toc106706826" w:id="75"/>
      <w:bookmarkStart w:name="_Toc144101651" w:id="76"/>
      <w:r>
        <w:t>Implementação das Páginas Web</w:t>
      </w:r>
      <w:bookmarkEnd w:id="75"/>
      <w:bookmarkEnd w:id="76"/>
      <w:r>
        <w:t xml:space="preserve"> </w:t>
      </w:r>
    </w:p>
    <w:p w:rsidRPr="006B21D5" w:rsidR="006B21D5" w:rsidP="13C0DEB6" w:rsidRDefault="006B21D5" w14:paraId="0D7F4055" w14:textId="7062FDDB">
      <w:pPr>
        <w:rPr>
          <w:i/>
          <w:iCs/>
        </w:rPr>
      </w:pPr>
      <w:r w:rsidRPr="13C0DEB6">
        <w:rPr>
          <w:i/>
          <w:iCs/>
          <w:color w:val="0000FF"/>
        </w:rPr>
        <w:t>[Relate aqui o que será desenvolvido neste capítulo</w:t>
      </w:r>
      <w:r w:rsidRPr="13C0DEB6">
        <w:rPr>
          <w:i/>
          <w:iCs/>
          <w:color w:val="2F5496" w:themeColor="accent5" w:themeShade="BF"/>
        </w:rPr>
        <w:t>.]</w:t>
      </w:r>
    </w:p>
    <w:p w:rsidR="006B21D5" w:rsidRDefault="006B21D5" w14:paraId="7D83BC4D" w14:textId="22DAFCCF">
      <w:pPr>
        <w:widowControl/>
        <w:spacing w:line="240" w:lineRule="auto"/>
        <w:rPr>
          <w:rFonts w:cs="Arial"/>
        </w:rPr>
      </w:pPr>
    </w:p>
    <w:p w:rsidR="00EE4D52" w:rsidP="004E0CF4" w:rsidRDefault="21EA5EE1" w14:paraId="462168F1" w14:textId="7F441977">
      <w:pPr>
        <w:pStyle w:val="Heading2"/>
      </w:pPr>
      <w:bookmarkStart w:name="_Toc106706827" w:id="77"/>
      <w:bookmarkStart w:name="_Toc144101652" w:id="78"/>
      <w:r>
        <w:t>Páginas Web</w:t>
      </w:r>
      <w:bookmarkEnd w:id="77"/>
      <w:bookmarkEnd w:id="78"/>
    </w:p>
    <w:p w:rsidRPr="006B21D5" w:rsidR="004E0CF4" w:rsidP="13C0DEB6" w:rsidRDefault="004E0CF4" w14:paraId="79FA9EC7" w14:textId="0F506643">
      <w:pPr>
        <w:rPr>
          <w:i/>
          <w:iCs/>
        </w:rPr>
      </w:pPr>
      <w:r w:rsidRPr="13C0DEB6">
        <w:rPr>
          <w:i/>
          <w:iCs/>
          <w:color w:val="0000FF"/>
        </w:rPr>
        <w:t>[Adicione nesta seção a imagem de cada página que será desenvolvida para este projeto</w:t>
      </w:r>
      <w:r w:rsidRPr="13C0DEB6" w:rsidR="00352FB6">
        <w:rPr>
          <w:i/>
          <w:iCs/>
          <w:color w:val="0000FF"/>
        </w:rPr>
        <w:t xml:space="preserve"> e uma breve descrição sobre ela.</w:t>
      </w:r>
      <w:r w:rsidRPr="13C0DEB6" w:rsidR="009D142A">
        <w:rPr>
          <w:i/>
          <w:iCs/>
          <w:color w:val="0000FF"/>
        </w:rPr>
        <w:t xml:space="preserve"> No Capítulo 1, adicione o link para o repositório público (Github) onde está o código-fonte das páginas web.</w:t>
      </w:r>
      <w:r w:rsidRPr="13C0DEB6">
        <w:rPr>
          <w:i/>
          <w:iCs/>
          <w:color w:val="2F5496" w:themeColor="accent5" w:themeShade="BF"/>
        </w:rPr>
        <w:t>]</w:t>
      </w:r>
    </w:p>
    <w:p w:rsidR="004E0CF4" w:rsidRDefault="004E0CF4" w14:paraId="2BF4DFB5" w14:textId="77777777">
      <w:pPr>
        <w:widowControl/>
        <w:spacing w:line="240" w:lineRule="auto"/>
        <w:rPr>
          <w:rFonts w:cs="Arial"/>
        </w:rPr>
      </w:pPr>
    </w:p>
    <w:p w:rsidR="00EE4D52" w:rsidP="004E0CF4" w:rsidRDefault="21EA5EE1" w14:paraId="43240EFC" w14:textId="7599235A">
      <w:pPr>
        <w:pStyle w:val="Heading2"/>
      </w:pPr>
      <w:bookmarkStart w:name="_Toc106706828" w:id="79"/>
      <w:bookmarkStart w:name="_Toc144101653" w:id="80"/>
      <w:r>
        <w:t>Diagrama de Navegação</w:t>
      </w:r>
      <w:bookmarkEnd w:id="79"/>
      <w:bookmarkEnd w:id="80"/>
    </w:p>
    <w:p w:rsidRPr="006B21D5" w:rsidR="004E0CF4" w:rsidP="13C0DEB6" w:rsidRDefault="004E0CF4" w14:paraId="7592301C" w14:textId="138621E3">
      <w:pPr>
        <w:rPr>
          <w:i/>
          <w:iCs/>
        </w:rPr>
      </w:pPr>
      <w:r w:rsidRPr="13C0DEB6">
        <w:rPr>
          <w:i/>
          <w:iCs/>
          <w:color w:val="0000FF"/>
        </w:rPr>
        <w:t>[Adicione nesta seção o diagrama de navegação entre as páginas</w:t>
      </w:r>
      <w:r w:rsidRPr="13C0DEB6">
        <w:rPr>
          <w:i/>
          <w:iCs/>
          <w:color w:val="2F5496" w:themeColor="accent5" w:themeShade="BF"/>
        </w:rPr>
        <w:t>.]</w:t>
      </w:r>
    </w:p>
    <w:p w:rsidR="00EE4D52" w:rsidRDefault="00EE4D52" w14:paraId="0CD4285F" w14:textId="4D7C0FA6">
      <w:pPr>
        <w:widowControl/>
        <w:spacing w:line="240" w:lineRule="auto"/>
        <w:rPr>
          <w:rFonts w:cs="Arial"/>
        </w:rPr>
      </w:pPr>
    </w:p>
    <w:p w:rsidRPr="00EE4D52" w:rsidR="00EE4D52" w:rsidP="004E0CF4" w:rsidRDefault="3405DFC3" w14:paraId="2B71238E" w14:textId="41B80778">
      <w:pPr>
        <w:pStyle w:val="Heading2"/>
      </w:pPr>
      <w:bookmarkStart w:name="_Toc106706829" w:id="81"/>
      <w:bookmarkStart w:name="_Toc144101654" w:id="82"/>
      <w:r>
        <w:t xml:space="preserve">Decisões do </w:t>
      </w:r>
      <w:r w:rsidR="3322B993">
        <w:t>Design Digital</w:t>
      </w:r>
      <w:bookmarkEnd w:id="81"/>
      <w:bookmarkEnd w:id="82"/>
    </w:p>
    <w:p w:rsidRPr="006B21D5" w:rsidR="004E0CF4" w:rsidP="13C0DEB6" w:rsidRDefault="004E0CF4" w14:paraId="45208C7F" w14:textId="1A6FC1DA">
      <w:pPr>
        <w:rPr>
          <w:i/>
          <w:iCs/>
        </w:rPr>
      </w:pPr>
      <w:r w:rsidRPr="13C0DEB6">
        <w:rPr>
          <w:i/>
          <w:iCs/>
          <w:color w:val="0000FF"/>
        </w:rPr>
        <w:t>[</w:t>
      </w:r>
      <w:r w:rsidRPr="13C0DEB6" w:rsidR="003114DA">
        <w:rPr>
          <w:i/>
          <w:iCs/>
          <w:color w:val="0000FF"/>
        </w:rPr>
        <w:t>Descrever conceitos e técnicas de Design Digital e Visual aplicados às páginas Web desenvolvidas</w:t>
      </w:r>
      <w:r w:rsidRPr="13C0DEB6" w:rsidR="009D142A">
        <w:rPr>
          <w:i/>
          <w:iCs/>
          <w:color w:val="0000FF"/>
        </w:rPr>
        <w:t>.</w:t>
      </w:r>
      <w:r w:rsidRPr="13C0DEB6">
        <w:rPr>
          <w:i/>
          <w:iCs/>
          <w:color w:val="2F5496" w:themeColor="accent5" w:themeShade="BF"/>
        </w:rPr>
        <w:t>]</w:t>
      </w:r>
    </w:p>
    <w:p w:rsidR="006B21D5" w:rsidRDefault="006B21D5" w14:paraId="5903CB8E" w14:textId="3989BE2B">
      <w:pPr>
        <w:widowControl/>
        <w:spacing w:line="240" w:lineRule="auto"/>
        <w:rPr>
          <w:rFonts w:cs="Arial"/>
        </w:rPr>
      </w:pPr>
    </w:p>
    <w:p w:rsidR="004E0CF4" w:rsidRDefault="004E0CF4" w14:paraId="74515A99" w14:textId="7D10EE2A">
      <w:pPr>
        <w:widowControl/>
        <w:spacing w:line="240" w:lineRule="auto"/>
        <w:rPr>
          <w:rFonts w:cs="Arial"/>
        </w:rPr>
      </w:pPr>
      <w:r w:rsidRPr="13C0DEB6">
        <w:rPr>
          <w:rFonts w:cs="Arial"/>
        </w:rPr>
        <w:br w:type="page"/>
      </w:r>
    </w:p>
    <w:p w:rsidR="006B21D5" w:rsidRDefault="006B21D5" w14:paraId="0D8DB541" w14:textId="77777777">
      <w:pPr>
        <w:widowControl/>
        <w:spacing w:line="240" w:lineRule="auto"/>
        <w:rPr>
          <w:rFonts w:cs="Arial"/>
        </w:rPr>
      </w:pPr>
    </w:p>
    <w:p w:rsidR="005177E8" w:rsidRDefault="00EB1AAD" w14:paraId="7B371404" w14:textId="76F0EF4E">
      <w:pPr>
        <w:widowControl/>
        <w:spacing w:line="240" w:lineRule="auto"/>
        <w:rPr>
          <w:rFonts w:cs="Arial"/>
          <w:sz w:val="28"/>
          <w:szCs w:val="28"/>
        </w:rPr>
      </w:pPr>
      <w:r w:rsidRPr="13C0DEB6">
        <w:rPr>
          <w:rFonts w:cs="Arial"/>
          <w:sz w:val="28"/>
          <w:szCs w:val="28"/>
        </w:rPr>
        <w:t>Referência Bibliográfica</w:t>
      </w:r>
    </w:p>
    <w:p w:rsidR="00837328" w:rsidRDefault="00837328" w14:paraId="14198BB5" w14:textId="03C1C3F3">
      <w:pPr>
        <w:widowControl/>
        <w:spacing w:line="240" w:lineRule="auto"/>
        <w:rPr>
          <w:rFonts w:cs="Arial"/>
          <w:sz w:val="28"/>
          <w:szCs w:val="28"/>
        </w:rPr>
      </w:pPr>
    </w:p>
    <w:p w:rsidRPr="00C51F77" w:rsidR="00837328" w:rsidRDefault="00837328" w14:paraId="3B86F414" w14:textId="09FD7CA0">
      <w:pPr>
        <w:widowControl/>
        <w:spacing w:line="240" w:lineRule="auto"/>
        <w:rPr>
          <w:color w:val="000000"/>
        </w:rPr>
      </w:pPr>
      <w:r w:rsidRPr="13C0DEB6">
        <w:rPr>
          <w:color w:val="000000" w:themeColor="text1"/>
        </w:rPr>
        <w:t xml:space="preserve">BEZERRA, Eduardo. </w:t>
      </w:r>
      <w:r w:rsidRPr="13C0DEB6">
        <w:rPr>
          <w:b/>
          <w:bCs/>
          <w:color w:val="000000" w:themeColor="text1"/>
        </w:rPr>
        <w:t>Princípios de Análise e Projeto de Sistemas com UML</w:t>
      </w:r>
      <w:r w:rsidRPr="13C0DEB6">
        <w:rPr>
          <w:color w:val="000000" w:themeColor="text1"/>
        </w:rPr>
        <w:t>. 3 ed. Rio de Janeiro: Elsevier, 2015.</w:t>
      </w:r>
    </w:p>
    <w:p w:rsidRPr="00C51F77" w:rsidR="00A660B3" w:rsidRDefault="00A660B3" w14:paraId="5CA2AEBC" w14:textId="68164D5E">
      <w:pPr>
        <w:widowControl/>
        <w:spacing w:line="240" w:lineRule="auto"/>
        <w:rPr>
          <w:color w:val="000000"/>
        </w:rPr>
      </w:pPr>
    </w:p>
    <w:p w:rsidR="00A660B3" w:rsidRDefault="00A660B3" w14:paraId="040D882D" w14:textId="77777777">
      <w:pPr>
        <w:widowControl/>
        <w:spacing w:line="240" w:lineRule="auto"/>
        <w:rPr>
          <w:rFonts w:cs="Arial"/>
          <w:sz w:val="28"/>
          <w:szCs w:val="28"/>
        </w:rPr>
      </w:pPr>
    </w:p>
    <w:p w:rsidR="00821593" w:rsidRDefault="00821593" w14:paraId="2D9CFFD2" w14:textId="77777777">
      <w:pPr>
        <w:widowControl/>
        <w:spacing w:line="240" w:lineRule="auto"/>
        <w:rPr>
          <w:rFonts w:cs="Arial"/>
          <w:sz w:val="28"/>
          <w:szCs w:val="28"/>
        </w:rPr>
      </w:pPr>
    </w:p>
    <w:p w:rsidR="00821593" w:rsidRDefault="00821593" w14:paraId="1A0FBE36" w14:textId="7B0ED4C1">
      <w:pPr>
        <w:widowControl/>
        <w:spacing w:line="240" w:lineRule="auto"/>
        <w:rPr>
          <w:rFonts w:cs="Arial"/>
          <w:sz w:val="28"/>
          <w:szCs w:val="28"/>
        </w:rPr>
      </w:pPr>
      <w:r w:rsidRPr="13C0DEB6">
        <w:rPr>
          <w:rFonts w:cs="Arial"/>
          <w:sz w:val="28"/>
          <w:szCs w:val="28"/>
        </w:rPr>
        <w:br w:type="page"/>
      </w:r>
    </w:p>
    <w:p w:rsidR="00821593" w:rsidRDefault="00821593" w14:paraId="14FBBF2B" w14:textId="5C1E2BA5">
      <w:pPr>
        <w:widowControl/>
        <w:spacing w:line="240" w:lineRule="auto"/>
        <w:rPr>
          <w:rFonts w:cs="Arial"/>
          <w:sz w:val="28"/>
          <w:szCs w:val="28"/>
        </w:rPr>
      </w:pPr>
      <w:r w:rsidRPr="13C0DEB6">
        <w:rPr>
          <w:rFonts w:cs="Arial"/>
          <w:sz w:val="28"/>
          <w:szCs w:val="28"/>
        </w:rPr>
        <w:t>Apêndice</w:t>
      </w:r>
    </w:p>
    <w:p w:rsidR="00821593" w:rsidRDefault="00821593" w14:paraId="1FD5B141" w14:textId="7D4FFEEB">
      <w:pPr>
        <w:widowControl/>
        <w:spacing w:line="240" w:lineRule="auto"/>
        <w:rPr>
          <w:rFonts w:cs="Arial"/>
          <w:sz w:val="28"/>
          <w:szCs w:val="28"/>
        </w:rPr>
      </w:pPr>
    </w:p>
    <w:p w:rsidR="159701F9" w:rsidP="726617B7" w:rsidRDefault="159701F9" w14:paraId="67ECA7A7" w14:textId="5A55A741">
      <w:pPr>
        <w:pStyle w:val="Heading1"/>
        <w:widowControl/>
        <w:numPr>
          <w:ilvl w:val="0"/>
          <w:numId w:val="0"/>
        </w:numPr>
        <w:spacing w:line="240" w:lineRule="auto"/>
        <w:jc w:val="center"/>
        <w:rPr>
          <w:sz w:val="36"/>
          <w:szCs w:val="36"/>
        </w:rPr>
      </w:pPr>
      <w:r w:rsidRPr="726617B7">
        <w:rPr>
          <w:sz w:val="36"/>
          <w:szCs w:val="36"/>
        </w:rPr>
        <w:t>Super V</w:t>
      </w:r>
    </w:p>
    <w:p w:rsidR="00821593" w:rsidP="49AF51CF" w:rsidRDefault="73E9F6C3" w14:paraId="7E42D25D" w14:textId="5C013D33">
      <w:pPr>
        <w:pStyle w:val="Heading1"/>
        <w:widowControl/>
        <w:numPr>
          <w:ilvl w:val="0"/>
          <w:numId w:val="0"/>
        </w:numPr>
        <w:spacing w:line="240" w:lineRule="auto"/>
      </w:pPr>
      <w:bookmarkStart w:name="_Toc144101655" w:id="83"/>
      <w:r>
        <w:t>Identificação e Organização do Projeto</w:t>
      </w:r>
      <w:bookmarkEnd w:id="83"/>
    </w:p>
    <w:p w:rsidR="00821593" w:rsidP="6BA64C16" w:rsidRDefault="73E9F6C3" w14:paraId="0A620F98" w14:textId="578479C7">
      <w:pPr>
        <w:widowControl/>
        <w:spacing w:line="240" w:lineRule="auto"/>
      </w:pPr>
      <w:r w:rsidRPr="726617B7">
        <w:rPr>
          <w:i/>
          <w:iCs/>
          <w:color w:val="0000FF"/>
        </w:rPr>
        <w:t>[Este capítulo possuirá a identificação dos membros da equipe, docente da disciplina-chave, docentes das disciplinas-satél</w:t>
      </w:r>
      <w:r w:rsidRPr="726617B7" w:rsidR="6C8A1CD4">
        <w:rPr>
          <w:i/>
          <w:iCs/>
          <w:color w:val="0000FF"/>
        </w:rPr>
        <w:t>i</w:t>
      </w:r>
      <w:r w:rsidRPr="726617B7">
        <w:rPr>
          <w:i/>
          <w:iCs/>
          <w:color w:val="0000FF"/>
        </w:rPr>
        <w:t>te. Além disso, será registrado o endereço do repositório dos documentos e artefatos que a equipe deverá entregar conforme o prazo estabelecido no cronograma. As ferramentas utilizadas para a elaboração dos artefatos também serão registradas neste capítulo.]</w:t>
      </w:r>
    </w:p>
    <w:p w:rsidR="6164069F" w:rsidP="726617B7" w:rsidRDefault="6164069F" w14:paraId="5151A138" w14:textId="725ECA60">
      <w:pPr>
        <w:widowControl/>
        <w:spacing w:line="240" w:lineRule="auto"/>
        <w:rPr>
          <w:i/>
          <w:iCs/>
          <w:color w:val="0000FF"/>
        </w:rPr>
      </w:pPr>
      <w:r w:rsidRPr="726617B7">
        <w:rPr>
          <w:i/>
          <w:iCs/>
        </w:rPr>
        <w:t>[ Preencher essa parte ainda hj. ]</w:t>
      </w:r>
    </w:p>
    <w:p w:rsidR="00821593" w:rsidP="49AF51CF" w:rsidRDefault="7430410D" w14:paraId="65B184CD" w14:textId="71A7F62E">
      <w:pPr>
        <w:pStyle w:val="Heading2"/>
        <w:widowControl/>
        <w:numPr>
          <w:ilvl w:val="0"/>
          <w:numId w:val="0"/>
        </w:numPr>
        <w:spacing w:line="240" w:lineRule="auto"/>
      </w:pPr>
      <w:bookmarkStart w:name="_Toc144101656" w:id="84"/>
      <w:r>
        <w:t>Membros da Equipe e seu RA</w:t>
      </w:r>
      <w:bookmarkEnd w:id="84"/>
      <w:r>
        <w:t xml:space="preserve">     </w:t>
      </w:r>
    </w:p>
    <w:p w:rsidR="00821593" w:rsidP="6BA64C16" w:rsidRDefault="00821593" w14:paraId="2BB21AC1" w14:textId="77777777">
      <w:pPr>
        <w:widowControl/>
        <w:spacing w:line="240" w:lineRule="auto"/>
      </w:pPr>
    </w:p>
    <w:p w:rsidR="00821593" w:rsidP="6BA64C16" w:rsidRDefault="7430410D" w14:paraId="30D1C678" w14:textId="01E0AF6C">
      <w:pPr>
        <w:pStyle w:val="Caption"/>
        <w:keepNext/>
        <w:widowControl/>
        <w:jc w:val="center"/>
      </w:pPr>
      <w:bookmarkStart w:name="_Toc144101568" w:id="8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9</w:t>
      </w:r>
      <w:r>
        <w:fldChar w:fldCharType="end"/>
      </w:r>
      <w:r>
        <w:t xml:space="preserve"> Lista de membros</w:t>
      </w:r>
      <w:bookmarkEnd w:id="85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6109"/>
      </w:tblGrid>
      <w:tr w:rsidR="6BA64C16" w:rsidTr="537A2358" w14:paraId="2FDFD6F1" w14:textId="77777777">
        <w:trPr>
          <w:trHeight w:val="300"/>
        </w:trPr>
        <w:tc>
          <w:tcPr>
            <w:tcW w:w="2552" w:type="dxa"/>
            <w:shd w:val="clear" w:color="auto" w:fill="BFBFBF" w:themeFill="background1" w:themeFillShade="BF"/>
            <w:tcMar/>
          </w:tcPr>
          <w:p w:rsidR="6BA64C16" w:rsidP="6BA64C16" w:rsidRDefault="0F5BE68A" w14:paraId="3142B287" w14:textId="508A1F71">
            <w:r>
              <w:t>RA</w:t>
            </w:r>
          </w:p>
        </w:tc>
        <w:tc>
          <w:tcPr>
            <w:tcW w:w="6237" w:type="dxa"/>
            <w:shd w:val="clear" w:color="auto" w:fill="BFBFBF" w:themeFill="background1" w:themeFillShade="BF"/>
            <w:tcMar/>
          </w:tcPr>
          <w:p w:rsidR="6BA64C16" w:rsidP="6BA64C16" w:rsidRDefault="0F5BE68A" w14:paraId="649C7A54" w14:textId="77722F15">
            <w:r>
              <w:t>Nome Completo</w:t>
            </w:r>
          </w:p>
        </w:tc>
      </w:tr>
      <w:tr w:rsidR="6BA64C16" w:rsidTr="537A2358" w14:paraId="45F62855" w14:textId="77777777">
        <w:trPr>
          <w:trHeight w:val="300"/>
        </w:trPr>
        <w:tc>
          <w:tcPr>
            <w:tcW w:w="2552" w:type="dxa"/>
            <w:tcMar/>
          </w:tcPr>
          <w:p w:rsidR="6BA64C16" w:rsidP="6BA64C16" w:rsidRDefault="6BA64C16" w14:paraId="30C331B6" w14:textId="77777777"/>
        </w:tc>
        <w:tc>
          <w:tcPr>
            <w:tcW w:w="6237" w:type="dxa"/>
            <w:tcMar/>
          </w:tcPr>
          <w:p w:rsidR="6BA64C16" w:rsidP="6BA64C16" w:rsidRDefault="51B0BBA4" w14:paraId="61346984" w14:textId="5D6855AB">
            <w:r>
              <w:t>Felipe Vilela Dias de Souza</w:t>
            </w:r>
          </w:p>
        </w:tc>
      </w:tr>
      <w:tr w:rsidR="6BA64C16" w:rsidTr="537A2358" w14:paraId="0682BD70" w14:textId="77777777">
        <w:trPr>
          <w:trHeight w:val="300"/>
        </w:trPr>
        <w:tc>
          <w:tcPr>
            <w:tcW w:w="2552" w:type="dxa"/>
            <w:shd w:val="clear" w:color="auto" w:fill="DEEAF6" w:themeFill="accent1" w:themeFillTint="33"/>
            <w:tcMar/>
          </w:tcPr>
          <w:p w:rsidR="6BA64C16" w:rsidP="726617B7" w:rsidRDefault="2A9EA6B2" w14:paraId="71B8860C" w14:textId="2A05BF60">
            <w:pPr>
              <w:jc w:val="center"/>
            </w:pPr>
            <w:r>
              <w:t>2171392321008</w:t>
            </w:r>
          </w:p>
        </w:tc>
        <w:tc>
          <w:tcPr>
            <w:tcW w:w="6237" w:type="dxa"/>
            <w:shd w:val="clear" w:color="auto" w:fill="DEEAF6" w:themeFill="accent1" w:themeFillTint="33"/>
            <w:tcMar/>
          </w:tcPr>
          <w:p w:rsidR="6BA64C16" w:rsidP="6BA64C16" w:rsidRDefault="51B0BBA4" w14:paraId="41036071" w14:textId="3CE9B27B">
            <w:r>
              <w:t>Luciana Guedes de Araújo</w:t>
            </w:r>
          </w:p>
        </w:tc>
      </w:tr>
      <w:tr w:rsidR="6BA64C16" w:rsidTr="537A2358" w14:paraId="0A69AFB8" w14:textId="77777777">
        <w:trPr>
          <w:trHeight w:val="300"/>
        </w:trPr>
        <w:tc>
          <w:tcPr>
            <w:tcW w:w="2552" w:type="dxa"/>
            <w:tcMar/>
          </w:tcPr>
          <w:p w:rsidR="6BA64C16" w:rsidP="75B4E17E" w:rsidRDefault="0AE9359C" w14:paraId="0A55946E" w14:textId="3FA1B636">
            <w:pPr>
              <w:jc w:val="center"/>
            </w:pPr>
            <w:r>
              <w:t>2171392321015</w:t>
            </w:r>
          </w:p>
        </w:tc>
        <w:tc>
          <w:tcPr>
            <w:tcW w:w="6237" w:type="dxa"/>
            <w:tcMar/>
          </w:tcPr>
          <w:p w:rsidR="6BA64C16" w:rsidP="6BA64C16" w:rsidRDefault="51B0BBA4" w14:paraId="6D03FDB6" w14:textId="2CD37073">
            <w:r>
              <w:t>Marcos Vinicius de Oliveira</w:t>
            </w:r>
          </w:p>
        </w:tc>
      </w:tr>
      <w:tr w:rsidR="6BA64C16" w:rsidTr="537A2358" w14:paraId="6FF3B5F8" w14:textId="77777777">
        <w:trPr>
          <w:trHeight w:val="300"/>
        </w:trPr>
        <w:tc>
          <w:tcPr>
            <w:tcW w:w="2552" w:type="dxa"/>
            <w:shd w:val="clear" w:color="auto" w:fill="DEEAF6" w:themeFill="accent1" w:themeFillTint="33"/>
            <w:tcMar/>
          </w:tcPr>
          <w:p w:rsidR="6BA64C16" w:rsidP="6BA64C16" w:rsidRDefault="6BA64C16" w14:paraId="095736F3" w14:textId="0539D669">
            <w:r w:rsidR="234C7B37">
              <w:rPr/>
              <w:t xml:space="preserve">    2171392321039</w:t>
            </w:r>
          </w:p>
        </w:tc>
        <w:tc>
          <w:tcPr>
            <w:tcW w:w="6237" w:type="dxa"/>
            <w:shd w:val="clear" w:color="auto" w:fill="DEEAF6" w:themeFill="accent1" w:themeFillTint="33"/>
            <w:tcMar/>
          </w:tcPr>
          <w:p w:rsidR="6BA64C16" w:rsidP="6BA64C16" w:rsidRDefault="51B0BBA4" w14:paraId="2E22CA56" w14:textId="13E970A1">
            <w:r>
              <w:t>Matheus da Silva Ferreira</w:t>
            </w:r>
          </w:p>
        </w:tc>
      </w:tr>
      <w:tr w:rsidR="6BA64C16" w:rsidTr="537A2358" w14:paraId="2CE15F42" w14:textId="77777777">
        <w:trPr>
          <w:trHeight w:val="300"/>
        </w:trPr>
        <w:tc>
          <w:tcPr>
            <w:tcW w:w="2552" w:type="dxa"/>
            <w:shd w:val="clear" w:color="auto" w:fill="FFFFFF" w:themeFill="background1"/>
            <w:tcMar/>
          </w:tcPr>
          <w:p w:rsidR="6BA64C16" w:rsidP="6BA64C16" w:rsidRDefault="6BA64C16" w14:paraId="6111C124" w14:textId="77777777"/>
        </w:tc>
        <w:tc>
          <w:tcPr>
            <w:tcW w:w="6237" w:type="dxa"/>
            <w:shd w:val="clear" w:color="auto" w:fill="FFFFFF" w:themeFill="background1"/>
            <w:tcMar/>
          </w:tcPr>
          <w:p w:rsidR="6BA64C16" w:rsidP="6BA64C16" w:rsidRDefault="615FDD64" w14:paraId="6DE8B7B4" w14:textId="281347EF">
            <w:r>
              <w:t>Pedro Henrique</w:t>
            </w:r>
            <w:r w:rsidR="6E66CB05">
              <w:t xml:space="preserve"> Santos Bernardo</w:t>
            </w:r>
          </w:p>
        </w:tc>
      </w:tr>
      <w:tr w:rsidR="75B4E17E" w:rsidTr="537A2358" w14:paraId="6F538C37" w14:textId="77777777">
        <w:trPr>
          <w:trHeight w:val="300"/>
        </w:trPr>
        <w:tc>
          <w:tcPr>
            <w:tcW w:w="2511" w:type="dxa"/>
            <w:shd w:val="clear" w:color="auto" w:fill="DEEAF6" w:themeFill="accent1" w:themeFillTint="33"/>
            <w:tcMar/>
          </w:tcPr>
          <w:p w:rsidR="75B4E17E" w:rsidP="726617B7" w:rsidRDefault="115A019A" w14:paraId="76089D02" w14:textId="0F2449A9">
            <w:pPr>
              <w:jc w:val="center"/>
            </w:pPr>
            <w:r>
              <w:t>2171392321033</w:t>
            </w:r>
          </w:p>
        </w:tc>
        <w:tc>
          <w:tcPr>
            <w:tcW w:w="6135" w:type="dxa"/>
            <w:shd w:val="clear" w:color="auto" w:fill="DEEAF6" w:themeFill="accent1" w:themeFillTint="33"/>
            <w:tcMar/>
          </w:tcPr>
          <w:p w:rsidR="5B4380AD" w:rsidP="75B4E17E" w:rsidRDefault="5B4380AD" w14:paraId="2ACE49F6" w14:textId="34D94454">
            <w:r>
              <w:t>Renato W. de Lima Jacob</w:t>
            </w:r>
          </w:p>
        </w:tc>
      </w:tr>
    </w:tbl>
    <w:p w:rsidR="00821593" w:rsidP="13C0DEB6" w:rsidRDefault="7430410D" w14:paraId="4B82AB53" w14:textId="77777777">
      <w:pPr>
        <w:widowControl/>
        <w:spacing w:line="240" w:lineRule="auto"/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821593" w:rsidP="6BA64C16" w:rsidRDefault="00821593" w14:paraId="4E638955" w14:textId="77777777">
      <w:pPr>
        <w:widowControl/>
        <w:spacing w:line="240" w:lineRule="auto"/>
      </w:pPr>
    </w:p>
    <w:p w:rsidR="00821593" w:rsidP="49AF51CF" w:rsidRDefault="7430410D" w14:paraId="23E1044A" w14:textId="0F23BD9C">
      <w:pPr>
        <w:pStyle w:val="Heading2"/>
        <w:widowControl/>
        <w:numPr>
          <w:ilvl w:val="0"/>
          <w:numId w:val="0"/>
        </w:numPr>
        <w:spacing w:line="240" w:lineRule="auto"/>
      </w:pPr>
      <w:bookmarkStart w:name="_Toc144101657" w:id="86"/>
      <w:r>
        <w:t>Turma</w:t>
      </w:r>
      <w:r w:rsidR="3B6604D6">
        <w:t xml:space="preserve"> </w:t>
      </w:r>
      <w:r>
        <w:t>1 DSM</w:t>
      </w:r>
      <w:r w:rsidR="3EC2E902">
        <w:t xml:space="preserve"> </w:t>
      </w:r>
      <w:r>
        <w:t xml:space="preserve">- </w:t>
      </w:r>
      <w:r w:rsidR="7684A2DA">
        <w:t>2023</w:t>
      </w:r>
      <w:r w:rsidRPr="75B4E17E">
        <w:rPr>
          <w:u w:val="single"/>
        </w:rPr>
        <w:t xml:space="preserve"> / </w:t>
      </w:r>
      <w:r w:rsidRPr="75B4E17E" w:rsidR="498E1ACD">
        <w:rPr>
          <w:u w:val="single"/>
        </w:rPr>
        <w:t>1</w:t>
      </w:r>
      <w:r w:rsidRPr="75B4E17E" w:rsidR="26CCDF5C">
        <w:rPr>
          <w:u w:val="single"/>
        </w:rPr>
        <w:t>°</w:t>
      </w:r>
      <w:r w:rsidRPr="75B4E17E" w:rsidR="498E1ACD">
        <w:rPr>
          <w:u w:val="single"/>
        </w:rPr>
        <w:t xml:space="preserve"> </w:t>
      </w:r>
      <w:r w:rsidRPr="75B4E17E">
        <w:rPr>
          <w:u w:val="single"/>
        </w:rPr>
        <w:t>semestre</w:t>
      </w:r>
      <w:bookmarkEnd w:id="86"/>
    </w:p>
    <w:p w:rsidR="00821593" w:rsidP="49AF51CF" w:rsidRDefault="7430410D" w14:paraId="7469BA93" w14:textId="7984D5EE">
      <w:pPr>
        <w:pStyle w:val="Heading2"/>
        <w:widowControl/>
        <w:numPr>
          <w:ilvl w:val="0"/>
          <w:numId w:val="0"/>
        </w:numPr>
        <w:spacing w:line="240" w:lineRule="auto"/>
      </w:pPr>
      <w:bookmarkStart w:name="_Toc144101658" w:id="87"/>
      <w:r>
        <w:t>Disciplinas</w:t>
      </w:r>
      <w:bookmarkEnd w:id="87"/>
    </w:p>
    <w:p w:rsidR="00821593" w:rsidP="6BA64C16" w:rsidRDefault="7430410D" w14:paraId="70B74A8A" w14:textId="47BE8200">
      <w:pPr>
        <w:pStyle w:val="ListParagraph"/>
        <w:widowControl/>
        <w:numPr>
          <w:ilvl w:val="0"/>
          <w:numId w:val="12"/>
        </w:numPr>
        <w:spacing w:line="240" w:lineRule="auto"/>
      </w:pPr>
      <w:r>
        <w:t xml:space="preserve">Engenharia de Software I – Prof(a). </w:t>
      </w:r>
      <w:r w:rsidR="1FCACA21">
        <w:t>Andrea Zotovici</w:t>
      </w:r>
      <w:r w:rsidR="5226B4AC">
        <w:t>.</w:t>
      </w:r>
    </w:p>
    <w:p w:rsidR="7430410D" w:rsidP="75B4E17E" w:rsidRDefault="7430410D" w14:paraId="042541AD" w14:textId="12B7332A">
      <w:pPr>
        <w:pStyle w:val="ListParagraph"/>
        <w:widowControl/>
        <w:numPr>
          <w:ilvl w:val="0"/>
          <w:numId w:val="12"/>
        </w:numPr>
        <w:spacing w:line="240" w:lineRule="auto"/>
      </w:pPr>
      <w:r>
        <w:t xml:space="preserve">Desenvolvimento Web I – </w:t>
      </w:r>
      <w:r w:rsidR="72D44213">
        <w:t>Prof. Bruno Zolotareff dos Santos</w:t>
      </w:r>
      <w:r w:rsidR="0E6FC30D">
        <w:t>.</w:t>
      </w:r>
    </w:p>
    <w:p w:rsidR="73E9F6C3" w:rsidP="726617B7" w:rsidRDefault="73E9F6C3" w14:paraId="07D68C24" w14:textId="5EE69D3E">
      <w:pPr>
        <w:pStyle w:val="ListParagraph"/>
        <w:widowControl/>
        <w:numPr>
          <w:ilvl w:val="0"/>
          <w:numId w:val="12"/>
        </w:numPr>
        <w:spacing w:line="240" w:lineRule="auto"/>
      </w:pPr>
      <w:r>
        <w:t xml:space="preserve">Design Digital – Prof(a). </w:t>
      </w:r>
      <w:r w:rsidR="39F533EE">
        <w:t>Patrícia</w:t>
      </w:r>
      <w:r w:rsidR="440E49DF">
        <w:t xml:space="preserve"> Gallo de França.</w:t>
      </w:r>
    </w:p>
    <w:p w:rsidR="00821593" w:rsidP="49AF51CF" w:rsidRDefault="7430410D" w14:paraId="4E40A008" w14:textId="28956CA9">
      <w:pPr>
        <w:pStyle w:val="Heading2"/>
        <w:widowControl/>
        <w:numPr>
          <w:ilvl w:val="0"/>
          <w:numId w:val="0"/>
        </w:numPr>
        <w:spacing w:line="240" w:lineRule="auto"/>
      </w:pPr>
      <w:bookmarkStart w:name="_Toc144101659" w:id="88"/>
      <w:r>
        <w:t>Endereço dos Entregáveis</w:t>
      </w:r>
      <w:bookmarkEnd w:id="88"/>
    </w:p>
    <w:p w:rsidR="00821593" w:rsidP="6BA64C16" w:rsidRDefault="00821593" w14:paraId="72F890C6" w14:textId="77777777">
      <w:pPr>
        <w:widowControl/>
        <w:spacing w:line="240" w:lineRule="auto"/>
      </w:pPr>
    </w:p>
    <w:p w:rsidR="00821593" w:rsidP="6BA64C16" w:rsidRDefault="7430410D" w14:paraId="2F28AFBA" w14:textId="7A96CF8E">
      <w:pPr>
        <w:pStyle w:val="Caption"/>
        <w:keepNext/>
        <w:widowControl/>
        <w:jc w:val="center"/>
      </w:pPr>
      <w:bookmarkStart w:name="_Toc144101569" w:id="89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10</w:t>
      </w:r>
      <w:r>
        <w:fldChar w:fldCharType="end"/>
      </w:r>
      <w:r>
        <w:t xml:space="preserve"> Lista de repositórios com os documentos e artefatos do projeto</w:t>
      </w:r>
      <w:bookmarkEnd w:id="89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80"/>
        <w:gridCol w:w="5870"/>
      </w:tblGrid>
      <w:tr w:rsidR="6BA64C16" w:rsidTr="726617B7" w14:paraId="4741EA7E" w14:textId="77777777">
        <w:trPr>
          <w:trHeight w:val="300"/>
        </w:trPr>
        <w:tc>
          <w:tcPr>
            <w:tcW w:w="3480" w:type="dxa"/>
            <w:shd w:val="clear" w:color="auto" w:fill="D9D9D9" w:themeFill="background1" w:themeFillShade="D9"/>
          </w:tcPr>
          <w:p w:rsidR="6BA64C16" w:rsidP="6BA64C16" w:rsidRDefault="0F5BE68A" w14:paraId="43F3C62B" w14:textId="4FA82A70">
            <w:r>
              <w:t>Descrição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6BA64C16" w:rsidP="6BA64C16" w:rsidRDefault="0F5BE68A" w14:paraId="431DA447" w14:textId="03A530DB">
            <w:r>
              <w:t>Endereço</w:t>
            </w:r>
          </w:p>
        </w:tc>
      </w:tr>
      <w:tr w:rsidR="6BA64C16" w:rsidTr="726617B7" w14:paraId="59F289A6" w14:textId="77777777">
        <w:trPr>
          <w:trHeight w:val="300"/>
        </w:trPr>
        <w:tc>
          <w:tcPr>
            <w:tcW w:w="3480" w:type="dxa"/>
          </w:tcPr>
          <w:p w:rsidR="6BA64C16" w:rsidP="6BA64C16" w:rsidRDefault="0F5BE68A" w14:paraId="270C4F12" w14:textId="5DE4F996">
            <w:r>
              <w:t xml:space="preserve">Repositório da Documentação e do Código-Fonte </w:t>
            </w:r>
          </w:p>
        </w:tc>
        <w:tc>
          <w:tcPr>
            <w:tcW w:w="5870" w:type="dxa"/>
          </w:tcPr>
          <w:p w:rsidR="6BA64C16" w:rsidP="6BA64C16" w:rsidRDefault="4D869F7D" w14:paraId="67AB70F6" w14:textId="0E510182">
            <w:r>
              <w:t xml:space="preserve">(Link do </w:t>
            </w:r>
            <w:r w:rsidR="26373654">
              <w:t>repositório</w:t>
            </w:r>
            <w:r>
              <w:t xml:space="preserve"> </w:t>
            </w:r>
            <w:r w:rsidR="73841B2A">
              <w:t xml:space="preserve">compartilhado </w:t>
            </w:r>
            <w:r>
              <w:t xml:space="preserve">do </w:t>
            </w:r>
            <w:r w:rsidR="2E850338">
              <w:t>GitHub</w:t>
            </w:r>
            <w:r>
              <w:t xml:space="preserve">, add </w:t>
            </w:r>
            <w:r w:rsidR="601376F7">
              <w:t xml:space="preserve">ele </w:t>
            </w:r>
            <w:r>
              <w:t>aqui)</w:t>
            </w:r>
          </w:p>
        </w:tc>
      </w:tr>
      <w:tr w:rsidR="6BA64C16" w:rsidTr="726617B7" w14:paraId="16265800" w14:textId="77777777">
        <w:trPr>
          <w:trHeight w:val="300"/>
        </w:trPr>
        <w:tc>
          <w:tcPr>
            <w:tcW w:w="3480" w:type="dxa"/>
          </w:tcPr>
          <w:p w:rsidR="6BA64C16" w:rsidP="6BA64C16" w:rsidRDefault="0F5BE68A" w14:paraId="2B57C50F" w14:textId="614E10FA">
            <w:r>
              <w:t xml:space="preserve">Pitch </w:t>
            </w:r>
          </w:p>
        </w:tc>
        <w:tc>
          <w:tcPr>
            <w:tcW w:w="5870" w:type="dxa"/>
          </w:tcPr>
          <w:p w:rsidR="6BA64C16" w:rsidP="6BA64C16" w:rsidRDefault="6BA64C16" w14:paraId="33A47B21" w14:textId="77777777"/>
        </w:tc>
      </w:tr>
      <w:tr w:rsidR="6BA64C16" w:rsidTr="726617B7" w14:paraId="1967B63F" w14:textId="77777777">
        <w:trPr>
          <w:trHeight w:val="300"/>
        </w:trPr>
        <w:tc>
          <w:tcPr>
            <w:tcW w:w="3480" w:type="dxa"/>
          </w:tcPr>
          <w:p w:rsidR="6BA64C16" w:rsidP="6BA64C16" w:rsidRDefault="0F5BE68A" w14:paraId="34FC8690" w14:textId="50B071DD">
            <w:pPr>
              <w:rPr>
                <w:color w:val="0000FF"/>
              </w:rPr>
            </w:pPr>
            <w:r>
              <w:t>Portfólio</w:t>
            </w:r>
          </w:p>
        </w:tc>
        <w:tc>
          <w:tcPr>
            <w:tcW w:w="5870" w:type="dxa"/>
          </w:tcPr>
          <w:p w:rsidR="6BA64C16" w:rsidP="726617B7" w:rsidRDefault="44770100" w14:paraId="0E43E7BE" w14:textId="176F87DB">
            <w:pPr>
              <w:pStyle w:val="ListParagraph"/>
              <w:numPr>
                <w:ilvl w:val="0"/>
                <w:numId w:val="1"/>
              </w:numPr>
            </w:pPr>
            <w:r w:rsidRPr="726617B7">
              <w:t>Link 1</w:t>
            </w:r>
          </w:p>
          <w:p w:rsidR="6BA64C16" w:rsidP="726617B7" w:rsidRDefault="3AD70E73" w14:paraId="0D80A762" w14:textId="3AB9D65B">
            <w:pPr>
              <w:pStyle w:val="ListParagraph"/>
              <w:numPr>
                <w:ilvl w:val="0"/>
                <w:numId w:val="1"/>
              </w:numPr>
            </w:pPr>
            <w:r w:rsidRPr="726617B7">
              <w:t>https://github.com/Luciana-Guedes-de-Araujo</w:t>
            </w:r>
          </w:p>
          <w:p w:rsidR="6BA64C16" w:rsidP="726617B7" w:rsidRDefault="5B8A9529" w14:paraId="02D703AB" w14:textId="0CAF6C1D">
            <w:pPr>
              <w:pStyle w:val="ListParagraph"/>
              <w:numPr>
                <w:ilvl w:val="0"/>
                <w:numId w:val="1"/>
              </w:numPr>
            </w:pPr>
            <w:r w:rsidRPr="726617B7">
              <w:t>https://github.com/ViniMarkos283</w:t>
            </w:r>
          </w:p>
          <w:p w:rsidR="6BA64C16" w:rsidP="726617B7" w:rsidRDefault="44770100" w14:paraId="6E67250B" w14:textId="4B1AC05D">
            <w:pPr>
              <w:pStyle w:val="ListParagraph"/>
              <w:numPr>
                <w:ilvl w:val="0"/>
                <w:numId w:val="1"/>
              </w:numPr>
            </w:pPr>
            <w:r w:rsidRPr="726617B7">
              <w:t>Link 4</w:t>
            </w:r>
          </w:p>
          <w:p w:rsidR="6BA64C16" w:rsidP="726617B7" w:rsidRDefault="44770100" w14:paraId="686888B1" w14:textId="402B30EA">
            <w:pPr>
              <w:pStyle w:val="ListParagraph"/>
              <w:numPr>
                <w:ilvl w:val="0"/>
                <w:numId w:val="1"/>
              </w:numPr>
            </w:pPr>
            <w:r w:rsidRPr="726617B7">
              <w:t>Link 5</w:t>
            </w:r>
          </w:p>
          <w:p w:rsidR="6BA64C16" w:rsidP="726617B7" w:rsidRDefault="44770100" w14:paraId="05061EA7" w14:textId="2CA02C7C">
            <w:pPr>
              <w:pStyle w:val="ListParagraph"/>
              <w:numPr>
                <w:ilvl w:val="0"/>
                <w:numId w:val="1"/>
              </w:numPr>
            </w:pPr>
            <w:r w:rsidRPr="726617B7">
              <w:t>Link 6</w:t>
            </w:r>
          </w:p>
        </w:tc>
      </w:tr>
      <w:tr w:rsidR="6BA64C16" w:rsidTr="726617B7" w14:paraId="10E1D62A" w14:textId="77777777">
        <w:trPr>
          <w:trHeight w:val="300"/>
        </w:trPr>
        <w:tc>
          <w:tcPr>
            <w:tcW w:w="3480" w:type="dxa"/>
          </w:tcPr>
          <w:p w:rsidR="6BA64C16" w:rsidP="13C0DEB6" w:rsidRDefault="0F5BE68A" w14:paraId="452BFC9E" w14:textId="521E5470">
            <w:pPr>
              <w:rPr>
                <w:i/>
                <w:iCs/>
              </w:rPr>
            </w:pPr>
            <w:r w:rsidRPr="13C0DEB6">
              <w:rPr>
                <w:i/>
                <w:iCs/>
                <w:color w:val="0000FF"/>
              </w:rPr>
              <w:t>[complemente de acordo com a necessidade]</w:t>
            </w:r>
          </w:p>
        </w:tc>
        <w:tc>
          <w:tcPr>
            <w:tcW w:w="5870" w:type="dxa"/>
          </w:tcPr>
          <w:p w:rsidR="6BA64C16" w:rsidP="6BA64C16" w:rsidRDefault="6BA64C16" w14:paraId="1AF72607" w14:textId="77777777"/>
        </w:tc>
      </w:tr>
    </w:tbl>
    <w:p w:rsidR="00821593" w:rsidP="13C0DEB6" w:rsidRDefault="7430410D" w14:paraId="1313AA9F" w14:textId="77777777">
      <w:pPr>
        <w:widowControl/>
        <w:spacing w:line="240" w:lineRule="auto"/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821593" w:rsidP="6BA64C16" w:rsidRDefault="00821593" w14:paraId="7EEE7BA3" w14:textId="15B04648">
      <w:pPr>
        <w:widowControl/>
        <w:spacing w:line="240" w:lineRule="auto"/>
      </w:pPr>
    </w:p>
    <w:p w:rsidR="00821593" w:rsidP="6BA64C16" w:rsidRDefault="00821593" w14:paraId="36BEEF46" w14:textId="77777777">
      <w:pPr>
        <w:widowControl/>
        <w:spacing w:after="120" w:line="240" w:lineRule="auto"/>
        <w:jc w:val="both"/>
      </w:pPr>
    </w:p>
    <w:p w:rsidR="00821593" w:rsidP="6BA64C16" w:rsidRDefault="7430410D" w14:paraId="50FC0CCF" w14:textId="29239CA1">
      <w:pPr>
        <w:widowControl/>
        <w:spacing w:after="120" w:line="240" w:lineRule="auto"/>
        <w:jc w:val="both"/>
      </w:pPr>
      <w:r>
        <w:t>A documentação e o código-fonte deverão ser compartilhados com o professor por meio de repositórios. A documentação pode ser concentrada em uma pasta no OneDrive. O código-fonte pode ser disponibilizado no GitHub, Colab ou outro repositório amplamente utilizado por empresas para armazenamento e controle de versões.</w:t>
      </w:r>
    </w:p>
    <w:p w:rsidR="00821593" w:rsidP="6BA64C16" w:rsidRDefault="7430410D" w14:paraId="41F9AA93" w14:textId="2BB35A01">
      <w:pPr>
        <w:widowControl/>
        <w:spacing w:after="120" w:line="240" w:lineRule="auto"/>
        <w:jc w:val="both"/>
      </w:pPr>
      <w:r>
        <w:t>O pitch é um vídeo gravado por cada aluno, com duração de até 5 minutos, expondo de maneira coesa, clara e objetiva o projeto com o objetivo de despertar o interesse do ouvinte.</w:t>
      </w:r>
    </w:p>
    <w:p w:rsidR="00821593" w:rsidP="6BA64C16" w:rsidRDefault="7430410D" w14:paraId="2382DC23" w14:textId="5B64530C">
      <w:pPr>
        <w:widowControl/>
        <w:spacing w:after="120" w:line="240" w:lineRule="auto"/>
        <w:jc w:val="both"/>
      </w:pPr>
      <w:r w:rsidRPr="6BA64C16">
        <w:t xml:space="preserve">O portfólio deve ser individual e será elaborado com apoio de uma ferramenta, como as apresentadas no </w:t>
      </w:r>
      <w:r w:rsidRPr="6BA64C16" w:rsidR="00821593">
        <w:fldChar w:fldCharType="begin"/>
      </w:r>
      <w:r w:rsidRPr="6BA64C16" w:rsidR="00821593">
        <w:instrText xml:space="preserve"> REF _Ref106705939 \h  \* MERGEFORMAT </w:instrText>
      </w:r>
      <w:r w:rsidRPr="6BA64C16" w:rsidR="00821593">
        <w:fldChar w:fldCharType="separate"/>
      </w:r>
      <w:r w:rsidR="005316A8">
        <w:rPr>
          <w:b/>
          <w:bCs/>
        </w:rPr>
        <w:t>Erro! Fonte de referência não encontrada.</w:t>
      </w:r>
      <w:r w:rsidRPr="6BA64C16" w:rsidR="00821593">
        <w:fldChar w:fldCharType="end"/>
      </w:r>
      <w:r w:rsidRPr="6BA64C16">
        <w:t>. Esta é uma maneira de evidenciar as competências desenvolvidas durante o curso e poderá ser apresentado em processos seletivos para estágio ou emprego.</w:t>
      </w:r>
    </w:p>
    <w:p w:rsidR="00821593" w:rsidP="6BA64C16" w:rsidRDefault="7430410D" w14:paraId="15234112" w14:textId="2063D5B1">
      <w:pPr>
        <w:pStyle w:val="Caption"/>
        <w:keepNext/>
        <w:widowControl/>
        <w:jc w:val="center"/>
      </w:pPr>
      <w:bookmarkStart w:name="_Toc144101570" w:id="90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11</w:t>
      </w:r>
      <w:r>
        <w:fldChar w:fldCharType="end"/>
      </w:r>
      <w:r>
        <w:t xml:space="preserve"> Ferramentas para elaboração de portfólio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6BA64C16" w:rsidTr="13C0DEB6" w14:paraId="2FDE776F" w14:textId="77777777">
        <w:trPr>
          <w:trHeight w:val="300"/>
        </w:trPr>
        <w:tc>
          <w:tcPr>
            <w:tcW w:w="2972" w:type="dxa"/>
            <w:shd w:val="clear" w:color="auto" w:fill="D9D9D9" w:themeFill="background1" w:themeFillShade="D9"/>
          </w:tcPr>
          <w:p w:rsidR="6BA64C16" w:rsidP="6BA64C16" w:rsidRDefault="0F5BE68A" w14:paraId="4A235154" w14:textId="4EB88513">
            <w:r>
              <w:t>Ferramenta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6BA64C16" w:rsidP="6BA64C16" w:rsidRDefault="0F5BE68A" w14:paraId="228F74FF" w14:textId="52BBACC5">
            <w:r>
              <w:t>Endereço</w:t>
            </w:r>
          </w:p>
        </w:tc>
      </w:tr>
      <w:tr w:rsidR="6BA64C16" w:rsidTr="13C0DEB6" w14:paraId="3A164115" w14:textId="77777777">
        <w:trPr>
          <w:trHeight w:val="300"/>
        </w:trPr>
        <w:tc>
          <w:tcPr>
            <w:tcW w:w="2972" w:type="dxa"/>
          </w:tcPr>
          <w:p w:rsidR="6BA64C16" w:rsidP="6BA64C16" w:rsidRDefault="0F5BE68A" w14:paraId="058FD5C4" w14:textId="7902F9B2">
            <w:r>
              <w:t>Behance</w:t>
            </w:r>
          </w:p>
        </w:tc>
        <w:tc>
          <w:tcPr>
            <w:tcW w:w="6378" w:type="dxa"/>
          </w:tcPr>
          <w:p w:rsidR="6BA64C16" w:rsidP="6BA64C16" w:rsidRDefault="004471B3" w14:paraId="393B46E1" w14:textId="721F24F6">
            <w:hyperlink r:id="rId17">
              <w:r w:rsidRPr="13C0DEB6" w:rsidR="0F5BE68A">
                <w:rPr>
                  <w:rStyle w:val="Hyperlink"/>
                </w:rPr>
                <w:t>https://www.behance.net/</w:t>
              </w:r>
            </w:hyperlink>
          </w:p>
        </w:tc>
      </w:tr>
      <w:tr w:rsidR="6BA64C16" w:rsidTr="13C0DEB6" w14:paraId="43556672" w14:textId="77777777">
        <w:trPr>
          <w:trHeight w:val="300"/>
        </w:trPr>
        <w:tc>
          <w:tcPr>
            <w:tcW w:w="2972" w:type="dxa"/>
          </w:tcPr>
          <w:p w:rsidR="6BA64C16" w:rsidRDefault="6BA64C16" w14:paraId="39524E17" w14:textId="77777777">
            <w:r>
              <w:t>Book Creator</w:t>
            </w:r>
          </w:p>
        </w:tc>
        <w:tc>
          <w:tcPr>
            <w:tcW w:w="6378" w:type="dxa"/>
          </w:tcPr>
          <w:p w:rsidR="6BA64C16" w:rsidRDefault="004471B3" w14:paraId="7519D6F5" w14:textId="77777777">
            <w:hyperlink r:id="rId18">
              <w:r w:rsidRPr="13C0DEB6" w:rsidR="0F5BE68A">
                <w:rPr>
                  <w:rStyle w:val="Hyperlink"/>
                </w:rPr>
                <w:t>https://bookcreator.com/</w:t>
              </w:r>
            </w:hyperlink>
          </w:p>
        </w:tc>
      </w:tr>
      <w:tr w:rsidR="6BA64C16" w:rsidTr="13C0DEB6" w14:paraId="246248E9" w14:textId="77777777">
        <w:trPr>
          <w:trHeight w:val="300"/>
        </w:trPr>
        <w:tc>
          <w:tcPr>
            <w:tcW w:w="2972" w:type="dxa"/>
          </w:tcPr>
          <w:p w:rsidR="6BA64C16" w:rsidRDefault="6BA64C16" w14:paraId="7EC6BBF7" w14:textId="0BE1E0CA">
            <w:r>
              <w:t>Krop</w:t>
            </w:r>
          </w:p>
        </w:tc>
        <w:tc>
          <w:tcPr>
            <w:tcW w:w="6378" w:type="dxa"/>
          </w:tcPr>
          <w:p w:rsidR="6BA64C16" w:rsidRDefault="004471B3" w14:paraId="1A949EAA" w14:textId="33204BC2">
            <w:hyperlink r:id="rId19">
              <w:r w:rsidRPr="13C0DEB6" w:rsidR="0F5BE68A">
                <w:rPr>
                  <w:rStyle w:val="Hyperlink"/>
                </w:rPr>
                <w:t>https://www.krop.com/</w:t>
              </w:r>
            </w:hyperlink>
          </w:p>
        </w:tc>
      </w:tr>
      <w:tr w:rsidR="6BA64C16" w:rsidTr="13C0DEB6" w14:paraId="67E77B58" w14:textId="77777777">
        <w:trPr>
          <w:trHeight w:val="300"/>
        </w:trPr>
        <w:tc>
          <w:tcPr>
            <w:tcW w:w="2972" w:type="dxa"/>
          </w:tcPr>
          <w:p w:rsidR="6BA64C16" w:rsidRDefault="6BA64C16" w14:paraId="481D9E5E" w14:textId="68DAC4BC">
            <w:r>
              <w:t>Mahara</w:t>
            </w:r>
          </w:p>
        </w:tc>
        <w:tc>
          <w:tcPr>
            <w:tcW w:w="6378" w:type="dxa"/>
          </w:tcPr>
          <w:p w:rsidR="6BA64C16" w:rsidRDefault="004471B3" w14:paraId="4A2F875C" w14:textId="7A5A130E">
            <w:hyperlink r:id="rId20">
              <w:r w:rsidRPr="13C0DEB6" w:rsidR="0F5BE68A">
                <w:rPr>
                  <w:rStyle w:val="Hyperlink"/>
                </w:rPr>
                <w:t>https://mahara.org/</w:t>
              </w:r>
            </w:hyperlink>
          </w:p>
        </w:tc>
      </w:tr>
      <w:tr w:rsidR="6BA64C16" w:rsidTr="13C0DEB6" w14:paraId="7C4AC92D" w14:textId="77777777">
        <w:trPr>
          <w:trHeight w:val="300"/>
        </w:trPr>
        <w:tc>
          <w:tcPr>
            <w:tcW w:w="2972" w:type="dxa"/>
          </w:tcPr>
          <w:p w:rsidR="6BA64C16" w:rsidRDefault="6BA64C16" w14:paraId="3D36E5C8" w14:textId="3CBC6DE4">
            <w:r>
              <w:t>Medium</w:t>
            </w:r>
          </w:p>
        </w:tc>
        <w:tc>
          <w:tcPr>
            <w:tcW w:w="6378" w:type="dxa"/>
          </w:tcPr>
          <w:p w:rsidR="6BA64C16" w:rsidRDefault="004471B3" w14:paraId="58A5C290" w14:textId="1C491ADF">
            <w:hyperlink r:id="rId21">
              <w:r w:rsidRPr="13C0DEB6" w:rsidR="0F5BE68A">
                <w:rPr>
                  <w:rStyle w:val="Hyperlink"/>
                </w:rPr>
                <w:t>https://medium.com/@portugue</w:t>
              </w:r>
            </w:hyperlink>
          </w:p>
        </w:tc>
      </w:tr>
      <w:tr w:rsidR="6BA64C16" w:rsidTr="13C0DEB6" w14:paraId="04BA553F" w14:textId="77777777">
        <w:trPr>
          <w:trHeight w:val="300"/>
        </w:trPr>
        <w:tc>
          <w:tcPr>
            <w:tcW w:w="2972" w:type="dxa"/>
          </w:tcPr>
          <w:p w:rsidR="6BA64C16" w:rsidRDefault="6BA64C16" w14:paraId="64196E2B" w14:textId="77777777">
            <w:r>
              <w:t>Spark Adobe</w:t>
            </w:r>
          </w:p>
        </w:tc>
        <w:tc>
          <w:tcPr>
            <w:tcW w:w="6378" w:type="dxa"/>
          </w:tcPr>
          <w:p w:rsidR="6BA64C16" w:rsidRDefault="004471B3" w14:paraId="59513DF0" w14:textId="77777777">
            <w:hyperlink r:id="rId22">
              <w:r w:rsidRPr="13C0DEB6" w:rsidR="0F5BE68A">
                <w:rPr>
                  <w:rStyle w:val="Hyperlink"/>
                </w:rPr>
                <w:t>https://spark.adobe.com/pt-BR/features</w:t>
              </w:r>
            </w:hyperlink>
          </w:p>
        </w:tc>
      </w:tr>
      <w:tr w:rsidR="6BA64C16" w:rsidTr="13C0DEB6" w14:paraId="2733E4E1" w14:textId="77777777">
        <w:trPr>
          <w:trHeight w:val="300"/>
        </w:trPr>
        <w:tc>
          <w:tcPr>
            <w:tcW w:w="2972" w:type="dxa"/>
          </w:tcPr>
          <w:p w:rsidR="6BA64C16" w:rsidP="6BA64C16" w:rsidRDefault="0F5BE68A" w14:paraId="61820E34" w14:textId="77777777">
            <w:r>
              <w:t>Weebly</w:t>
            </w:r>
          </w:p>
        </w:tc>
        <w:tc>
          <w:tcPr>
            <w:tcW w:w="6378" w:type="dxa"/>
          </w:tcPr>
          <w:p w:rsidR="6BA64C16" w:rsidP="6BA64C16" w:rsidRDefault="0F5BE68A" w14:paraId="1A3FE42E" w14:textId="77777777">
            <w:r>
              <w:t xml:space="preserve">https://www.weebly.com/br </w:t>
            </w:r>
          </w:p>
        </w:tc>
      </w:tr>
      <w:tr w:rsidR="6BA64C16" w:rsidTr="13C0DEB6" w14:paraId="4A6D28F9" w14:textId="77777777">
        <w:trPr>
          <w:trHeight w:val="300"/>
        </w:trPr>
        <w:tc>
          <w:tcPr>
            <w:tcW w:w="2972" w:type="dxa"/>
          </w:tcPr>
          <w:p w:rsidR="6BA64C16" w:rsidRDefault="6BA64C16" w14:paraId="7820AF1D" w14:textId="057B926A">
            <w:r>
              <w:t>Wix</w:t>
            </w:r>
          </w:p>
        </w:tc>
        <w:tc>
          <w:tcPr>
            <w:tcW w:w="6378" w:type="dxa"/>
          </w:tcPr>
          <w:p w:rsidR="6BA64C16" w:rsidRDefault="004471B3" w14:paraId="71DFAF0A" w14:textId="2320BCFE">
            <w:hyperlink r:id="rId23">
              <w:r w:rsidRPr="13C0DEB6" w:rsidR="0F5BE68A">
                <w:rPr>
                  <w:rStyle w:val="Hyperlink"/>
                </w:rPr>
                <w:t>https://pt.wix.com/</w:t>
              </w:r>
            </w:hyperlink>
          </w:p>
        </w:tc>
      </w:tr>
    </w:tbl>
    <w:p w:rsidR="00821593" w:rsidP="13C0DEB6" w:rsidRDefault="7430410D" w14:paraId="6D1C1AE8" w14:textId="06B1BBF7">
      <w:pPr>
        <w:widowControl/>
        <w:spacing w:line="240" w:lineRule="auto"/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CESU (2021)</w:t>
      </w:r>
    </w:p>
    <w:p w:rsidR="00821593" w:rsidP="49AF51CF" w:rsidRDefault="7430410D" w14:paraId="6E1F6F8A" w14:textId="63C71EF1">
      <w:pPr>
        <w:pStyle w:val="Heading2"/>
        <w:widowControl/>
        <w:numPr>
          <w:ilvl w:val="0"/>
          <w:numId w:val="0"/>
        </w:numPr>
        <w:spacing w:line="240" w:lineRule="auto"/>
      </w:pPr>
      <w:bookmarkStart w:name="_Toc144101660" w:id="91"/>
      <w:r>
        <w:t>Ferramentas Adotadas</w:t>
      </w:r>
      <w:bookmarkEnd w:id="91"/>
    </w:p>
    <w:p w:rsidR="00821593" w:rsidP="6BA64C16" w:rsidRDefault="00821593" w14:paraId="73FFD221" w14:textId="77777777">
      <w:pPr>
        <w:widowControl/>
        <w:spacing w:line="240" w:lineRule="auto"/>
      </w:pPr>
    </w:p>
    <w:p w:rsidR="00821593" w:rsidP="6BA64C16" w:rsidRDefault="7430410D" w14:paraId="2EC2AB24" w14:textId="1563332F">
      <w:pPr>
        <w:pStyle w:val="Caption"/>
        <w:keepNext/>
        <w:widowControl/>
        <w:jc w:val="center"/>
      </w:pPr>
      <w:bookmarkStart w:name="_Toc144101571" w:id="92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12</w:t>
      </w:r>
      <w:r>
        <w:fldChar w:fldCharType="end"/>
      </w:r>
      <w:r>
        <w:t xml:space="preserve"> Lista com as ferramentas utilizadas para a elaboração dos artefatos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6BA64C16" w:rsidTr="13C0DEB6" w14:paraId="2DD3B162" w14:textId="77777777">
        <w:trPr>
          <w:trHeight w:val="300"/>
        </w:trPr>
        <w:tc>
          <w:tcPr>
            <w:tcW w:w="4675" w:type="dxa"/>
            <w:shd w:val="clear" w:color="auto" w:fill="D9D9D9" w:themeFill="background1" w:themeFillShade="D9"/>
          </w:tcPr>
          <w:p w:rsidR="6BA64C16" w:rsidP="6BA64C16" w:rsidRDefault="0F5BE68A" w14:paraId="10CA717D" w14:textId="0426939E">
            <w:r>
              <w:t>Artefato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6BA64C16" w:rsidP="6BA64C16" w:rsidRDefault="0F5BE68A" w14:paraId="4B95E7D9" w14:textId="17655BFD">
            <w:r>
              <w:t>Ferramenta</w:t>
            </w:r>
          </w:p>
        </w:tc>
      </w:tr>
      <w:tr w:rsidR="6BA64C16" w:rsidTr="13C0DEB6" w14:paraId="22425EBA" w14:textId="77777777">
        <w:trPr>
          <w:trHeight w:val="300"/>
        </w:trPr>
        <w:tc>
          <w:tcPr>
            <w:tcW w:w="4675" w:type="dxa"/>
            <w:shd w:val="clear" w:color="auto" w:fill="auto"/>
          </w:tcPr>
          <w:p w:rsidR="6BA64C16" w:rsidP="6BA64C16" w:rsidRDefault="0F5BE68A" w14:paraId="3AE0CE99" w14:textId="1CFF0AC2">
            <w:r>
              <w:t>IDEF0</w:t>
            </w:r>
          </w:p>
        </w:tc>
        <w:tc>
          <w:tcPr>
            <w:tcW w:w="4675" w:type="dxa"/>
            <w:shd w:val="clear" w:color="auto" w:fill="auto"/>
          </w:tcPr>
          <w:p w:rsidR="6BA64C16" w:rsidP="6BA64C16" w:rsidRDefault="6BA64C16" w14:paraId="0CA0C48F" w14:textId="77777777"/>
        </w:tc>
      </w:tr>
      <w:tr w:rsidR="6BA64C16" w:rsidTr="13C0DEB6" w14:paraId="3ABAF81C" w14:textId="77777777">
        <w:trPr>
          <w:trHeight w:val="300"/>
        </w:trPr>
        <w:tc>
          <w:tcPr>
            <w:tcW w:w="4675" w:type="dxa"/>
            <w:shd w:val="clear" w:color="auto" w:fill="auto"/>
          </w:tcPr>
          <w:p w:rsidR="6BA64C16" w:rsidP="6BA64C16" w:rsidRDefault="0F5BE68A" w14:paraId="4CAABAD6" w14:textId="34349F7A">
            <w:r>
              <w:t>BPMN</w:t>
            </w:r>
          </w:p>
        </w:tc>
        <w:tc>
          <w:tcPr>
            <w:tcW w:w="4675" w:type="dxa"/>
            <w:shd w:val="clear" w:color="auto" w:fill="auto"/>
          </w:tcPr>
          <w:p w:rsidR="6BA64C16" w:rsidP="6BA64C16" w:rsidRDefault="6BA64C16" w14:paraId="0B2887A9" w14:textId="77777777"/>
        </w:tc>
      </w:tr>
      <w:tr w:rsidR="6BA64C16" w:rsidTr="13C0DEB6" w14:paraId="2526E6AB" w14:textId="77777777">
        <w:trPr>
          <w:trHeight w:val="300"/>
        </w:trPr>
        <w:tc>
          <w:tcPr>
            <w:tcW w:w="4675" w:type="dxa"/>
          </w:tcPr>
          <w:p w:rsidR="6BA64C16" w:rsidP="6BA64C16" w:rsidRDefault="0F5BE68A" w14:paraId="33DAF267" w14:textId="7EC10FAB">
            <w:r>
              <w:t>Diagrama de Casos de Uso</w:t>
            </w:r>
          </w:p>
        </w:tc>
        <w:tc>
          <w:tcPr>
            <w:tcW w:w="4675" w:type="dxa"/>
          </w:tcPr>
          <w:p w:rsidR="6BA64C16" w:rsidP="6BA64C16" w:rsidRDefault="6BA64C16" w14:paraId="2A1ACAEB" w14:textId="77777777"/>
        </w:tc>
      </w:tr>
      <w:tr w:rsidR="6BA64C16" w:rsidTr="13C0DEB6" w14:paraId="4C79CD0C" w14:textId="77777777">
        <w:trPr>
          <w:trHeight w:val="300"/>
        </w:trPr>
        <w:tc>
          <w:tcPr>
            <w:tcW w:w="4675" w:type="dxa"/>
          </w:tcPr>
          <w:p w:rsidR="6BA64C16" w:rsidP="6BA64C16" w:rsidRDefault="0F5BE68A" w14:paraId="164AFB6D" w14:textId="0E79DD57">
            <w:r>
              <w:t>Protótipo do Site</w:t>
            </w:r>
          </w:p>
        </w:tc>
        <w:tc>
          <w:tcPr>
            <w:tcW w:w="4675" w:type="dxa"/>
          </w:tcPr>
          <w:p w:rsidR="6BA64C16" w:rsidP="6BA64C16" w:rsidRDefault="6BA64C16" w14:paraId="71444C70" w14:textId="77777777"/>
        </w:tc>
      </w:tr>
      <w:tr w:rsidR="6BA64C16" w:rsidTr="13C0DEB6" w14:paraId="0679B913" w14:textId="77777777">
        <w:trPr>
          <w:trHeight w:val="300"/>
        </w:trPr>
        <w:tc>
          <w:tcPr>
            <w:tcW w:w="4675" w:type="dxa"/>
          </w:tcPr>
          <w:p w:rsidR="6BA64C16" w:rsidP="13C0DEB6" w:rsidRDefault="0F5BE68A" w14:paraId="44DBF439" w14:textId="750B75A7">
            <w:pPr>
              <w:rPr>
                <w:i/>
                <w:iCs/>
              </w:rPr>
            </w:pPr>
            <w:r w:rsidRPr="13C0DEB6">
              <w:rPr>
                <w:i/>
                <w:iCs/>
                <w:color w:val="0000FF"/>
              </w:rPr>
              <w:t>[complemente de acordo com a necessidade]</w:t>
            </w:r>
          </w:p>
        </w:tc>
        <w:tc>
          <w:tcPr>
            <w:tcW w:w="4675" w:type="dxa"/>
          </w:tcPr>
          <w:p w:rsidR="6BA64C16" w:rsidP="6BA64C16" w:rsidRDefault="6BA64C16" w14:paraId="46D6D9E2" w14:textId="77777777"/>
        </w:tc>
      </w:tr>
    </w:tbl>
    <w:p w:rsidR="00821593" w:rsidP="13C0DEB6" w:rsidRDefault="7430410D" w14:paraId="6CCFA8AC" w14:textId="77777777">
      <w:pPr>
        <w:widowControl/>
        <w:spacing w:line="240" w:lineRule="auto"/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821593" w:rsidP="6BA64C16" w:rsidRDefault="00821593" w14:paraId="18D3FC2C" w14:textId="34C1C72F">
      <w:pPr>
        <w:widowControl/>
        <w:spacing w:line="240" w:lineRule="auto"/>
      </w:pPr>
    </w:p>
    <w:p w:rsidR="00821593" w:rsidP="49AF51CF" w:rsidRDefault="7430410D" w14:paraId="5C753186" w14:textId="77777777">
      <w:pPr>
        <w:pStyle w:val="Heading2"/>
        <w:widowControl/>
        <w:numPr>
          <w:ilvl w:val="0"/>
          <w:numId w:val="0"/>
        </w:numPr>
        <w:spacing w:line="240" w:lineRule="auto"/>
      </w:pPr>
      <w:bookmarkStart w:name="_Toc144101661" w:id="93"/>
      <w:r>
        <w:t>Cronograma</w:t>
      </w:r>
      <w:bookmarkEnd w:id="93"/>
    </w:p>
    <w:p w:rsidR="00821593" w:rsidP="6BA64C16" w:rsidRDefault="7430410D" w14:paraId="6AB319D6" w14:textId="0A406970">
      <w:pPr>
        <w:widowControl/>
        <w:spacing w:line="240" w:lineRule="auto"/>
      </w:pPr>
      <w:r>
        <w:t>O cronograma utiliza como referência o dia de aula da disciplina Engenharia de Software I.</w:t>
      </w:r>
    </w:p>
    <w:p w:rsidR="00821593" w:rsidP="6BA64C16" w:rsidRDefault="7430410D" w14:paraId="52C43216" w14:textId="2C1BC2AA">
      <w:pPr>
        <w:pStyle w:val="Caption"/>
        <w:keepNext/>
        <w:widowControl/>
        <w:jc w:val="center"/>
      </w:pPr>
      <w:bookmarkStart w:name="_Toc144101572" w:id="94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13</w:t>
      </w:r>
      <w:r>
        <w:fldChar w:fldCharType="end"/>
      </w:r>
      <w:r>
        <w:t xml:space="preserve"> Cronograma do projeto para o semestre atual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404"/>
        <w:gridCol w:w="404"/>
        <w:gridCol w:w="404"/>
        <w:gridCol w:w="397"/>
        <w:gridCol w:w="385"/>
        <w:gridCol w:w="385"/>
        <w:gridCol w:w="385"/>
        <w:gridCol w:w="457"/>
        <w:gridCol w:w="459"/>
        <w:gridCol w:w="482"/>
        <w:gridCol w:w="499"/>
        <w:gridCol w:w="492"/>
        <w:gridCol w:w="510"/>
        <w:gridCol w:w="465"/>
        <w:gridCol w:w="520"/>
        <w:gridCol w:w="520"/>
      </w:tblGrid>
      <w:tr w:rsidR="6BA64C16" w:rsidTr="13C0DEB6" w14:paraId="4FB66848" w14:textId="77777777">
        <w:trPr>
          <w:trHeight w:val="300"/>
        </w:trPr>
        <w:tc>
          <w:tcPr>
            <w:tcW w:w="2424" w:type="dxa"/>
            <w:vMerge w:val="restart"/>
            <w:shd w:val="clear" w:color="auto" w:fill="D9D9D9" w:themeFill="background1" w:themeFillShade="D9"/>
            <w:vAlign w:val="center"/>
          </w:tcPr>
          <w:p w:rsidR="6BA64C16" w:rsidP="6BA64C16" w:rsidRDefault="0F5BE68A" w14:paraId="223506AB" w14:textId="77777777">
            <w:pPr>
              <w:jc w:val="center"/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Tarefa</w:t>
            </w:r>
          </w:p>
        </w:tc>
        <w:tc>
          <w:tcPr>
            <w:tcW w:w="1693" w:type="dxa"/>
            <w:gridSpan w:val="4"/>
            <w:shd w:val="clear" w:color="auto" w:fill="D9D9D9" w:themeFill="background1" w:themeFillShade="D9"/>
          </w:tcPr>
          <w:p w:rsidR="6BA64C16" w:rsidP="6BA64C16" w:rsidRDefault="0F5BE68A" w14:paraId="59CEEE00" w14:textId="25614D17">
            <w:pPr>
              <w:jc w:val="center"/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Agosto</w:t>
            </w:r>
          </w:p>
        </w:tc>
        <w:tc>
          <w:tcPr>
            <w:tcW w:w="1694" w:type="dxa"/>
            <w:gridSpan w:val="4"/>
            <w:shd w:val="clear" w:color="auto" w:fill="D9D9D9" w:themeFill="background1" w:themeFillShade="D9"/>
          </w:tcPr>
          <w:p w:rsidR="6BA64C16" w:rsidP="6BA64C16" w:rsidRDefault="0F5BE68A" w14:paraId="5B96E22C" w14:textId="60E15CBC">
            <w:pPr>
              <w:jc w:val="center"/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Setembro</w:t>
            </w:r>
          </w:p>
        </w:tc>
        <w:tc>
          <w:tcPr>
            <w:tcW w:w="2632" w:type="dxa"/>
            <w:gridSpan w:val="5"/>
            <w:shd w:val="clear" w:color="auto" w:fill="D9D9D9" w:themeFill="background1" w:themeFillShade="D9"/>
          </w:tcPr>
          <w:p w:rsidR="6BA64C16" w:rsidP="6BA64C16" w:rsidRDefault="0F5BE68A" w14:paraId="422531C4" w14:textId="1FE79A7C">
            <w:pPr>
              <w:jc w:val="center"/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Outubro</w:t>
            </w:r>
          </w:p>
        </w:tc>
        <w:tc>
          <w:tcPr>
            <w:tcW w:w="1618" w:type="dxa"/>
            <w:gridSpan w:val="3"/>
            <w:shd w:val="clear" w:color="auto" w:fill="D9D9D9" w:themeFill="background1" w:themeFillShade="D9"/>
          </w:tcPr>
          <w:p w:rsidR="6BA64C16" w:rsidP="6BA64C16" w:rsidRDefault="0F5BE68A" w14:paraId="77985F3C" w14:textId="33061B77">
            <w:pPr>
              <w:jc w:val="center"/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Novembro</w:t>
            </w:r>
          </w:p>
        </w:tc>
      </w:tr>
      <w:tr w:rsidR="6BA64C16" w:rsidTr="13C0DEB6" w14:paraId="3161550D" w14:textId="77777777">
        <w:trPr>
          <w:trHeight w:val="300"/>
        </w:trPr>
        <w:tc>
          <w:tcPr>
            <w:tcW w:w="2424" w:type="dxa"/>
            <w:vMerge/>
          </w:tcPr>
          <w:p w:rsidR="001B3A94" w:rsidRDefault="001B3A94" w14:paraId="606EB194" w14:textId="77777777"/>
        </w:tc>
        <w:tc>
          <w:tcPr>
            <w:tcW w:w="426" w:type="dxa"/>
            <w:shd w:val="clear" w:color="auto" w:fill="D9D9D9" w:themeFill="background1" w:themeFillShade="D9"/>
          </w:tcPr>
          <w:p w:rsidR="6BA64C16" w:rsidP="6BA64C16" w:rsidRDefault="0F5BE68A" w14:paraId="2F211358" w14:textId="7F0B14A8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6BA64C16" w:rsidP="6BA64C16" w:rsidRDefault="0F5BE68A" w14:paraId="35057FBA" w14:textId="79DCD634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S2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6BA64C16" w:rsidP="6BA64C16" w:rsidRDefault="0F5BE68A" w14:paraId="51C13BAE" w14:textId="7898851C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S3</w:t>
            </w:r>
          </w:p>
        </w:tc>
        <w:tc>
          <w:tcPr>
            <w:tcW w:w="415" w:type="dxa"/>
            <w:shd w:val="clear" w:color="auto" w:fill="D9D9D9" w:themeFill="background1" w:themeFillShade="D9"/>
          </w:tcPr>
          <w:p w:rsidR="6BA64C16" w:rsidP="6BA64C16" w:rsidRDefault="0F5BE68A" w14:paraId="436EB39F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S4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:rsidR="6BA64C16" w:rsidP="6BA64C16" w:rsidRDefault="0F5BE68A" w14:paraId="1C0DBE0C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S5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:rsidR="6BA64C16" w:rsidP="6BA64C16" w:rsidRDefault="0F5BE68A" w14:paraId="78A06A26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S6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:rsidR="6BA64C16" w:rsidP="6BA64C16" w:rsidRDefault="0F5BE68A" w14:paraId="0FE22830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S7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:rsidR="6BA64C16" w:rsidP="6BA64C16" w:rsidRDefault="0F5BE68A" w14:paraId="339FC038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S8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:rsidR="6BA64C16" w:rsidP="6BA64C16" w:rsidRDefault="0F5BE68A" w14:paraId="1C07B576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S9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:rsidR="6BA64C16" w:rsidP="6BA64C16" w:rsidRDefault="0F5BE68A" w14:paraId="54B72189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S10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6BA64C16" w:rsidP="6BA64C16" w:rsidRDefault="0F5BE68A" w14:paraId="1426A7AD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S11</w:t>
            </w:r>
          </w:p>
        </w:tc>
        <w:tc>
          <w:tcPr>
            <w:tcW w:w="525" w:type="dxa"/>
            <w:shd w:val="clear" w:color="auto" w:fill="D9D9D9" w:themeFill="background1" w:themeFillShade="D9"/>
          </w:tcPr>
          <w:p w:rsidR="6BA64C16" w:rsidP="6BA64C16" w:rsidRDefault="0F5BE68A" w14:paraId="654461BD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S12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:rsidR="6BA64C16" w:rsidP="6BA64C16" w:rsidRDefault="0F5BE68A" w14:paraId="7D40BC6A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S13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:rsidR="6BA64C16" w:rsidP="6BA64C16" w:rsidRDefault="0F5BE68A" w14:paraId="740E05CF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6BA64C16" w:rsidP="6BA64C16" w:rsidRDefault="0F5BE68A" w14:paraId="1C2CE5D7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S15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:rsidR="6BA64C16" w:rsidP="6BA64C16" w:rsidRDefault="0F5BE68A" w14:paraId="045656E2" w14:textId="77777777">
            <w:pPr>
              <w:rPr>
                <w:sz w:val="12"/>
                <w:szCs w:val="12"/>
              </w:rPr>
            </w:pPr>
            <w:r w:rsidRPr="13C0DEB6">
              <w:rPr>
                <w:sz w:val="12"/>
                <w:szCs w:val="12"/>
              </w:rPr>
              <w:t>S16</w:t>
            </w:r>
          </w:p>
        </w:tc>
      </w:tr>
      <w:tr w:rsidR="6BA64C16" w:rsidTr="13C0DEB6" w14:paraId="4A1C0DFF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7224AE94" w14:textId="77777777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 xml:space="preserve">Apresentação do Modelo do Projeto Interdisciplinar 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:rsidR="6BA64C16" w:rsidP="6BA64C16" w:rsidRDefault="6BA64C16" w14:paraId="628D8FCC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6BA64C16" w:rsidP="6BA64C16" w:rsidRDefault="6BA64C16" w14:paraId="196C27FB" w14:textId="72DE2A6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6BA64C16" w:rsidP="6BA64C16" w:rsidRDefault="6BA64C16" w14:paraId="046649FE" w14:textId="00019AD2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6BA64C16" w:rsidP="6BA64C16" w:rsidRDefault="6BA64C16" w14:paraId="6E7E0B5D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27A6DC69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1E958C97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1EA2EDCA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29EA8E45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3B4CF1A6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141F7F9C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79F4955E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6B97034D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2A31AC4A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51B12363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75EA20D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79D35FD3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1310EEA5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4A366DE2" w14:textId="1C469D67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Definição dos Grupos</w:t>
            </w:r>
          </w:p>
        </w:tc>
        <w:tc>
          <w:tcPr>
            <w:tcW w:w="426" w:type="dxa"/>
            <w:shd w:val="clear" w:color="auto" w:fill="FFFFFF" w:themeFill="background1"/>
          </w:tcPr>
          <w:p w:rsidR="6BA64C16" w:rsidP="6BA64C16" w:rsidRDefault="6BA64C16" w14:paraId="4CEEEDE6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6BA64C16" w:rsidP="6BA64C16" w:rsidRDefault="6BA64C16" w14:paraId="6589A5BB" w14:textId="0ED8510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6BA64C16" w:rsidP="6BA64C16" w:rsidRDefault="6BA64C16" w14:paraId="58A3A656" w14:textId="1EAB5875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FFFFF" w:themeFill="background1"/>
          </w:tcPr>
          <w:p w:rsidR="6BA64C16" w:rsidP="6BA64C16" w:rsidRDefault="6BA64C16" w14:paraId="5CB32686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2E114766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7CDF1987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7FF4D1F8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00FB2AB3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20C06A64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29277065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1C17B35B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2BA83513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4146854F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440F8A65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4C73D36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02095F70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75AF2D65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4E1E62AC" w14:textId="75DA733D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Definição do Problema a Resolver</w:t>
            </w:r>
          </w:p>
        </w:tc>
        <w:tc>
          <w:tcPr>
            <w:tcW w:w="426" w:type="dxa"/>
          </w:tcPr>
          <w:p w:rsidR="6BA64C16" w:rsidP="6BA64C16" w:rsidRDefault="6BA64C16" w14:paraId="56F0EC2E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8FA5828" w14:textId="422DFEBE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85F41C1" w14:textId="466F48F1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7F7F7F" w:themeFill="text1" w:themeFillTint="80"/>
          </w:tcPr>
          <w:p w:rsidR="6BA64C16" w:rsidP="6BA64C16" w:rsidRDefault="6BA64C16" w14:paraId="360EE5F1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79701C34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2EB37EB9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6800DFF8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00EB2087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389541AF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3B0871BD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11CCCFFF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633143A4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6171B06C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691EF5FD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7A2694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7D5EA900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40823E9C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418F997D" w14:textId="50CA9CBC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Definição da Proposta de Software a Desenvolver</w:t>
            </w:r>
          </w:p>
        </w:tc>
        <w:tc>
          <w:tcPr>
            <w:tcW w:w="426" w:type="dxa"/>
          </w:tcPr>
          <w:p w:rsidR="6BA64C16" w:rsidP="6BA64C16" w:rsidRDefault="6BA64C16" w14:paraId="06E7A6C7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334427B7" w14:textId="07E5492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6BA64C16" w:rsidP="6BA64C16" w:rsidRDefault="6BA64C16" w14:paraId="319BCC13" w14:textId="6C95E254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808080" w:themeFill="background1" w:themeFillShade="80"/>
          </w:tcPr>
          <w:p w:rsidR="6BA64C16" w:rsidP="6BA64C16" w:rsidRDefault="6BA64C16" w14:paraId="00AEA134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</w:tcPr>
          <w:p w:rsidR="6BA64C16" w:rsidP="6BA64C16" w:rsidRDefault="6BA64C16" w14:paraId="3C56C007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492C15D8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230F4AAE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73728BE5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18E632D3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203CED28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5C4574D3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2DDC42EA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65D2679B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7F6DF228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4CB0E5A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633D15E3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0979BFC8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7BE12DFB" w14:textId="6372B48F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Elaboração da Introdução</w:t>
            </w:r>
          </w:p>
        </w:tc>
        <w:tc>
          <w:tcPr>
            <w:tcW w:w="426" w:type="dxa"/>
          </w:tcPr>
          <w:p w:rsidR="6BA64C16" w:rsidP="6BA64C16" w:rsidRDefault="6BA64C16" w14:paraId="3BF38648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822F69D" w14:textId="79F1EDF6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682F49F" w14:textId="43B3FD75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4E8E5111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258CAE61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</w:tcPr>
          <w:p w:rsidR="6BA64C16" w:rsidP="6BA64C16" w:rsidRDefault="6BA64C16" w14:paraId="67843047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</w:tcPr>
          <w:p w:rsidR="6BA64C16" w:rsidP="6BA64C16" w:rsidRDefault="6BA64C16" w14:paraId="1609972C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808080" w:themeFill="background1" w:themeFillShade="80"/>
          </w:tcPr>
          <w:p w:rsidR="6BA64C16" w:rsidP="6BA64C16" w:rsidRDefault="6BA64C16" w14:paraId="2BFE3ADE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808080" w:themeFill="background1" w:themeFillShade="80"/>
          </w:tcPr>
          <w:p w:rsidR="6BA64C16" w:rsidP="6BA64C16" w:rsidRDefault="6BA64C16" w14:paraId="483AFFAB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808080" w:themeFill="background1" w:themeFillShade="80"/>
          </w:tcPr>
          <w:p w:rsidR="6BA64C16" w:rsidP="6BA64C16" w:rsidRDefault="6BA64C16" w14:paraId="353D8B57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shd w:val="clear" w:color="auto" w:fill="808080" w:themeFill="background1" w:themeFillShade="80"/>
          </w:tcPr>
          <w:p w:rsidR="6BA64C16" w:rsidP="6BA64C16" w:rsidRDefault="6BA64C16" w14:paraId="03D637AC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6BA64C16" w:rsidP="6BA64C16" w:rsidRDefault="6BA64C16" w14:paraId="727BFD4B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62138B53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5ED6AD90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28552FE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1615F202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4CB10E4A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7C8D16F0" w14:textId="486BA25B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Elaboração da Definição dos Requisitos do Usuário</w:t>
            </w:r>
          </w:p>
        </w:tc>
        <w:tc>
          <w:tcPr>
            <w:tcW w:w="426" w:type="dxa"/>
          </w:tcPr>
          <w:p w:rsidR="6BA64C16" w:rsidP="6BA64C16" w:rsidRDefault="6BA64C16" w14:paraId="225D7A4A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086E911" w14:textId="0D3FD2A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A5F5FC3" w14:textId="4573D903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36BA2D4A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021A960A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58E23842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7F7F7F" w:themeFill="text1" w:themeFillTint="80"/>
          </w:tcPr>
          <w:p w:rsidR="6BA64C16" w:rsidP="6BA64C16" w:rsidRDefault="6BA64C16" w14:paraId="0BB7BE29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7F7F7F" w:themeFill="text1" w:themeFillTint="80"/>
          </w:tcPr>
          <w:p w:rsidR="6BA64C16" w:rsidP="6BA64C16" w:rsidRDefault="6BA64C16" w14:paraId="19DAD817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7F7F7F" w:themeFill="text1" w:themeFillTint="80"/>
          </w:tcPr>
          <w:p w:rsidR="6BA64C16" w:rsidP="6BA64C16" w:rsidRDefault="6BA64C16" w14:paraId="1D4B39AB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5A8CD51D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71AC1222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35DA8A1A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54F50A2E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4DD0001B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0059A59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39711311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4A0B1A0D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20147C0B" w14:textId="196CE2DC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Elaboração do Especificação dos Requisitos do Sistema</w:t>
            </w:r>
          </w:p>
        </w:tc>
        <w:tc>
          <w:tcPr>
            <w:tcW w:w="426" w:type="dxa"/>
          </w:tcPr>
          <w:p w:rsidR="6BA64C16" w:rsidP="6BA64C16" w:rsidRDefault="6BA64C16" w14:paraId="347760BA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DEED0F4" w14:textId="46ED1591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00C72B5A" w14:textId="5C77D027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623995BA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49AE9A55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6A2791CC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2DBD0A0B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583B5BED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7F7F7F" w:themeFill="text1" w:themeFillTint="80"/>
          </w:tcPr>
          <w:p w:rsidR="6BA64C16" w:rsidP="6BA64C16" w:rsidRDefault="6BA64C16" w14:paraId="49D941D1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7F7F7F" w:themeFill="text1" w:themeFillTint="80"/>
          </w:tcPr>
          <w:p w:rsidR="6BA64C16" w:rsidP="6BA64C16" w:rsidRDefault="6BA64C16" w14:paraId="517B76A5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shd w:val="clear" w:color="auto" w:fill="808080" w:themeFill="background1" w:themeFillShade="80"/>
          </w:tcPr>
          <w:p w:rsidR="6BA64C16" w:rsidP="6BA64C16" w:rsidRDefault="6BA64C16" w14:paraId="7CD2EB3E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601A586A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3C1A19D9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3F56716E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4180195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3929A5D2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2B95B8A2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6CA51EF7" w14:textId="27B3AAF2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Elaboração dos Modelos do Sistema</w:t>
            </w:r>
          </w:p>
        </w:tc>
        <w:tc>
          <w:tcPr>
            <w:tcW w:w="426" w:type="dxa"/>
          </w:tcPr>
          <w:p w:rsidR="6BA64C16" w:rsidP="6BA64C16" w:rsidRDefault="6BA64C16" w14:paraId="0BDE7959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751E285F" w14:textId="7CECF38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0B769906" w14:textId="76871127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1EA3150B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2CB0AA65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2B86737D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3ADAA055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78D166BE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78D5EF90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808080" w:themeFill="background1" w:themeFillShade="80"/>
          </w:tcPr>
          <w:p w:rsidR="6BA64C16" w:rsidP="6BA64C16" w:rsidRDefault="6BA64C16" w14:paraId="422DF295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shd w:val="clear" w:color="auto" w:fill="7F7F7F" w:themeFill="text1" w:themeFillTint="80"/>
          </w:tcPr>
          <w:p w:rsidR="6BA64C16" w:rsidP="6BA64C16" w:rsidRDefault="6BA64C16" w14:paraId="205181C9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7F7F7F" w:themeFill="text1" w:themeFillTint="80"/>
          </w:tcPr>
          <w:p w:rsidR="6BA64C16" w:rsidP="6BA64C16" w:rsidRDefault="6BA64C16" w14:paraId="22C68404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50E36FFE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561B743D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6BA64C16" w:rsidP="6BA64C16" w:rsidRDefault="6BA64C16" w14:paraId="2080C6E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</w:tcPr>
          <w:p w:rsidR="6BA64C16" w:rsidP="6BA64C16" w:rsidRDefault="6BA64C16" w14:paraId="5F31522F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584F5FA9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03AA3AF7" w14:textId="60B7DB24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Elaboração da Implementação das Páginas Web</w:t>
            </w:r>
          </w:p>
        </w:tc>
        <w:tc>
          <w:tcPr>
            <w:tcW w:w="426" w:type="dxa"/>
          </w:tcPr>
          <w:p w:rsidR="6BA64C16" w:rsidP="6BA64C16" w:rsidRDefault="6BA64C16" w14:paraId="691A0905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56065A3B" w14:textId="1B13A25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36D9AACB" w14:textId="337A60D0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18CFEFCE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36442C31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70391AB6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7AA40AF5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6393B154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808080" w:themeFill="background1" w:themeFillShade="80"/>
          </w:tcPr>
          <w:p w:rsidR="6BA64C16" w:rsidP="6BA64C16" w:rsidRDefault="6BA64C16" w14:paraId="36DCF4A1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808080" w:themeFill="background1" w:themeFillShade="80"/>
          </w:tcPr>
          <w:p w:rsidR="6BA64C16" w:rsidP="6BA64C16" w:rsidRDefault="6BA64C16" w14:paraId="5DF4EA6E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shd w:val="clear" w:color="auto" w:fill="808080" w:themeFill="background1" w:themeFillShade="80"/>
          </w:tcPr>
          <w:p w:rsidR="6BA64C16" w:rsidP="6BA64C16" w:rsidRDefault="6BA64C16" w14:paraId="289E6CBF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7F7F7F" w:themeFill="text1" w:themeFillTint="80"/>
          </w:tcPr>
          <w:p w:rsidR="6BA64C16" w:rsidP="6BA64C16" w:rsidRDefault="6BA64C16" w14:paraId="593E55CD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7F7F7F" w:themeFill="text1" w:themeFillTint="80"/>
          </w:tcPr>
          <w:p w:rsidR="6BA64C16" w:rsidP="6BA64C16" w:rsidRDefault="6BA64C16" w14:paraId="1C491B27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7F7F7F" w:themeFill="text1" w:themeFillTint="80"/>
          </w:tcPr>
          <w:p w:rsidR="6BA64C16" w:rsidP="6BA64C16" w:rsidRDefault="6BA64C16" w14:paraId="2CF5FB30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6BA64C16" w:rsidP="6BA64C16" w:rsidRDefault="6BA64C16" w14:paraId="44A243C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shd w:val="clear" w:color="auto" w:fill="auto"/>
          </w:tcPr>
          <w:p w:rsidR="6BA64C16" w:rsidP="6BA64C16" w:rsidRDefault="6BA64C16" w14:paraId="145ADA72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58FF3134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361C0C01" w14:textId="35AFEF2C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Apresentação do Projeto (Parcial e Final)</w:t>
            </w:r>
          </w:p>
        </w:tc>
        <w:tc>
          <w:tcPr>
            <w:tcW w:w="426" w:type="dxa"/>
          </w:tcPr>
          <w:p w:rsidR="6BA64C16" w:rsidP="6BA64C16" w:rsidRDefault="6BA64C16" w14:paraId="527394D8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31F4470C" w14:textId="5C57D01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65DD2C2D" w14:textId="63B135E9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60A2BFCF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16656DDE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121FAFF6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11DADA06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808080" w:themeFill="background1" w:themeFillShade="80"/>
          </w:tcPr>
          <w:p w:rsidR="6BA64C16" w:rsidP="6BA64C16" w:rsidRDefault="6BA64C16" w14:paraId="1E0A3FE5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271B73E3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2FF17E59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489C2381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73149897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1DDAC823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7F7F7F" w:themeFill="text1" w:themeFillTint="80"/>
          </w:tcPr>
          <w:p w:rsidR="6BA64C16" w:rsidP="6BA64C16" w:rsidRDefault="6BA64C16" w14:paraId="50CD305F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6BA64C16" w:rsidP="6BA64C16" w:rsidRDefault="6BA64C16" w14:paraId="7EA11A9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shd w:val="clear" w:color="auto" w:fill="auto"/>
          </w:tcPr>
          <w:p w:rsidR="6BA64C16" w:rsidP="6BA64C16" w:rsidRDefault="6BA64C16" w14:paraId="3D2EBB72" w14:textId="77777777">
            <w:pPr>
              <w:rPr>
                <w:sz w:val="16"/>
                <w:szCs w:val="16"/>
              </w:rPr>
            </w:pPr>
          </w:p>
        </w:tc>
      </w:tr>
      <w:tr w:rsidR="6BA64C16" w:rsidTr="13C0DEB6" w14:paraId="06CCBEBE" w14:textId="77777777">
        <w:trPr>
          <w:trHeight w:val="300"/>
        </w:trPr>
        <w:tc>
          <w:tcPr>
            <w:tcW w:w="2424" w:type="dxa"/>
          </w:tcPr>
          <w:p w:rsidR="6BA64C16" w:rsidP="6BA64C16" w:rsidRDefault="0F5BE68A" w14:paraId="1E2244F5" w14:textId="5E9F1C0D">
            <w:pPr>
              <w:rPr>
                <w:sz w:val="22"/>
                <w:szCs w:val="22"/>
              </w:rPr>
            </w:pPr>
            <w:r w:rsidRPr="13C0DEB6">
              <w:rPr>
                <w:sz w:val="22"/>
                <w:szCs w:val="22"/>
              </w:rPr>
              <w:t>Entrega da Documentação Final em PDF no repositório</w:t>
            </w:r>
          </w:p>
        </w:tc>
        <w:tc>
          <w:tcPr>
            <w:tcW w:w="426" w:type="dxa"/>
          </w:tcPr>
          <w:p w:rsidR="6BA64C16" w:rsidP="6BA64C16" w:rsidRDefault="6BA64C16" w14:paraId="1D41C06E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142E9913" w14:textId="37CB7401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6BA64C16" w:rsidP="6BA64C16" w:rsidRDefault="6BA64C16" w14:paraId="7AFCE3BE" w14:textId="3C1F4651">
            <w:pPr>
              <w:rPr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</w:tcPr>
          <w:p w:rsidR="6BA64C16" w:rsidP="6BA64C16" w:rsidRDefault="6BA64C16" w14:paraId="32E4A7B5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6E9F97CB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FFFFFF" w:themeFill="background1"/>
          </w:tcPr>
          <w:p w:rsidR="6BA64C16" w:rsidP="6BA64C16" w:rsidRDefault="6BA64C16" w14:paraId="07A89EDE" w14:textId="77777777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6BA64C16" w:rsidP="6BA64C16" w:rsidRDefault="6BA64C16" w14:paraId="5F74349A" w14:textId="77777777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</w:tcPr>
          <w:p w:rsidR="6BA64C16" w:rsidP="6BA64C16" w:rsidRDefault="6BA64C16" w14:paraId="2E2383D8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107169BB" w14:textId="7777777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6BA64C16" w:rsidP="6BA64C16" w:rsidRDefault="6BA64C16" w14:paraId="63B28C11" w14:textId="7777777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:rsidR="6BA64C16" w:rsidP="6BA64C16" w:rsidRDefault="6BA64C16" w14:paraId="1D4C6889" w14:textId="77777777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:rsidR="6BA64C16" w:rsidP="6BA64C16" w:rsidRDefault="6BA64C16" w14:paraId="6D5DB1E1" w14:textId="77777777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</w:tcPr>
          <w:p w:rsidR="6BA64C16" w:rsidP="6BA64C16" w:rsidRDefault="6BA64C16" w14:paraId="2F64FF0C" w14:textId="77777777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</w:tcPr>
          <w:p w:rsidR="6BA64C16" w:rsidP="6BA64C16" w:rsidRDefault="6BA64C16" w14:paraId="43760E6C" w14:textId="7777777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6BA64C16" w:rsidP="6BA64C16" w:rsidRDefault="6BA64C16" w14:paraId="33EF7F2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:rsidR="6BA64C16" w:rsidP="6BA64C16" w:rsidRDefault="6BA64C16" w14:paraId="61E931CD" w14:textId="77777777">
            <w:pPr>
              <w:rPr>
                <w:sz w:val="16"/>
                <w:szCs w:val="16"/>
              </w:rPr>
            </w:pPr>
          </w:p>
        </w:tc>
      </w:tr>
    </w:tbl>
    <w:p w:rsidR="00821593" w:rsidP="13C0DEB6" w:rsidRDefault="7430410D" w14:paraId="104BC51F" w14:textId="6D03381D">
      <w:pPr>
        <w:widowControl/>
        <w:spacing w:line="240" w:lineRule="auto"/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821593" w:rsidP="13C0DEB6" w:rsidRDefault="00821593" w14:paraId="5067DF93" w14:textId="77777777">
      <w:pPr>
        <w:widowControl/>
        <w:spacing w:line="240" w:lineRule="auto"/>
        <w:jc w:val="center"/>
        <w:rPr>
          <w:sz w:val="20"/>
          <w:szCs w:val="20"/>
        </w:rPr>
      </w:pPr>
    </w:p>
    <w:p w:rsidR="00821593" w:rsidP="6BA64C16" w:rsidRDefault="7430410D" w14:paraId="52DC5CD1" w14:textId="55D3F44A">
      <w:pPr>
        <w:pStyle w:val="BodyText"/>
        <w:widowControl/>
        <w:spacing w:line="240" w:lineRule="auto"/>
        <w:ind w:left="0"/>
      </w:pPr>
      <w:r>
        <w:t>Datas de Entrega:</w:t>
      </w:r>
    </w:p>
    <w:p w:rsidR="00821593" w:rsidP="13C0DEB6" w:rsidRDefault="7430410D" w14:paraId="5F065098" w14:textId="77777777">
      <w:pPr>
        <w:pStyle w:val="paragraph"/>
        <w:shd w:val="clear" w:color="auto" w:fill="FFFFFF" w:themeFill="background1"/>
        <w:spacing w:beforeAutospacing="0" w:afterAutospacing="0"/>
        <w:rPr>
          <w:rFonts w:ascii="Segoe UI" w:hAnsi="Segoe UI" w:cs="Segoe UI"/>
          <w:sz w:val="18"/>
          <w:szCs w:val="18"/>
        </w:rPr>
      </w:pPr>
      <w:r w:rsidRPr="13C0DEB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Apresentação Parcial do Projeto: 25 a 27/09/2023 </w:t>
      </w:r>
    </w:p>
    <w:p w:rsidR="00821593" w:rsidP="13C0DEB6" w:rsidRDefault="7430410D" w14:paraId="75FE6D7F" w14:textId="77777777">
      <w:pPr>
        <w:pStyle w:val="paragraph"/>
        <w:shd w:val="clear" w:color="auto" w:fill="FFFFFF" w:themeFill="background1"/>
        <w:spacing w:beforeAutospacing="0" w:afterAutospacing="0"/>
        <w:rPr>
          <w:rFonts w:ascii="Segoe UI" w:hAnsi="Segoe UI" w:cs="Segoe UI"/>
          <w:sz w:val="18"/>
          <w:szCs w:val="18"/>
        </w:rPr>
      </w:pPr>
      <w:r w:rsidRPr="13C0DEB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Apresentação Final do Projeto: 06 a 10/11/2023 </w:t>
      </w:r>
    </w:p>
    <w:p w:rsidR="00821593" w:rsidP="13C0DEB6" w:rsidRDefault="7430410D" w14:paraId="5C3AD5D6" w14:textId="77777777">
      <w:pPr>
        <w:pStyle w:val="paragraph"/>
        <w:shd w:val="clear" w:color="auto" w:fill="FFFFFF" w:themeFill="background1"/>
        <w:spacing w:beforeAutospacing="0" w:afterAutospacing="0"/>
        <w:rPr>
          <w:rFonts w:ascii="Segoe UI" w:hAnsi="Segoe UI" w:cs="Segoe UI"/>
          <w:sz w:val="18"/>
          <w:szCs w:val="18"/>
        </w:rPr>
      </w:pPr>
      <w:r w:rsidRPr="13C0DEB6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:rsidR="00821593" w:rsidP="6BA64C16" w:rsidRDefault="00821593" w14:paraId="0B3E04D0" w14:textId="21D4242B">
      <w:pPr>
        <w:pStyle w:val="BodyText"/>
        <w:widowControl/>
        <w:spacing w:line="240" w:lineRule="auto"/>
        <w:ind w:left="0"/>
      </w:pPr>
    </w:p>
    <w:p w:rsidR="00821593" w:rsidP="6BA64C16" w:rsidRDefault="73E9F6C3" w14:paraId="1F32FDC7" w14:textId="062E1EE3">
      <w:pPr>
        <w:pStyle w:val="Heading2"/>
        <w:widowControl/>
        <w:spacing w:line="240" w:lineRule="auto"/>
      </w:pPr>
      <w:bookmarkStart w:name="_Toc144101662" w:id="95"/>
      <w:r>
        <w:t>Funções dos Membros do Projeto</w:t>
      </w:r>
      <w:bookmarkEnd w:id="95"/>
    </w:p>
    <w:p w:rsidR="00821593" w:rsidP="6BA64C16" w:rsidRDefault="7430410D" w14:paraId="3E067AF2" w14:textId="594D3FC9">
      <w:pPr>
        <w:pStyle w:val="InfoBlue"/>
        <w:widowControl/>
        <w:spacing w:line="240" w:lineRule="auto"/>
        <w:ind w:left="0"/>
      </w:pPr>
      <w:r>
        <w:t>[Os membros da equipe devem se revezar nas funções:</w:t>
      </w:r>
    </w:p>
    <w:p w:rsidR="00821593" w:rsidP="6BA64C16" w:rsidRDefault="7430410D" w14:paraId="15224BDD" w14:textId="6407B871">
      <w:pPr>
        <w:pStyle w:val="InfoBlue"/>
        <w:widowControl/>
        <w:spacing w:line="240" w:lineRule="auto"/>
        <w:ind w:left="0"/>
      </w:pPr>
      <w:r>
        <w:t>- Coordenador: responsável pela liderança, dinâmica e controle da execução das atividades do projeto para garantir a entrega no prazo e com qualidade;</w:t>
      </w:r>
    </w:p>
    <w:p w:rsidR="00821593" w:rsidP="6BA64C16" w:rsidRDefault="7430410D" w14:paraId="4D10C422" w14:textId="6CE5B10D">
      <w:pPr>
        <w:pStyle w:val="InfoBlue"/>
        <w:widowControl/>
        <w:spacing w:line="240" w:lineRule="auto"/>
        <w:ind w:left="0"/>
      </w:pPr>
      <w:r>
        <w:t>- Secretário: responsável por organizar as reuniões e sua pauta, deve evitar a repetição de temas já finalizados e garantir a inclusão dos temas necessários para as reuniões;</w:t>
      </w:r>
    </w:p>
    <w:p w:rsidR="00821593" w:rsidP="6BA64C16" w:rsidRDefault="7430410D" w14:paraId="299AF5FD" w14:textId="5DDCF103">
      <w:pPr>
        <w:pStyle w:val="InfoBlue"/>
        <w:widowControl/>
        <w:spacing w:line="240" w:lineRule="auto"/>
        <w:ind w:left="0"/>
      </w:pPr>
      <w:r>
        <w:t>- Analistas de Projeto e Desenvolvimento: responsável por um conjunto de requisitos;</w:t>
      </w:r>
    </w:p>
    <w:p w:rsidR="00821593" w:rsidP="6BA64C16" w:rsidRDefault="7430410D" w14:paraId="2372EAFD" w14:textId="58630C9A">
      <w:pPr>
        <w:pStyle w:val="InfoBlue"/>
        <w:widowControl/>
        <w:spacing w:line="240" w:lineRule="auto"/>
        <w:ind w:left="0"/>
      </w:pPr>
      <w:r>
        <w:t>- Analistas de Testes: responsável por testar um conjunto de requisitos;</w:t>
      </w:r>
    </w:p>
    <w:p w:rsidR="00821593" w:rsidP="13C0DEB6" w:rsidRDefault="7430410D" w14:paraId="7CBCBF8F" w14:textId="1098E469">
      <w:pPr>
        <w:pStyle w:val="InfoBlue"/>
        <w:widowControl/>
        <w:spacing w:line="240" w:lineRule="auto"/>
        <w:ind w:left="0"/>
        <w:rPr>
          <w:i w:val="0"/>
          <w:iCs w:val="0"/>
        </w:rPr>
      </w:pPr>
      <w:r>
        <w:t xml:space="preserve">- Programador: todos os membros da equipe deverão participar nessa função, cada um será responsável por implementar um conjunto de requisitos. </w:t>
      </w:r>
      <w:r w:rsidRPr="13C0DEB6">
        <w:rPr>
          <w:i w:val="0"/>
          <w:iCs w:val="0"/>
        </w:rPr>
        <w:t>]</w:t>
      </w:r>
    </w:p>
    <w:p w:rsidR="00821593" w:rsidP="13C0DEB6" w:rsidRDefault="00821593" w14:paraId="474CBC7D" w14:textId="77777777">
      <w:pPr>
        <w:widowControl/>
        <w:spacing w:line="240" w:lineRule="auto"/>
        <w:rPr>
          <w:i/>
          <w:iCs/>
        </w:rPr>
      </w:pPr>
    </w:p>
    <w:p w:rsidR="00821593" w:rsidP="6BA64C16" w:rsidRDefault="7430410D" w14:paraId="5336ACF1" w14:textId="44C8C1DD">
      <w:pPr>
        <w:pStyle w:val="Caption"/>
        <w:keepNext/>
        <w:widowControl/>
        <w:jc w:val="center"/>
      </w:pPr>
      <w:bookmarkStart w:name="_Toc144101573" w:id="96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14</w:t>
      </w:r>
      <w:r>
        <w:fldChar w:fldCharType="end"/>
      </w:r>
      <w:r>
        <w:t xml:space="preserve"> Atribuição das responsabilidades para os membros da equipe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6BA64C16" w:rsidTr="13C0DEB6" w14:paraId="513D9A71" w14:textId="77777777">
        <w:trPr>
          <w:trHeight w:val="300"/>
        </w:trPr>
        <w:tc>
          <w:tcPr>
            <w:tcW w:w="3120" w:type="dxa"/>
            <w:shd w:val="clear" w:color="auto" w:fill="D9D9D9" w:themeFill="background1" w:themeFillShade="D9"/>
          </w:tcPr>
          <w:p w:rsidR="6BA64C16" w:rsidP="6BA64C16" w:rsidRDefault="0F5BE68A" w14:paraId="24531DEC" w14:textId="07F2EECB">
            <w:r>
              <w:t>Nome do Responsável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6BA64C16" w:rsidP="6BA64C16" w:rsidRDefault="0F5BE68A" w14:paraId="6A266D59" w14:textId="3C0AA2C8">
            <w:r>
              <w:t>Período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6BA64C16" w:rsidP="6BA64C16" w:rsidRDefault="2C0860A8" w14:paraId="7490D146" w14:textId="73D248A7">
            <w:r>
              <w:t>Função (preencher na mesma linha uma ou mais funções)</w:t>
            </w:r>
            <w:r w:rsidR="1FE96325">
              <w:t xml:space="preserve"> com o artefato de sua responsabilidade</w:t>
            </w:r>
          </w:p>
        </w:tc>
      </w:tr>
      <w:tr w:rsidR="6BA64C16" w:rsidTr="13C0DEB6" w14:paraId="74652EFD" w14:textId="77777777">
        <w:trPr>
          <w:trHeight w:val="300"/>
        </w:trPr>
        <w:tc>
          <w:tcPr>
            <w:tcW w:w="3120" w:type="dxa"/>
          </w:tcPr>
          <w:p w:rsidR="6BA64C16" w:rsidP="6BA64C16" w:rsidRDefault="6BA64C16" w14:paraId="2DD4A52F" w14:textId="7F9E006B"/>
        </w:tc>
        <w:tc>
          <w:tcPr>
            <w:tcW w:w="3120" w:type="dxa"/>
          </w:tcPr>
          <w:p w:rsidR="6BA64C16" w:rsidP="6BA64C16" w:rsidRDefault="6BA64C16" w14:paraId="3CB683F6" w14:textId="0D2FA72A"/>
        </w:tc>
        <w:tc>
          <w:tcPr>
            <w:tcW w:w="3120" w:type="dxa"/>
          </w:tcPr>
          <w:p w:rsidR="6BA64C16" w:rsidP="6BA64C16" w:rsidRDefault="6BA64C16" w14:paraId="2DE207BE" w14:textId="77777777"/>
        </w:tc>
      </w:tr>
      <w:tr w:rsidR="6BA64C16" w:rsidTr="13C0DEB6" w14:paraId="4A3B6573" w14:textId="77777777">
        <w:trPr>
          <w:trHeight w:val="300"/>
        </w:trPr>
        <w:tc>
          <w:tcPr>
            <w:tcW w:w="3120" w:type="dxa"/>
          </w:tcPr>
          <w:p w:rsidR="6BA64C16" w:rsidP="6BA64C16" w:rsidRDefault="6BA64C16" w14:paraId="2AAF63E0" w14:textId="6B83039A"/>
        </w:tc>
        <w:tc>
          <w:tcPr>
            <w:tcW w:w="3120" w:type="dxa"/>
          </w:tcPr>
          <w:p w:rsidR="6BA64C16" w:rsidP="6BA64C16" w:rsidRDefault="6BA64C16" w14:paraId="5E62A17A" w14:textId="4437B372"/>
        </w:tc>
        <w:tc>
          <w:tcPr>
            <w:tcW w:w="3120" w:type="dxa"/>
          </w:tcPr>
          <w:p w:rsidR="6BA64C16" w:rsidP="6BA64C16" w:rsidRDefault="6BA64C16" w14:paraId="5EDCE259" w14:textId="77777777"/>
        </w:tc>
      </w:tr>
      <w:tr w:rsidR="6BA64C16" w:rsidTr="13C0DEB6" w14:paraId="3D3B81A7" w14:textId="77777777">
        <w:trPr>
          <w:trHeight w:val="300"/>
        </w:trPr>
        <w:tc>
          <w:tcPr>
            <w:tcW w:w="3120" w:type="dxa"/>
          </w:tcPr>
          <w:p w:rsidR="6BA64C16" w:rsidP="6BA64C16" w:rsidRDefault="6BA64C16" w14:paraId="0BEA9826" w14:textId="1C2E192B"/>
        </w:tc>
        <w:tc>
          <w:tcPr>
            <w:tcW w:w="3120" w:type="dxa"/>
          </w:tcPr>
          <w:p w:rsidR="6BA64C16" w:rsidP="6BA64C16" w:rsidRDefault="6BA64C16" w14:paraId="5CB400B4" w14:textId="7B6E245D"/>
        </w:tc>
        <w:tc>
          <w:tcPr>
            <w:tcW w:w="3120" w:type="dxa"/>
          </w:tcPr>
          <w:p w:rsidR="6BA64C16" w:rsidP="6BA64C16" w:rsidRDefault="6BA64C16" w14:paraId="5FBBABD4" w14:textId="77777777"/>
        </w:tc>
      </w:tr>
    </w:tbl>
    <w:p w:rsidR="00821593" w:rsidP="13C0DEB6" w:rsidRDefault="7430410D" w14:paraId="5AD29644" w14:textId="77777777">
      <w:pPr>
        <w:widowControl/>
        <w:spacing w:line="240" w:lineRule="auto"/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821593" w:rsidP="6BA64C16" w:rsidRDefault="00821593" w14:paraId="10C3140E" w14:textId="2CFC4805">
      <w:pPr>
        <w:widowControl/>
        <w:spacing w:line="240" w:lineRule="auto"/>
      </w:pPr>
    </w:p>
    <w:p w:rsidR="00821593" w:rsidP="6BA64C16" w:rsidRDefault="00821593" w14:paraId="34CE0273" w14:textId="597D696D">
      <w:pPr>
        <w:widowControl/>
        <w:spacing w:line="240" w:lineRule="auto"/>
        <w:rPr>
          <w:rFonts w:cs="Arial"/>
          <w:sz w:val="28"/>
          <w:szCs w:val="28"/>
        </w:rPr>
      </w:pPr>
    </w:p>
    <w:p w:rsidRPr="006B21D5" w:rsidR="00821593" w:rsidP="13C0DEB6" w:rsidRDefault="00821593" w14:paraId="5E40B65D" w14:textId="22587134">
      <w:pPr>
        <w:rPr>
          <w:i/>
          <w:iCs/>
        </w:rPr>
      </w:pPr>
      <w:r w:rsidRPr="13C0DEB6">
        <w:rPr>
          <w:i/>
          <w:iCs/>
          <w:color w:val="0000FF"/>
        </w:rPr>
        <w:t>[Adicione documentos complementares redigidos pela equipe, como a ata de cada reunião com a assinatura dos membros.</w:t>
      </w:r>
      <w:r w:rsidRPr="13C0DEB6">
        <w:rPr>
          <w:i/>
          <w:iCs/>
          <w:color w:val="2F5496" w:themeColor="accent5" w:themeShade="BF"/>
        </w:rPr>
        <w:t>]</w:t>
      </w:r>
    </w:p>
    <w:p w:rsidR="00821593" w:rsidRDefault="00821593" w14:paraId="726B3564" w14:textId="59ABF475">
      <w:pPr>
        <w:widowControl/>
        <w:spacing w:line="240" w:lineRule="auto"/>
        <w:rPr>
          <w:rFonts w:cs="Arial"/>
          <w:sz w:val="28"/>
          <w:szCs w:val="28"/>
        </w:rPr>
        <w:sectPr w:rsidR="00821593" w:rsidSect="00353E3C">
          <w:headerReference w:type="default" r:id="rId24"/>
          <w:footerReference w:type="default" r:id="rId25"/>
          <w:pgSz w:w="12240" w:h="15840" w:orient="portrait" w:code="1"/>
          <w:pgMar w:top="1417" w:right="1440" w:bottom="1417" w:left="1440" w:header="720" w:footer="720" w:gutter="0"/>
          <w:cols w:space="720"/>
          <w:docGrid w:linePitch="326"/>
        </w:sectPr>
      </w:pPr>
    </w:p>
    <w:p w:rsidR="00A660B3" w:rsidRDefault="00A660B3" w14:paraId="3AA2FEA4" w14:textId="78BD84A8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199725F5" w14:textId="48E05254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60C33555" w14:textId="3BE1EF65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65A9D6A6" w14:textId="3F9C79CB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70F93244" w14:textId="230A4C85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5D2660DB" w14:textId="245EA9E5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5EA88517" w14:textId="0206A777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5453271E" w14:textId="15108E28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372A605C" w14:textId="6FBF7C5D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2012FEE9" w14:textId="13CA05B1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484910FF" w14:textId="361DDB3B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3270430C" w14:textId="17C8EA52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11D1FFCB" w14:textId="439E00AD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1F8CC27E" w14:textId="760E26D9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17F55330" w14:textId="398511C2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41071798" w14:textId="4820ED12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3233B6FD" w14:textId="04FFCD86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647C3757" w14:textId="0C63DE26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6E4E0D9A" w14:textId="77777777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RDefault="00B9064A" w14:paraId="28D41280" w14:textId="6AD68958">
      <w:pPr>
        <w:widowControl/>
        <w:spacing w:line="240" w:lineRule="auto"/>
        <w:rPr>
          <w:rFonts w:cs="Arial"/>
          <w:sz w:val="28"/>
          <w:szCs w:val="28"/>
        </w:rPr>
      </w:pPr>
    </w:p>
    <w:p w:rsidR="00B9064A" w:rsidP="00B9064A" w:rsidRDefault="008539BD" w14:paraId="34A736B6" w14:textId="31491B8C">
      <w:pPr>
        <w:widowControl/>
        <w:spacing w:line="240" w:lineRule="auto"/>
        <w:jc w:val="center"/>
        <w:rPr>
          <w:rFonts w:cs="Arial"/>
          <w:sz w:val="40"/>
          <w:szCs w:val="40"/>
        </w:rPr>
      </w:pPr>
      <w:r w:rsidRPr="13C0DEB6">
        <w:rPr>
          <w:rFonts w:cs="Arial"/>
          <w:sz w:val="40"/>
          <w:szCs w:val="40"/>
        </w:rPr>
        <w:t xml:space="preserve">Parte III - </w:t>
      </w:r>
      <w:r w:rsidRPr="13C0DEB6" w:rsidR="00B9064A">
        <w:rPr>
          <w:rFonts w:cs="Arial"/>
          <w:sz w:val="40"/>
          <w:szCs w:val="40"/>
        </w:rPr>
        <w:t>Rubrica de Avaliação</w:t>
      </w:r>
    </w:p>
    <w:p w:rsidR="00B9064A" w:rsidP="13C0DEB6" w:rsidRDefault="00B9064A" w14:paraId="3CAE6317" w14:textId="15DF097A">
      <w:pPr>
        <w:widowControl/>
        <w:spacing w:line="240" w:lineRule="auto"/>
        <w:rPr>
          <w:rFonts w:cs="Arial"/>
        </w:rPr>
      </w:pPr>
      <w:r w:rsidRPr="13C0DEB6">
        <w:rPr>
          <w:rFonts w:cs="Arial"/>
        </w:rPr>
        <w:br w:type="page"/>
      </w:r>
    </w:p>
    <w:p w:rsidRPr="00410E94" w:rsidR="005209E6" w:rsidP="13C0DEB6" w:rsidRDefault="005209E6" w14:paraId="287B4751" w14:textId="192B0434">
      <w:pPr>
        <w:widowControl/>
        <w:spacing w:line="240" w:lineRule="auto"/>
        <w:rPr>
          <w:rFonts w:cs="Arial"/>
          <w:b/>
          <w:bCs/>
          <w:sz w:val="28"/>
          <w:szCs w:val="28"/>
        </w:rPr>
      </w:pPr>
      <w:r w:rsidRPr="13C0DEB6">
        <w:rPr>
          <w:rFonts w:cs="Arial"/>
          <w:b/>
          <w:bCs/>
          <w:sz w:val="28"/>
          <w:szCs w:val="28"/>
        </w:rPr>
        <w:t>Entregas Parciais</w:t>
      </w:r>
    </w:p>
    <w:p w:rsidR="005209E6" w:rsidP="13C0DEB6" w:rsidRDefault="005209E6" w14:paraId="6B930588" w14:textId="617FD277">
      <w:pPr>
        <w:widowControl/>
        <w:spacing w:line="240" w:lineRule="auto"/>
        <w:rPr>
          <w:rFonts w:cs="Arial"/>
        </w:rPr>
      </w:pPr>
    </w:p>
    <w:p w:rsidR="00AA305A" w:rsidP="49AF51CF" w:rsidRDefault="00AA305A" w14:paraId="1FC8345B" w14:textId="17EBB2F7">
      <w:pPr>
        <w:widowControl/>
        <w:spacing w:before="120" w:line="360" w:lineRule="auto"/>
        <w:jc w:val="both"/>
        <w:rPr>
          <w:rFonts w:cs="Arial"/>
        </w:rPr>
      </w:pPr>
      <w:r w:rsidRPr="13C0DEB6">
        <w:rPr>
          <w:rFonts w:cs="Arial"/>
        </w:rPr>
        <w:t xml:space="preserve">Para cada item (linha) da tabela, será atribuído ao estudante os conceitos e pontuação </w:t>
      </w:r>
      <w:r w:rsidRPr="13C0DEB6" w:rsidR="00DF17B2">
        <w:rPr>
          <w:rFonts w:cs="Arial"/>
        </w:rPr>
        <w:t xml:space="preserve">(entre parênteses) </w:t>
      </w:r>
      <w:r w:rsidRPr="13C0DEB6">
        <w:rPr>
          <w:rFonts w:cs="Arial"/>
        </w:rPr>
        <w:t xml:space="preserve">definidos na linha de título. </w:t>
      </w:r>
    </w:p>
    <w:p w:rsidR="00AA305A" w:rsidP="13C0DEB6" w:rsidRDefault="00AA305A" w14:paraId="7FBA0E6C" w14:textId="77777777">
      <w:pPr>
        <w:widowControl/>
        <w:spacing w:line="240" w:lineRule="auto"/>
        <w:rPr>
          <w:rFonts w:cs="Arial"/>
        </w:rPr>
      </w:pPr>
    </w:p>
    <w:p w:rsidRPr="0010500A" w:rsidR="00985AA5" w:rsidP="00985AA5" w:rsidRDefault="00985AA5" w14:paraId="1C2C2F6B" w14:textId="37831C14">
      <w:pPr>
        <w:pStyle w:val="Caption"/>
        <w:keepNext/>
        <w:jc w:val="center"/>
      </w:pPr>
      <w:bookmarkStart w:name="_Toc106704266" w:id="97"/>
      <w:bookmarkStart w:name="_Toc106704499" w:id="98"/>
      <w:bookmarkStart w:name="_Toc106706783" w:id="99"/>
      <w:bookmarkStart w:name="_Toc144101574" w:id="100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15</w:t>
      </w:r>
      <w:r>
        <w:fldChar w:fldCharType="end"/>
      </w:r>
      <w:r>
        <w:t xml:space="preserve"> Rubrica para </w:t>
      </w:r>
      <w:r w:rsidR="008C496D">
        <w:t>avaliação individual d</w:t>
      </w:r>
      <w:r>
        <w:t>a entrega parcial</w:t>
      </w:r>
      <w:bookmarkEnd w:id="97"/>
      <w:bookmarkEnd w:id="98"/>
      <w:bookmarkEnd w:id="99"/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0500A" w:rsidR="00367205" w:rsidTr="13C0DEB6" w14:paraId="6BD85C23" w14:textId="77777777">
        <w:trPr>
          <w:cantSplit/>
          <w:tblHeader/>
        </w:trPr>
        <w:tc>
          <w:tcPr>
            <w:tcW w:w="9350" w:type="dxa"/>
            <w:gridSpan w:val="4"/>
            <w:shd w:val="clear" w:color="auto" w:fill="AEAAAA" w:themeFill="background2" w:themeFillShade="BF"/>
          </w:tcPr>
          <w:p w:rsidR="00367205" w:rsidP="13C0DEB6" w:rsidRDefault="679CC44C" w14:paraId="7EED2CB0" w14:textId="51CCB8D1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Entrega</w:t>
            </w:r>
            <w:r w:rsidRPr="13C0DEB6" w:rsidR="3F800EEE">
              <w:rPr>
                <w:rFonts w:cs="Arial"/>
              </w:rPr>
              <w:t>l</w:t>
            </w:r>
            <w:r w:rsidRPr="13C0DEB6">
              <w:rPr>
                <w:rFonts w:cs="Arial"/>
              </w:rPr>
              <w:t xml:space="preserve"> Parcia</w:t>
            </w:r>
            <w:r w:rsidRPr="13C0DEB6" w:rsidR="3F800EEE">
              <w:rPr>
                <w:rFonts w:cs="Arial"/>
              </w:rPr>
              <w:t>l</w:t>
            </w:r>
            <w:r w:rsidRPr="13C0DEB6" w:rsidR="00985AA5">
              <w:rPr>
                <w:rFonts w:cs="Arial"/>
              </w:rPr>
              <w:t xml:space="preserve"> para Cada Estudante</w:t>
            </w:r>
          </w:p>
        </w:tc>
      </w:tr>
      <w:tr w:rsidR="001E6548" w:rsidTr="13C0DEB6" w14:paraId="6E57928B" w14:textId="77777777">
        <w:trPr>
          <w:cantSplit/>
          <w:tblHeader/>
        </w:trPr>
        <w:tc>
          <w:tcPr>
            <w:tcW w:w="2337" w:type="dxa"/>
            <w:shd w:val="clear" w:color="auto" w:fill="AEAAAA" w:themeFill="background2" w:themeFillShade="BF"/>
          </w:tcPr>
          <w:p w:rsidR="001E6548" w:rsidP="13C0DEB6" w:rsidRDefault="2DD1CEA9" w14:paraId="073A737E" w14:textId="2C0F186D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Item Avaliado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1E6548" w:rsidP="49AF51CF" w:rsidRDefault="76DE14C4" w14:paraId="686D5401" w14:textId="51542993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Excelente</w:t>
            </w:r>
            <w:r w:rsidRPr="13C0DEB6" w:rsidR="00DF17B2">
              <w:rPr>
                <w:rFonts w:cs="Arial"/>
              </w:rPr>
              <w:t xml:space="preserve"> (</w:t>
            </w:r>
            <w:r w:rsidRPr="13C0DEB6" w:rsidR="6AEA946C">
              <w:rPr>
                <w:rFonts w:cs="Arial"/>
              </w:rPr>
              <w:t>2,0</w:t>
            </w:r>
            <w:r w:rsidRPr="13C0DEB6" w:rsidR="008539BD">
              <w:rPr>
                <w:rFonts w:cs="Arial"/>
              </w:rPr>
              <w:t>)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1E6548" w:rsidP="49AF51CF" w:rsidRDefault="16788A27" w14:paraId="453CA326" w14:textId="649D611A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Regular</w:t>
            </w:r>
            <w:r w:rsidRPr="13C0DEB6" w:rsidR="00DF17B2">
              <w:rPr>
                <w:rFonts w:cs="Arial"/>
              </w:rPr>
              <w:t xml:space="preserve"> (</w:t>
            </w:r>
            <w:r w:rsidRPr="13C0DEB6" w:rsidR="471B9A1A">
              <w:rPr>
                <w:rFonts w:cs="Arial"/>
              </w:rPr>
              <w:t>1</w:t>
            </w:r>
            <w:r w:rsidRPr="13C0DEB6" w:rsidR="0652FFD2">
              <w:rPr>
                <w:rFonts w:cs="Arial"/>
              </w:rPr>
              <w:t>,</w:t>
            </w:r>
            <w:r w:rsidRPr="13C0DEB6" w:rsidR="60D49690">
              <w:rPr>
                <w:rFonts w:cs="Arial"/>
              </w:rPr>
              <w:t>0</w:t>
            </w:r>
            <w:r w:rsidRPr="13C0DEB6" w:rsidR="008539BD">
              <w:rPr>
                <w:rFonts w:cs="Arial"/>
              </w:rPr>
              <w:t>)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1E6548" w:rsidP="49AF51CF" w:rsidRDefault="76DE14C4" w14:paraId="424BBB27" w14:textId="74F7F9FD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Ruim</w:t>
            </w:r>
            <w:r w:rsidRPr="13C0DEB6" w:rsidR="008539BD">
              <w:rPr>
                <w:rFonts w:cs="Arial"/>
              </w:rPr>
              <w:t xml:space="preserve"> (0)</w:t>
            </w:r>
          </w:p>
        </w:tc>
      </w:tr>
      <w:tr w:rsidRPr="0010500A" w:rsidR="001E6548" w:rsidTr="13C0DEB6" w14:paraId="3E495B1E" w14:textId="77777777">
        <w:trPr>
          <w:cantSplit/>
        </w:trPr>
        <w:tc>
          <w:tcPr>
            <w:tcW w:w="2337" w:type="dxa"/>
          </w:tcPr>
          <w:p w:rsidR="001E6548" w:rsidP="13C0DEB6" w:rsidRDefault="2DD1CEA9" w14:paraId="309DD45C" w14:textId="005F214A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 xml:space="preserve">Pontualidade </w:t>
            </w:r>
            <w:r w:rsidRPr="13C0DEB6" w:rsidR="6BA8CE29">
              <w:rPr>
                <w:rFonts w:cs="Arial"/>
              </w:rPr>
              <w:t>e Completude d</w:t>
            </w:r>
            <w:r w:rsidRPr="13C0DEB6">
              <w:rPr>
                <w:rFonts w:cs="Arial"/>
              </w:rPr>
              <w:t>a</w:t>
            </w:r>
            <w:r w:rsidRPr="13C0DEB6" w:rsidR="008539BD">
              <w:rPr>
                <w:rFonts w:cs="Arial"/>
              </w:rPr>
              <w:t xml:space="preserve"> Tarefa</w:t>
            </w:r>
          </w:p>
        </w:tc>
        <w:tc>
          <w:tcPr>
            <w:tcW w:w="2337" w:type="dxa"/>
          </w:tcPr>
          <w:p w:rsidR="001E6548" w:rsidP="13C0DEB6" w:rsidRDefault="2DD1CEA9" w14:paraId="31E89C9F" w14:textId="5D0337F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 equipe entregou</w:t>
            </w:r>
            <w:r w:rsidRPr="13C0DEB6" w:rsidR="005209E6">
              <w:rPr>
                <w:rFonts w:cs="Arial"/>
              </w:rPr>
              <w:t xml:space="preserve"> a tarefa no prazo</w:t>
            </w:r>
            <w:r w:rsidRPr="13C0DEB6" w:rsidR="6BA8CE29">
              <w:rPr>
                <w:rFonts w:cs="Arial"/>
              </w:rPr>
              <w:t xml:space="preserve"> e completa.</w:t>
            </w:r>
          </w:p>
        </w:tc>
        <w:tc>
          <w:tcPr>
            <w:tcW w:w="2338" w:type="dxa"/>
          </w:tcPr>
          <w:p w:rsidR="001E6548" w:rsidP="13C0DEB6" w:rsidRDefault="005209E6" w14:paraId="43CD5960" w14:textId="2D93646E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 equipe entregou a tarefa incompleta</w:t>
            </w:r>
          </w:p>
        </w:tc>
        <w:tc>
          <w:tcPr>
            <w:tcW w:w="2338" w:type="dxa"/>
          </w:tcPr>
          <w:p w:rsidR="001E6548" w:rsidP="13C0DEB6" w:rsidRDefault="005209E6" w14:paraId="37EA9B02" w14:textId="598F4298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 equipe não entregou a tarefa no prazo</w:t>
            </w:r>
          </w:p>
        </w:tc>
      </w:tr>
      <w:tr w:rsidR="49AF51CF" w:rsidTr="13C0DEB6" w14:paraId="72781B68" w14:textId="77777777">
        <w:trPr>
          <w:cantSplit/>
          <w:trHeight w:val="300"/>
        </w:trPr>
        <w:tc>
          <w:tcPr>
            <w:tcW w:w="2337" w:type="dxa"/>
          </w:tcPr>
          <w:p w:rsidR="797E9EB4" w:rsidP="49AF51CF" w:rsidRDefault="75A5E898" w14:paraId="4F4B5283" w14:textId="0A2C8689">
            <w:pPr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Propor um projeto que atenda a problemas reais.</w:t>
            </w:r>
          </w:p>
        </w:tc>
        <w:tc>
          <w:tcPr>
            <w:tcW w:w="2337" w:type="dxa"/>
          </w:tcPr>
          <w:p w:rsidR="67533FCC" w:rsidP="49AF51CF" w:rsidRDefault="2D36D238" w14:paraId="40FBB407" w14:textId="104AB2AD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solução proposta atende plenamente este item.</w:t>
            </w:r>
          </w:p>
        </w:tc>
        <w:tc>
          <w:tcPr>
            <w:tcW w:w="2338" w:type="dxa"/>
          </w:tcPr>
          <w:p w:rsidR="46A5B265" w:rsidP="49AF51CF" w:rsidRDefault="00641C75" w14:paraId="6D76DAB4" w14:textId="4FF7D397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solução proposta atende parcialmente este item.</w:t>
            </w:r>
          </w:p>
        </w:tc>
        <w:tc>
          <w:tcPr>
            <w:tcW w:w="2338" w:type="dxa"/>
          </w:tcPr>
          <w:p w:rsidR="46A5B265" w:rsidP="49AF51CF" w:rsidRDefault="00641C75" w14:paraId="1ACC15CB" w14:textId="25F94268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Não houve solução proposta.</w:t>
            </w:r>
          </w:p>
          <w:p w:rsidR="49AF51CF" w:rsidP="49AF51CF" w:rsidRDefault="49AF51CF" w14:paraId="56F435CE" w14:textId="0D5430EF">
            <w:pPr>
              <w:spacing w:line="240" w:lineRule="auto"/>
              <w:jc w:val="center"/>
              <w:rPr>
                <w:rFonts w:cs="Arial"/>
              </w:rPr>
            </w:pPr>
          </w:p>
        </w:tc>
      </w:tr>
    </w:tbl>
    <w:p w:rsidR="49AF51CF" w:rsidRDefault="49AF51CF" w14:paraId="64C43593" w14:textId="6BD1AABA"/>
    <w:p w:rsidRPr="00E868FC" w:rsidR="009C6119" w:rsidP="13C0DEB6" w:rsidRDefault="009C6119" w14:paraId="5EE94E91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DD1AE4" w:rsidP="49AF51CF" w:rsidRDefault="00DD1AE4" w14:paraId="12B62897" w14:textId="713FDBA7">
      <w:pPr>
        <w:widowControl/>
        <w:spacing w:line="240" w:lineRule="auto"/>
        <w:jc w:val="center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2077"/>
        <w:gridCol w:w="1839"/>
        <w:gridCol w:w="1839"/>
        <w:gridCol w:w="1721"/>
      </w:tblGrid>
      <w:tr w:rsidR="49AF51CF" w:rsidTr="13C0DEB6" w14:paraId="77C9DC03" w14:textId="77777777">
        <w:trPr>
          <w:trHeight w:val="300"/>
        </w:trPr>
        <w:tc>
          <w:tcPr>
            <w:tcW w:w="9353" w:type="dxa"/>
            <w:gridSpan w:val="5"/>
            <w:shd w:val="clear" w:color="auto" w:fill="AEAAAA" w:themeFill="background2" w:themeFillShade="BF"/>
          </w:tcPr>
          <w:p w:rsidR="49AF51CF" w:rsidP="49AF51CF" w:rsidRDefault="49AF51CF" w14:paraId="4D9B754B" w14:textId="5184521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Avaliação em Grupo</w:t>
            </w:r>
          </w:p>
        </w:tc>
      </w:tr>
      <w:tr w:rsidR="49AF51CF" w:rsidTr="13C0DEB6" w14:paraId="2F3C2948" w14:textId="77777777">
        <w:trPr>
          <w:trHeight w:val="300"/>
        </w:trPr>
        <w:tc>
          <w:tcPr>
            <w:tcW w:w="1881" w:type="dxa"/>
            <w:shd w:val="clear" w:color="auto" w:fill="AEAAAA" w:themeFill="background2" w:themeFillShade="BF"/>
          </w:tcPr>
          <w:p w:rsidR="49AF51CF" w:rsidP="49AF51CF" w:rsidRDefault="49AF51CF" w14:paraId="4F802EA7" w14:textId="6DFA9B7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Competência Avaliada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49AF51CF" w:rsidP="49AF51CF" w:rsidRDefault="49AF51CF" w14:paraId="02BE4528" w14:textId="3A1759F4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Excelente (</w:t>
            </w:r>
            <w:r w:rsidRPr="13C0DEB6" w:rsidR="3C883118">
              <w:rPr>
                <w:rFonts w:cs="Arial"/>
                <w:sz w:val="22"/>
                <w:szCs w:val="22"/>
              </w:rPr>
              <w:t>6,0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49AF51CF" w:rsidP="49AF51CF" w:rsidRDefault="49AF51CF" w14:paraId="242A036D" w14:textId="350E2A01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Bom (</w:t>
            </w:r>
            <w:r w:rsidRPr="13C0DEB6" w:rsidR="343B2562">
              <w:rPr>
                <w:rFonts w:cs="Arial"/>
                <w:sz w:val="22"/>
                <w:szCs w:val="22"/>
              </w:rPr>
              <w:t>4</w:t>
            </w:r>
            <w:r w:rsidRPr="13C0DEB6">
              <w:rPr>
                <w:rFonts w:cs="Arial"/>
                <w:sz w:val="22"/>
                <w:szCs w:val="22"/>
              </w:rPr>
              <w:t>,0)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49AF51CF" w:rsidP="49AF51CF" w:rsidRDefault="49AF51CF" w14:paraId="680B71A8" w14:textId="46D351D6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Regular (</w:t>
            </w:r>
            <w:r w:rsidRPr="13C0DEB6" w:rsidR="65798409">
              <w:rPr>
                <w:rFonts w:cs="Arial"/>
                <w:sz w:val="22"/>
                <w:szCs w:val="22"/>
              </w:rPr>
              <w:t>2</w:t>
            </w:r>
            <w:r w:rsidRPr="13C0DEB6">
              <w:rPr>
                <w:rFonts w:cs="Arial"/>
                <w:sz w:val="22"/>
                <w:szCs w:val="22"/>
              </w:rPr>
              <w:t>,0)</w:t>
            </w:r>
          </w:p>
        </w:tc>
        <w:tc>
          <w:tcPr>
            <w:tcW w:w="1703" w:type="dxa"/>
            <w:shd w:val="clear" w:color="auto" w:fill="AEAAAA" w:themeFill="background2" w:themeFillShade="BF"/>
          </w:tcPr>
          <w:p w:rsidR="49AF51CF" w:rsidP="49AF51CF" w:rsidRDefault="49AF51CF" w14:paraId="4D951079" w14:textId="028514E2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Ruim (0)</w:t>
            </w:r>
          </w:p>
        </w:tc>
      </w:tr>
      <w:tr w:rsidR="49AF51CF" w:rsidTr="13C0DEB6" w14:paraId="3C18D849" w14:textId="77777777">
        <w:trPr>
          <w:trHeight w:val="300"/>
        </w:trPr>
        <w:tc>
          <w:tcPr>
            <w:tcW w:w="1881" w:type="dxa"/>
          </w:tcPr>
          <w:p w:rsidR="49AF51CF" w:rsidP="49AF51CF" w:rsidRDefault="49AF51CF" w14:paraId="238999B2" w14:textId="1D89B25C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color w:val="000000" w:themeColor="text1"/>
                <w:sz w:val="22"/>
                <w:szCs w:val="22"/>
              </w:rPr>
              <w:t>Documentar o processo de levantamento e especificação de requisitos de software aplicando</w:t>
            </w:r>
            <w:r>
              <w:br/>
            </w:r>
            <w:r w:rsidRPr="13C0DEB6">
              <w:rPr>
                <w:color w:val="000000" w:themeColor="text1"/>
                <w:sz w:val="22"/>
                <w:szCs w:val="22"/>
              </w:rPr>
              <w:t>conhecimento apropriado de teorias, modelos e técnicas, observando as necessidades dos</w:t>
            </w:r>
            <w:r>
              <w:br/>
            </w:r>
            <w:r w:rsidRPr="13C0DEB6">
              <w:rPr>
                <w:color w:val="000000" w:themeColor="text1"/>
                <w:sz w:val="22"/>
                <w:szCs w:val="22"/>
              </w:rPr>
              <w:t>projetos.</w:t>
            </w:r>
          </w:p>
        </w:tc>
        <w:tc>
          <w:tcPr>
            <w:tcW w:w="2083" w:type="dxa"/>
          </w:tcPr>
          <w:p w:rsidR="49AF51CF" w:rsidP="49AF51CF" w:rsidRDefault="49AF51CF" w14:paraId="0C54D0B4" w14:textId="7777777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equipe </w:t>
            </w:r>
            <w:r w:rsidRPr="13C0DEB6">
              <w:rPr>
                <w:color w:val="000000" w:themeColor="text1"/>
                <w:sz w:val="22"/>
                <w:szCs w:val="22"/>
              </w:rPr>
              <w:t>aplicou</w:t>
            </w:r>
            <w:r>
              <w:br/>
            </w:r>
            <w:r w:rsidRPr="13C0DEB6">
              <w:rPr>
                <w:color w:val="000000" w:themeColor="text1"/>
                <w:sz w:val="22"/>
                <w:szCs w:val="22"/>
              </w:rPr>
              <w:t>adequadamente as teorias, os modelos e as técnicas, para o problema proposto</w:t>
            </w:r>
            <w:r w:rsidRPr="13C0DEB6">
              <w:rPr>
                <w:rFonts w:cs="Arial"/>
                <w:sz w:val="22"/>
                <w:szCs w:val="22"/>
              </w:rPr>
              <w:t xml:space="preserve">. </w:t>
            </w:r>
          </w:p>
          <w:p w:rsidR="49AF51CF" w:rsidP="49AF51CF" w:rsidRDefault="49AF51CF" w14:paraId="30EDDB67" w14:textId="77777777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 xml:space="preserve">E </w:t>
            </w:r>
          </w:p>
          <w:p w:rsidR="49AF51CF" w:rsidP="49AF51CF" w:rsidRDefault="49AF51CF" w14:paraId="11881318" w14:textId="1E54EF3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entregou a documentação solicitada completamente preenchida e correta.</w:t>
            </w:r>
          </w:p>
        </w:tc>
        <w:tc>
          <w:tcPr>
            <w:tcW w:w="1843" w:type="dxa"/>
          </w:tcPr>
          <w:p w:rsidR="49AF51CF" w:rsidP="49AF51CF" w:rsidRDefault="49AF51CF" w14:paraId="124FC018" w14:textId="4E8220BC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entregou a documentação porém houveram algumas falhas na</w:t>
            </w:r>
            <w:r w:rsidRPr="13C0DEB6">
              <w:rPr>
                <w:color w:val="000000" w:themeColor="text1"/>
                <w:sz w:val="22"/>
                <w:szCs w:val="22"/>
              </w:rPr>
              <w:t>s teorias, nos modelos ou nas técnicas, aplicados ao problema proposto</w:t>
            </w:r>
            <w:r w:rsidRPr="13C0DEB6">
              <w:rPr>
                <w:rFonts w:cs="Arial"/>
                <w:sz w:val="22"/>
                <w:szCs w:val="22"/>
              </w:rPr>
              <w:t>.</w:t>
            </w:r>
          </w:p>
          <w:p w:rsidR="49AF51CF" w:rsidP="49AF51CF" w:rsidRDefault="49AF51CF" w14:paraId="520146F7" w14:textId="77777777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OU</w:t>
            </w:r>
          </w:p>
          <w:p w:rsidR="49AF51CF" w:rsidP="49AF51CF" w:rsidRDefault="49AF51CF" w14:paraId="158DB5A2" w14:textId="22BE4EB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deixou de preencher poucos itens da documentação proposta</w:t>
            </w:r>
          </w:p>
        </w:tc>
        <w:tc>
          <w:tcPr>
            <w:tcW w:w="1843" w:type="dxa"/>
          </w:tcPr>
          <w:p w:rsidR="49AF51CF" w:rsidP="49AF51CF" w:rsidRDefault="49AF51CF" w14:paraId="61E76F75" w14:textId="2F980C4D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entregou a documentação porém houveram várias falhas n</w:t>
            </w:r>
            <w:r w:rsidRPr="13C0DEB6">
              <w:rPr>
                <w:color w:val="000000" w:themeColor="text1"/>
                <w:sz w:val="22"/>
                <w:szCs w:val="22"/>
              </w:rPr>
              <w:t>as teorias, modelos ou técnicas, aplicados ao problema proposto</w:t>
            </w:r>
            <w:r w:rsidRPr="13C0DEB6">
              <w:rPr>
                <w:rFonts w:cs="Arial"/>
                <w:sz w:val="22"/>
                <w:szCs w:val="22"/>
              </w:rPr>
              <w:t>.</w:t>
            </w:r>
          </w:p>
          <w:p w:rsidR="49AF51CF" w:rsidP="49AF51CF" w:rsidRDefault="49AF51CF" w14:paraId="337F5A74" w14:textId="77777777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OU</w:t>
            </w:r>
          </w:p>
          <w:p w:rsidR="49AF51CF" w:rsidP="49AF51CF" w:rsidRDefault="49AF51CF" w14:paraId="5D27EED0" w14:textId="2E93AA7F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deixou de preencher vários itens da documentação proposta</w:t>
            </w:r>
          </w:p>
        </w:tc>
        <w:tc>
          <w:tcPr>
            <w:tcW w:w="1703" w:type="dxa"/>
          </w:tcPr>
          <w:p w:rsidR="49AF51CF" w:rsidP="49AF51CF" w:rsidRDefault="49AF51CF" w14:paraId="32E24D1D" w14:textId="0BCC1E1B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não realizou a entrega final da documentação.</w:t>
            </w:r>
          </w:p>
        </w:tc>
      </w:tr>
    </w:tbl>
    <w:p w:rsidR="49AF51CF" w:rsidP="49AF51CF" w:rsidRDefault="49AF51CF" w14:paraId="236B0C9D" w14:textId="5BDDAED8">
      <w:pPr>
        <w:widowControl/>
        <w:spacing w:line="240" w:lineRule="auto"/>
        <w:jc w:val="center"/>
        <w:rPr>
          <w:rFonts w:cs="Arial"/>
        </w:rPr>
      </w:pPr>
    </w:p>
    <w:p w:rsidRPr="00410E94" w:rsidR="00DD1AE4" w:rsidP="13C0DEB6" w:rsidRDefault="00DD1AE4" w14:paraId="39DA9BB7" w14:textId="5933939C">
      <w:pPr>
        <w:widowControl/>
        <w:spacing w:line="240" w:lineRule="auto"/>
        <w:rPr>
          <w:rFonts w:cs="Arial"/>
          <w:b/>
          <w:bCs/>
          <w:sz w:val="28"/>
          <w:szCs w:val="28"/>
        </w:rPr>
      </w:pPr>
      <w:r w:rsidRPr="13C0DEB6">
        <w:rPr>
          <w:rFonts w:cs="Arial"/>
          <w:b/>
          <w:bCs/>
          <w:sz w:val="28"/>
          <w:szCs w:val="28"/>
        </w:rPr>
        <w:t>Entrega Final</w:t>
      </w:r>
    </w:p>
    <w:p w:rsidR="006B08E1" w:rsidP="13C0DEB6" w:rsidRDefault="006B08E1" w14:paraId="2AB29E84" w14:textId="77777777">
      <w:pPr>
        <w:widowControl/>
        <w:spacing w:line="240" w:lineRule="auto"/>
        <w:rPr>
          <w:rFonts w:cs="Arial"/>
        </w:rPr>
      </w:pPr>
    </w:p>
    <w:p w:rsidRPr="00410E94" w:rsidR="005F699B" w:rsidP="13C0DEB6" w:rsidRDefault="005F699B" w14:paraId="718D6AC7" w14:textId="73A85202">
      <w:pPr>
        <w:widowControl/>
        <w:spacing w:line="240" w:lineRule="auto"/>
        <w:rPr>
          <w:rFonts w:cs="Arial"/>
          <w:b/>
          <w:bCs/>
        </w:rPr>
      </w:pPr>
      <w:r w:rsidRPr="13C0DEB6">
        <w:rPr>
          <w:rFonts w:cs="Arial"/>
          <w:b/>
          <w:bCs/>
        </w:rPr>
        <w:t>Avaliação em Grupo</w:t>
      </w:r>
    </w:p>
    <w:p w:rsidR="00DD1AE4" w:rsidP="13C0DEB6" w:rsidRDefault="00DD1AE4" w14:paraId="28AD459F" w14:textId="7C14704B">
      <w:pPr>
        <w:widowControl/>
        <w:spacing w:line="240" w:lineRule="auto"/>
        <w:rPr>
          <w:rFonts w:cs="Arial"/>
        </w:rPr>
      </w:pPr>
    </w:p>
    <w:p w:rsidR="00AA305A" w:rsidP="13C0DEB6" w:rsidRDefault="00AA305A" w14:paraId="3724F278" w14:textId="1AD24E50">
      <w:pPr>
        <w:widowControl/>
        <w:spacing w:before="120" w:line="360" w:lineRule="auto"/>
        <w:jc w:val="both"/>
        <w:rPr>
          <w:rFonts w:cs="Arial"/>
        </w:rPr>
      </w:pPr>
      <w:r w:rsidRPr="13C0DEB6">
        <w:rPr>
          <w:rFonts w:cs="Arial"/>
        </w:rPr>
        <w:t>Para cada item (linha) da tabela, será atribuído ao grupo os conceitos e pontuação definidos na linha de título.</w:t>
      </w:r>
    </w:p>
    <w:p w:rsidRPr="0010500A" w:rsidR="008C496D" w:rsidP="008C496D" w:rsidRDefault="008C496D" w14:paraId="31BA142E" w14:textId="02DEEBD7">
      <w:pPr>
        <w:pStyle w:val="Caption"/>
        <w:keepNext/>
        <w:jc w:val="center"/>
      </w:pPr>
      <w:bookmarkStart w:name="_Toc106704267" w:id="101"/>
      <w:bookmarkStart w:name="_Toc106704500" w:id="102"/>
      <w:bookmarkStart w:name="_Toc106706784" w:id="103"/>
      <w:bookmarkStart w:name="_Toc144101575" w:id="104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16</w:t>
      </w:r>
      <w:r>
        <w:fldChar w:fldCharType="end"/>
      </w:r>
      <w:r>
        <w:t xml:space="preserve"> Rubrica da avaliação em grupo da solução proposta</w:t>
      </w:r>
      <w:bookmarkEnd w:id="101"/>
      <w:bookmarkEnd w:id="102"/>
      <w:bookmarkEnd w:id="103"/>
      <w:bookmarkEnd w:id="104"/>
    </w:p>
    <w:tbl>
      <w:tblPr>
        <w:tblStyle w:val="TableGrid"/>
        <w:tblW w:w="9353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  <w:gridCol w:w="1703"/>
      </w:tblGrid>
      <w:tr w:rsidRPr="005919BE" w:rsidR="00BB2EAF" w:rsidTr="13C0DEB6" w14:paraId="0917A71E" w14:textId="77777777">
        <w:trPr>
          <w:cantSplit/>
          <w:tblHeader/>
        </w:trPr>
        <w:tc>
          <w:tcPr>
            <w:tcW w:w="9353" w:type="dxa"/>
            <w:gridSpan w:val="5"/>
            <w:shd w:val="clear" w:color="auto" w:fill="AEAAAA" w:themeFill="background2" w:themeFillShade="BF"/>
          </w:tcPr>
          <w:p w:rsidRPr="005919BE" w:rsidR="00BB2EAF" w:rsidP="00EE4864" w:rsidRDefault="41D99018" w14:paraId="3A19C141" w14:textId="7777777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Avaliação em Grupo</w:t>
            </w:r>
          </w:p>
        </w:tc>
      </w:tr>
      <w:tr w:rsidRPr="005919BE" w:rsidR="00F852B4" w:rsidTr="13C0DEB6" w14:paraId="70E49C48" w14:textId="77777777">
        <w:trPr>
          <w:cantSplit/>
          <w:tblHeader/>
        </w:trPr>
        <w:tc>
          <w:tcPr>
            <w:tcW w:w="1980" w:type="dxa"/>
            <w:shd w:val="clear" w:color="auto" w:fill="AEAAAA" w:themeFill="background2" w:themeFillShade="BF"/>
          </w:tcPr>
          <w:p w:rsidRPr="005919BE" w:rsidR="00BB2EAF" w:rsidP="00EE4864" w:rsidRDefault="41D99018" w14:paraId="6B72EED5" w14:textId="7777777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Competência Avaliada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Pr="005919BE" w:rsidR="00BB2EAF" w:rsidP="00EE4864" w:rsidRDefault="05EF8077" w14:paraId="33413F6A" w14:textId="7F93B419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Excelente (</w:t>
            </w:r>
            <w:r w:rsidRPr="13C0DEB6" w:rsidR="64F79E12">
              <w:rPr>
                <w:rFonts w:cs="Arial"/>
                <w:sz w:val="22"/>
                <w:szCs w:val="22"/>
              </w:rPr>
              <w:t>1,0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Pr="005919BE" w:rsidR="00BB2EAF" w:rsidP="00EE4864" w:rsidRDefault="05EF8077" w14:paraId="692A9DD9" w14:textId="25B053D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Bom (0,</w:t>
            </w:r>
            <w:r w:rsidRPr="13C0DEB6" w:rsidR="6763B45E">
              <w:rPr>
                <w:rFonts w:cs="Arial"/>
                <w:sz w:val="22"/>
                <w:szCs w:val="22"/>
              </w:rPr>
              <w:t>6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Pr="005919BE" w:rsidR="00BB2EAF" w:rsidP="00EE4864" w:rsidRDefault="05EF8077" w14:paraId="22F66D98" w14:textId="0AC44D16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Regular (0,</w:t>
            </w:r>
            <w:r w:rsidRPr="13C0DEB6" w:rsidR="5AA5FEEB">
              <w:rPr>
                <w:rFonts w:cs="Arial"/>
                <w:sz w:val="22"/>
                <w:szCs w:val="22"/>
              </w:rPr>
              <w:t>3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703" w:type="dxa"/>
            <w:shd w:val="clear" w:color="auto" w:fill="AEAAAA" w:themeFill="background2" w:themeFillShade="BF"/>
          </w:tcPr>
          <w:p w:rsidRPr="005919BE" w:rsidR="00BB2EAF" w:rsidP="00EE4864" w:rsidRDefault="41D99018" w14:paraId="62D718F0" w14:textId="446710B1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Ruim (0)</w:t>
            </w:r>
          </w:p>
        </w:tc>
      </w:tr>
      <w:tr w:rsidRPr="005919BE" w:rsidR="00464ED8" w:rsidTr="13C0DEB6" w14:paraId="5404D238" w14:textId="77777777">
        <w:trPr>
          <w:cantSplit/>
        </w:trPr>
        <w:tc>
          <w:tcPr>
            <w:tcW w:w="1980" w:type="dxa"/>
          </w:tcPr>
          <w:p w:rsidRPr="005919BE" w:rsidR="00464ED8" w:rsidP="00F852B4" w:rsidRDefault="54CB9101" w14:paraId="11FFDFFE" w14:textId="1D730047">
            <w:pPr>
              <w:widowControl/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 w:rsidRPr="13C0DEB6">
              <w:rPr>
                <w:color w:val="000000" w:themeColor="text1"/>
                <w:sz w:val="22"/>
                <w:szCs w:val="22"/>
              </w:rPr>
              <w:t xml:space="preserve">Propor um projeto para </w:t>
            </w:r>
            <w:r w:rsidRPr="13C0DEB6" w:rsidR="56C8DCB6">
              <w:rPr>
                <w:color w:val="000000" w:themeColor="text1"/>
                <w:sz w:val="22"/>
                <w:szCs w:val="22"/>
              </w:rPr>
              <w:t>um problema</w:t>
            </w:r>
            <w:r w:rsidRPr="13C0DEB6">
              <w:rPr>
                <w:color w:val="000000" w:themeColor="text1"/>
                <w:sz w:val="22"/>
                <w:szCs w:val="22"/>
              </w:rPr>
              <w:t xml:space="preserve"> rea</w:t>
            </w:r>
            <w:r w:rsidRPr="13C0DEB6" w:rsidR="5C1E8499">
              <w:rPr>
                <w:color w:val="000000" w:themeColor="text1"/>
                <w:sz w:val="22"/>
                <w:szCs w:val="22"/>
              </w:rPr>
              <w:t>l</w:t>
            </w:r>
          </w:p>
        </w:tc>
        <w:tc>
          <w:tcPr>
            <w:tcW w:w="1984" w:type="dxa"/>
          </w:tcPr>
          <w:p w:rsidRPr="005919BE" w:rsidR="00464ED8" w:rsidP="00464ED8" w:rsidRDefault="332D90C1" w14:paraId="2040CE3F" w14:textId="7A23842B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solução proposta atende plenamente este item.</w:t>
            </w:r>
          </w:p>
        </w:tc>
        <w:tc>
          <w:tcPr>
            <w:tcW w:w="1843" w:type="dxa"/>
          </w:tcPr>
          <w:p w:rsidRPr="005919BE" w:rsidR="00464ED8" w:rsidP="00464ED8" w:rsidRDefault="332D90C1" w14:paraId="7134F87D" w14:textId="3F9252A4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solução proposta atende parcialmente este item.</w:t>
            </w:r>
          </w:p>
        </w:tc>
        <w:tc>
          <w:tcPr>
            <w:tcW w:w="1843" w:type="dxa"/>
          </w:tcPr>
          <w:p w:rsidRPr="005919BE" w:rsidR="00464ED8" w:rsidP="00464ED8" w:rsidRDefault="332D90C1" w14:paraId="182DB6B1" w14:textId="6B794281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solução proposta atende muito pouco este item.</w:t>
            </w:r>
          </w:p>
        </w:tc>
        <w:tc>
          <w:tcPr>
            <w:tcW w:w="1703" w:type="dxa"/>
          </w:tcPr>
          <w:p w:rsidRPr="005919BE" w:rsidR="00464ED8" w:rsidP="00464ED8" w:rsidRDefault="332D90C1" w14:paraId="2CC671B4" w14:textId="25F94268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Não houve solução proposta.</w:t>
            </w:r>
          </w:p>
        </w:tc>
      </w:tr>
      <w:tr w:rsidRPr="0010500A" w:rsidR="005919BE" w:rsidTr="13C0DEB6" w14:paraId="08BCB096" w14:textId="77777777">
        <w:trPr>
          <w:cantSplit/>
        </w:trPr>
        <w:tc>
          <w:tcPr>
            <w:tcW w:w="1980" w:type="dxa"/>
          </w:tcPr>
          <w:p w:rsidRPr="005919BE" w:rsidR="005919BE" w:rsidP="00F852B4" w:rsidRDefault="2EF87391" w14:paraId="7A649D5E" w14:textId="6993C6A7">
            <w:pPr>
              <w:widowControl/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name="_Hlk106702292" w:id="105"/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Resolver o problema e propor solução criativa e inovadora.</w:t>
            </w:r>
          </w:p>
        </w:tc>
        <w:tc>
          <w:tcPr>
            <w:tcW w:w="1984" w:type="dxa"/>
          </w:tcPr>
          <w:p w:rsidRPr="005919BE" w:rsidR="005919BE" w:rsidP="00464ED8" w:rsidRDefault="4B12840E" w14:paraId="00F619BC" w14:textId="25869DE0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resolveu o problema e propôs uma ótima solução.</w:t>
            </w:r>
          </w:p>
        </w:tc>
        <w:tc>
          <w:tcPr>
            <w:tcW w:w="1843" w:type="dxa"/>
          </w:tcPr>
          <w:p w:rsidRPr="005919BE" w:rsidR="005919BE" w:rsidP="005919BE" w:rsidRDefault="4B12840E" w14:paraId="382D8CAF" w14:textId="7777777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resolveu parcialmente o problema.</w:t>
            </w:r>
          </w:p>
          <w:p w:rsidRPr="00F852B4" w:rsidR="005919BE" w:rsidP="005919BE" w:rsidRDefault="544A1585" w14:paraId="467AEAB1" w14:textId="4ABB0583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E</w:t>
            </w:r>
          </w:p>
          <w:p w:rsidRPr="005919BE" w:rsidR="005919BE" w:rsidP="005919BE" w:rsidRDefault="4B12840E" w14:paraId="7C45FB10" w14:textId="7B83178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solução foi </w:t>
            </w:r>
            <w:r w:rsidRPr="13C0DEB6" w:rsidR="544A1585">
              <w:rPr>
                <w:rFonts w:cs="Arial"/>
                <w:sz w:val="22"/>
                <w:szCs w:val="22"/>
              </w:rPr>
              <w:t xml:space="preserve">parcialmente </w:t>
            </w:r>
            <w:r w:rsidRPr="13C0DEB6">
              <w:rPr>
                <w:rFonts w:cs="Arial"/>
                <w:sz w:val="22"/>
                <w:szCs w:val="22"/>
              </w:rPr>
              <w:t>adequada.</w:t>
            </w:r>
          </w:p>
        </w:tc>
        <w:tc>
          <w:tcPr>
            <w:tcW w:w="1843" w:type="dxa"/>
          </w:tcPr>
          <w:p w:rsidRPr="005919BE" w:rsidR="00F852B4" w:rsidP="00F852B4" w:rsidRDefault="544A1585" w14:paraId="4FD42044" w14:textId="597EB2B6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resolveu parcialmente o problema e a solução foi ruim.</w:t>
            </w:r>
          </w:p>
          <w:p w:rsidRPr="005919BE" w:rsidR="005919BE" w:rsidP="00F852B4" w:rsidRDefault="005919BE" w14:paraId="23BD96BE" w14:textId="61565177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703" w:type="dxa"/>
          </w:tcPr>
          <w:p w:rsidRPr="005919BE" w:rsidR="005919BE" w:rsidP="00F852B4" w:rsidRDefault="4B12840E" w14:paraId="3B4CB4B1" w14:textId="20C654BF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não resolveu o problema.</w:t>
            </w:r>
          </w:p>
        </w:tc>
      </w:tr>
    </w:tbl>
    <w:bookmarkEnd w:id="105"/>
    <w:p w:rsidRPr="00E868FC" w:rsidR="009C6119" w:rsidP="13C0DEB6" w:rsidRDefault="009C6119" w14:paraId="3777F1DC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BB2EAF" w:rsidP="13C0DEB6" w:rsidRDefault="00BB2EAF" w14:paraId="21EABA3C" w14:textId="77777777">
      <w:pPr>
        <w:widowControl/>
        <w:spacing w:before="120" w:line="360" w:lineRule="auto"/>
        <w:jc w:val="both"/>
        <w:rPr>
          <w:rFonts w:cs="Arial"/>
        </w:rPr>
      </w:pPr>
    </w:p>
    <w:p w:rsidRPr="0010500A" w:rsidR="008C496D" w:rsidP="008C496D" w:rsidRDefault="008C496D" w14:paraId="1B712F38" w14:textId="4F19A3FD">
      <w:pPr>
        <w:pStyle w:val="Caption"/>
        <w:keepNext/>
        <w:jc w:val="center"/>
      </w:pPr>
      <w:bookmarkStart w:name="_Toc106704268" w:id="106"/>
      <w:bookmarkStart w:name="_Toc106704501" w:id="107"/>
      <w:bookmarkStart w:name="_Toc106706785" w:id="108"/>
      <w:bookmarkStart w:name="_Toc144101576" w:id="109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17</w:t>
      </w:r>
      <w:r>
        <w:fldChar w:fldCharType="end"/>
      </w:r>
      <w:r>
        <w:t xml:space="preserve"> Rubrica de avaliação em grupo da documentação entregue</w:t>
      </w:r>
      <w:bookmarkEnd w:id="106"/>
      <w:bookmarkEnd w:id="107"/>
      <w:bookmarkEnd w:id="108"/>
      <w:bookmarkEnd w:id="109"/>
    </w:p>
    <w:tbl>
      <w:tblPr>
        <w:tblStyle w:val="TableGrid"/>
        <w:tblW w:w="9353" w:type="dxa"/>
        <w:tblLayout w:type="fixed"/>
        <w:tblLook w:val="04A0" w:firstRow="1" w:lastRow="0" w:firstColumn="1" w:lastColumn="0" w:noHBand="0" w:noVBand="1"/>
      </w:tblPr>
      <w:tblGrid>
        <w:gridCol w:w="1881"/>
        <w:gridCol w:w="2083"/>
        <w:gridCol w:w="1843"/>
        <w:gridCol w:w="1843"/>
        <w:gridCol w:w="1703"/>
      </w:tblGrid>
      <w:tr w:rsidRPr="00CF345B" w:rsidR="00367205" w:rsidTr="13C0DEB6" w14:paraId="39B1CECC" w14:textId="77777777">
        <w:trPr>
          <w:cantSplit/>
          <w:tblHeader/>
        </w:trPr>
        <w:tc>
          <w:tcPr>
            <w:tcW w:w="9353" w:type="dxa"/>
            <w:gridSpan w:val="5"/>
            <w:shd w:val="clear" w:color="auto" w:fill="AEAAAA" w:themeFill="background2" w:themeFillShade="BF"/>
          </w:tcPr>
          <w:p w:rsidRPr="00CF345B" w:rsidR="00367205" w:rsidP="0089201D" w:rsidRDefault="679CC44C" w14:paraId="0AD21D11" w14:textId="5184521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bookmarkStart w:name="_Hlk106702172" w:id="110"/>
            <w:r w:rsidRPr="13C0DEB6">
              <w:rPr>
                <w:rFonts w:cs="Arial"/>
                <w:sz w:val="22"/>
                <w:szCs w:val="22"/>
              </w:rPr>
              <w:t>Avaliação em Grupo</w:t>
            </w:r>
          </w:p>
        </w:tc>
      </w:tr>
      <w:tr w:rsidRPr="00CF345B" w:rsidR="00A53B99" w:rsidTr="13C0DEB6" w14:paraId="3DAA58B8" w14:textId="77777777">
        <w:trPr>
          <w:cantSplit/>
          <w:tblHeader/>
        </w:trPr>
        <w:tc>
          <w:tcPr>
            <w:tcW w:w="1881" w:type="dxa"/>
            <w:shd w:val="clear" w:color="auto" w:fill="AEAAAA" w:themeFill="background2" w:themeFillShade="BF"/>
          </w:tcPr>
          <w:p w:rsidRPr="00CF345B" w:rsidR="003246A0" w:rsidP="0089201D" w:rsidRDefault="3226BF45" w14:paraId="62F73DE7" w14:textId="6DFA9B7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Competência Avaliada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Pr="00CF345B" w:rsidR="003246A0" w:rsidP="0089201D" w:rsidRDefault="13D8C1DB" w14:paraId="420EA434" w14:textId="090EC06B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Exc</w:t>
            </w:r>
            <w:r w:rsidRPr="13C0DEB6" w:rsidR="00334DA7">
              <w:rPr>
                <w:rFonts w:cs="Arial"/>
                <w:sz w:val="22"/>
                <w:szCs w:val="22"/>
              </w:rPr>
              <w:t>elente (</w:t>
            </w:r>
            <w:r w:rsidRPr="13C0DEB6" w:rsidR="1CA65644">
              <w:rPr>
                <w:rFonts w:cs="Arial"/>
                <w:sz w:val="22"/>
                <w:szCs w:val="22"/>
              </w:rPr>
              <w:t>4,0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Pr="00CF345B" w:rsidR="003246A0" w:rsidP="00EC5F7B" w:rsidRDefault="639BDF4A" w14:paraId="005F45D9" w14:textId="7D06F52D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Bom (</w:t>
            </w:r>
            <w:r w:rsidRPr="13C0DEB6" w:rsidR="25E4BAC2">
              <w:rPr>
                <w:rFonts w:cs="Arial"/>
                <w:sz w:val="22"/>
                <w:szCs w:val="22"/>
              </w:rPr>
              <w:t>2</w:t>
            </w:r>
            <w:r w:rsidRPr="13C0DEB6" w:rsidR="00EC7185">
              <w:rPr>
                <w:rFonts w:cs="Arial"/>
                <w:sz w:val="22"/>
                <w:szCs w:val="22"/>
              </w:rPr>
              <w:t>,</w:t>
            </w:r>
            <w:r w:rsidRPr="13C0DEB6" w:rsidR="1E5EA787">
              <w:rPr>
                <w:rFonts w:cs="Arial"/>
                <w:sz w:val="22"/>
                <w:szCs w:val="22"/>
              </w:rPr>
              <w:t>5</w:t>
            </w:r>
            <w:r w:rsidRPr="13C0DEB6" w:rsidR="13D8C1DB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Pr="00CF345B" w:rsidR="003246A0" w:rsidP="0089201D" w:rsidRDefault="2C987960" w14:paraId="46BE3E33" w14:textId="2688EC51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Regular (</w:t>
            </w:r>
            <w:r w:rsidRPr="13C0DEB6" w:rsidR="00EC7185">
              <w:rPr>
                <w:rFonts w:cs="Arial"/>
                <w:sz w:val="22"/>
                <w:szCs w:val="22"/>
              </w:rPr>
              <w:t>1,0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703" w:type="dxa"/>
            <w:shd w:val="clear" w:color="auto" w:fill="AEAAAA" w:themeFill="background2" w:themeFillShade="BF"/>
          </w:tcPr>
          <w:p w:rsidRPr="00CF345B" w:rsidR="003246A0" w:rsidP="0089201D" w:rsidRDefault="2C987960" w14:paraId="0B65062B" w14:textId="028514E2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Ruim (0)</w:t>
            </w:r>
          </w:p>
        </w:tc>
      </w:tr>
      <w:tr w:rsidRPr="0010500A" w:rsidR="00A53B99" w:rsidTr="13C0DEB6" w14:paraId="06432EA1" w14:textId="77777777">
        <w:trPr>
          <w:cantSplit/>
        </w:trPr>
        <w:tc>
          <w:tcPr>
            <w:tcW w:w="1881" w:type="dxa"/>
          </w:tcPr>
          <w:p w:rsidRPr="00CF345B" w:rsidR="003246A0" w:rsidP="003246A0" w:rsidRDefault="6D569032" w14:paraId="3C0AC146" w14:textId="1D89B25C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color w:val="000000" w:themeColor="text1"/>
                <w:sz w:val="22"/>
                <w:szCs w:val="22"/>
              </w:rPr>
              <w:t>D</w:t>
            </w:r>
            <w:r w:rsidRPr="13C0DEB6" w:rsidR="2C987960">
              <w:rPr>
                <w:color w:val="000000" w:themeColor="text1"/>
                <w:sz w:val="22"/>
                <w:szCs w:val="22"/>
              </w:rPr>
              <w:t>ocumentar o</w:t>
            </w:r>
            <w:r w:rsidRPr="13C0DEB6">
              <w:rPr>
                <w:color w:val="000000" w:themeColor="text1"/>
                <w:sz w:val="22"/>
                <w:szCs w:val="22"/>
              </w:rPr>
              <w:t xml:space="preserve"> processo de levantamento e especificação de </w:t>
            </w:r>
            <w:r w:rsidRPr="13C0DEB6" w:rsidR="2C987960">
              <w:rPr>
                <w:color w:val="000000" w:themeColor="text1"/>
                <w:sz w:val="22"/>
                <w:szCs w:val="22"/>
              </w:rPr>
              <w:t>requisitos de software aplicando</w:t>
            </w:r>
            <w:r w:rsidR="00CF345B">
              <w:br/>
            </w:r>
            <w:r w:rsidRPr="13C0DEB6" w:rsidR="2C987960">
              <w:rPr>
                <w:color w:val="000000" w:themeColor="text1"/>
                <w:sz w:val="22"/>
                <w:szCs w:val="22"/>
              </w:rPr>
              <w:t>conhecimento apropriado de teorias, modelos e técnicas, observando as necessidades dos</w:t>
            </w:r>
            <w:r w:rsidR="00CF345B">
              <w:br/>
            </w:r>
            <w:r w:rsidRPr="13C0DEB6" w:rsidR="2C987960">
              <w:rPr>
                <w:color w:val="000000" w:themeColor="text1"/>
                <w:sz w:val="22"/>
                <w:szCs w:val="22"/>
              </w:rPr>
              <w:t>projetos.</w:t>
            </w:r>
          </w:p>
        </w:tc>
        <w:tc>
          <w:tcPr>
            <w:tcW w:w="2083" w:type="dxa"/>
          </w:tcPr>
          <w:p w:rsidR="005D6C85" w:rsidP="003246A0" w:rsidRDefault="2C987960" w14:paraId="0D609044" w14:textId="7777777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equipe </w:t>
            </w:r>
            <w:r w:rsidRPr="13C0DEB6">
              <w:rPr>
                <w:color w:val="000000" w:themeColor="text1"/>
                <w:sz w:val="22"/>
                <w:szCs w:val="22"/>
              </w:rPr>
              <w:t>aplicou</w:t>
            </w:r>
            <w:r w:rsidR="003246A0">
              <w:br/>
            </w:r>
            <w:r w:rsidRPr="13C0DEB6">
              <w:rPr>
                <w:color w:val="000000" w:themeColor="text1"/>
                <w:sz w:val="22"/>
                <w:szCs w:val="22"/>
              </w:rPr>
              <w:t>adequadamente as teorias, os modelos e as técnicas, para o problema proposto</w:t>
            </w:r>
            <w:r w:rsidRPr="13C0DEB6">
              <w:rPr>
                <w:rFonts w:cs="Arial"/>
                <w:sz w:val="22"/>
                <w:szCs w:val="22"/>
              </w:rPr>
              <w:t>.</w:t>
            </w:r>
            <w:r w:rsidRPr="13C0DEB6" w:rsidR="6D569032">
              <w:rPr>
                <w:rFonts w:cs="Arial"/>
                <w:sz w:val="22"/>
                <w:szCs w:val="22"/>
              </w:rPr>
              <w:t xml:space="preserve"> </w:t>
            </w:r>
          </w:p>
          <w:p w:rsidRPr="005D6C85" w:rsidR="005D6C85" w:rsidP="003246A0" w:rsidRDefault="6D569032" w14:paraId="12832437" w14:textId="77777777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 xml:space="preserve">E </w:t>
            </w:r>
          </w:p>
          <w:p w:rsidRPr="00CF345B" w:rsidR="003246A0" w:rsidP="003246A0" w:rsidRDefault="3F800EEE" w14:paraId="03A55EB2" w14:textId="1E54EF3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equipe </w:t>
            </w:r>
            <w:r w:rsidRPr="13C0DEB6" w:rsidR="6D569032">
              <w:rPr>
                <w:rFonts w:cs="Arial"/>
                <w:sz w:val="22"/>
                <w:szCs w:val="22"/>
              </w:rPr>
              <w:t>entregou a documentação solicitada completamente preenchida e correta.</w:t>
            </w:r>
          </w:p>
        </w:tc>
        <w:tc>
          <w:tcPr>
            <w:tcW w:w="1843" w:type="dxa"/>
          </w:tcPr>
          <w:p w:rsidR="003246A0" w:rsidP="006F159B" w:rsidRDefault="3226BF45" w14:paraId="69095C62" w14:textId="4E8220BC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entregou a documentação porém houveram algumas falhas na</w:t>
            </w:r>
            <w:r w:rsidRPr="13C0DEB6">
              <w:rPr>
                <w:color w:val="000000" w:themeColor="text1"/>
                <w:sz w:val="22"/>
                <w:szCs w:val="22"/>
              </w:rPr>
              <w:t xml:space="preserve">s teorias, </w:t>
            </w:r>
            <w:r w:rsidRPr="13C0DEB6" w:rsidR="0B2702F4">
              <w:rPr>
                <w:color w:val="000000" w:themeColor="text1"/>
                <w:sz w:val="22"/>
                <w:szCs w:val="22"/>
              </w:rPr>
              <w:t>n</w:t>
            </w:r>
            <w:r w:rsidRPr="13C0DEB6">
              <w:rPr>
                <w:color w:val="000000" w:themeColor="text1"/>
                <w:sz w:val="22"/>
                <w:szCs w:val="22"/>
              </w:rPr>
              <w:t xml:space="preserve">os modelos ou </w:t>
            </w:r>
            <w:r w:rsidRPr="13C0DEB6" w:rsidR="0B2702F4">
              <w:rPr>
                <w:color w:val="000000" w:themeColor="text1"/>
                <w:sz w:val="22"/>
                <w:szCs w:val="22"/>
              </w:rPr>
              <w:t>n</w:t>
            </w:r>
            <w:r w:rsidRPr="13C0DEB6">
              <w:rPr>
                <w:color w:val="000000" w:themeColor="text1"/>
                <w:sz w:val="22"/>
                <w:szCs w:val="22"/>
              </w:rPr>
              <w:t xml:space="preserve">as técnicas, </w:t>
            </w:r>
            <w:r w:rsidRPr="13C0DEB6" w:rsidR="008C496D">
              <w:rPr>
                <w:color w:val="000000" w:themeColor="text1"/>
                <w:sz w:val="22"/>
                <w:szCs w:val="22"/>
              </w:rPr>
              <w:t>aplicados a</w:t>
            </w:r>
            <w:r w:rsidRPr="13C0DEB6">
              <w:rPr>
                <w:color w:val="000000" w:themeColor="text1"/>
                <w:sz w:val="22"/>
                <w:szCs w:val="22"/>
              </w:rPr>
              <w:t>o problema proposto</w:t>
            </w:r>
            <w:r w:rsidRPr="13C0DEB6">
              <w:rPr>
                <w:rFonts w:cs="Arial"/>
                <w:sz w:val="22"/>
                <w:szCs w:val="22"/>
              </w:rPr>
              <w:t>.</w:t>
            </w:r>
          </w:p>
          <w:p w:rsidRPr="00CF345B" w:rsidR="00CF345B" w:rsidP="006F159B" w:rsidRDefault="6D569032" w14:paraId="5D73ECCC" w14:textId="77777777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OU</w:t>
            </w:r>
          </w:p>
          <w:p w:rsidRPr="00CF345B" w:rsidR="00CF345B" w:rsidP="006F159B" w:rsidRDefault="6D569032" w14:paraId="4E6E7C64" w14:textId="22BE4EB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equipe deixou de preencher </w:t>
            </w:r>
            <w:r w:rsidRPr="13C0DEB6" w:rsidR="3F800EEE">
              <w:rPr>
                <w:rFonts w:cs="Arial"/>
                <w:sz w:val="22"/>
                <w:szCs w:val="22"/>
              </w:rPr>
              <w:t>poucos</w:t>
            </w:r>
            <w:r w:rsidRPr="13C0DEB6">
              <w:rPr>
                <w:rFonts w:cs="Arial"/>
                <w:sz w:val="22"/>
                <w:szCs w:val="22"/>
              </w:rPr>
              <w:t xml:space="preserve"> ite</w:t>
            </w:r>
            <w:r w:rsidRPr="13C0DEB6" w:rsidR="3F800EEE">
              <w:rPr>
                <w:rFonts w:cs="Arial"/>
                <w:sz w:val="22"/>
                <w:szCs w:val="22"/>
              </w:rPr>
              <w:t>ns</w:t>
            </w:r>
            <w:r w:rsidRPr="13C0DEB6">
              <w:rPr>
                <w:rFonts w:cs="Arial"/>
                <w:sz w:val="22"/>
                <w:szCs w:val="22"/>
              </w:rPr>
              <w:t xml:space="preserve"> da documentação proposta</w:t>
            </w:r>
          </w:p>
        </w:tc>
        <w:tc>
          <w:tcPr>
            <w:tcW w:w="1843" w:type="dxa"/>
          </w:tcPr>
          <w:p w:rsidR="003246A0" w:rsidP="003246A0" w:rsidRDefault="2C987960" w14:paraId="131CE013" w14:textId="2F980C4D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equipe entregou a documentação porém </w:t>
            </w:r>
            <w:r w:rsidRPr="13C0DEB6" w:rsidR="008C496D">
              <w:rPr>
                <w:rFonts w:cs="Arial"/>
                <w:sz w:val="22"/>
                <w:szCs w:val="22"/>
              </w:rPr>
              <w:t>houveram várias falhas n</w:t>
            </w:r>
            <w:r w:rsidRPr="13C0DEB6">
              <w:rPr>
                <w:color w:val="000000" w:themeColor="text1"/>
                <w:sz w:val="22"/>
                <w:szCs w:val="22"/>
              </w:rPr>
              <w:t xml:space="preserve">as teorias, modelos ou técnicas, </w:t>
            </w:r>
            <w:r w:rsidRPr="13C0DEB6" w:rsidR="008C496D">
              <w:rPr>
                <w:color w:val="000000" w:themeColor="text1"/>
                <w:sz w:val="22"/>
                <w:szCs w:val="22"/>
              </w:rPr>
              <w:t>aplicados a</w:t>
            </w:r>
            <w:r w:rsidRPr="13C0DEB6">
              <w:rPr>
                <w:color w:val="000000" w:themeColor="text1"/>
                <w:sz w:val="22"/>
                <w:szCs w:val="22"/>
              </w:rPr>
              <w:t>o problema proposto</w:t>
            </w:r>
            <w:r w:rsidRPr="13C0DEB6">
              <w:rPr>
                <w:rFonts w:cs="Arial"/>
                <w:sz w:val="22"/>
                <w:szCs w:val="22"/>
              </w:rPr>
              <w:t>.</w:t>
            </w:r>
          </w:p>
          <w:p w:rsidRPr="00CF345B" w:rsidR="005579B8" w:rsidP="005579B8" w:rsidRDefault="72D15CB4" w14:paraId="55CCE6C3" w14:textId="77777777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OU</w:t>
            </w:r>
          </w:p>
          <w:p w:rsidRPr="00CF345B" w:rsidR="005579B8" w:rsidP="005579B8" w:rsidRDefault="72D15CB4" w14:paraId="7A2E71FB" w14:textId="2E93AA7F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 equipe deixou de preencher vários itens da documentação proposta</w:t>
            </w:r>
          </w:p>
        </w:tc>
        <w:tc>
          <w:tcPr>
            <w:tcW w:w="1703" w:type="dxa"/>
          </w:tcPr>
          <w:p w:rsidRPr="00CF345B" w:rsidR="003246A0" w:rsidP="003246A0" w:rsidRDefault="2C987960" w14:paraId="62D7A789" w14:textId="0BCC1E1B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A equipe não </w:t>
            </w:r>
            <w:r w:rsidRPr="13C0DEB6" w:rsidR="72D15CB4">
              <w:rPr>
                <w:rFonts w:cs="Arial"/>
                <w:sz w:val="22"/>
                <w:szCs w:val="22"/>
              </w:rPr>
              <w:t>realizou a entrega final d</w:t>
            </w:r>
            <w:r w:rsidRPr="13C0DEB6">
              <w:rPr>
                <w:rFonts w:cs="Arial"/>
                <w:sz w:val="22"/>
                <w:szCs w:val="22"/>
              </w:rPr>
              <w:t>a documentaçã</w:t>
            </w:r>
            <w:r w:rsidRPr="13C0DEB6" w:rsidR="72D15CB4">
              <w:rPr>
                <w:rFonts w:cs="Arial"/>
                <w:sz w:val="22"/>
                <w:szCs w:val="22"/>
              </w:rPr>
              <w:t>o.</w:t>
            </w:r>
          </w:p>
        </w:tc>
      </w:tr>
    </w:tbl>
    <w:bookmarkEnd w:id="110"/>
    <w:p w:rsidRPr="00E868FC" w:rsidR="009C6119" w:rsidP="13C0DEB6" w:rsidRDefault="009C6119" w14:paraId="1E277CF9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9C6119" w:rsidP="009C6119" w:rsidRDefault="009C6119" w14:paraId="5A3AD5C3" w14:textId="77777777">
      <w:pPr>
        <w:pStyle w:val="Caption"/>
        <w:keepNext/>
      </w:pPr>
    </w:p>
    <w:p w:rsidRPr="0010500A" w:rsidR="00DE0AAC" w:rsidP="00DE0AAC" w:rsidRDefault="00DE0AAC" w14:paraId="56F1D1ED" w14:textId="362490BC">
      <w:pPr>
        <w:pStyle w:val="Caption"/>
        <w:keepNext/>
        <w:jc w:val="center"/>
      </w:pPr>
      <w:bookmarkStart w:name="_Toc106704269" w:id="111"/>
      <w:bookmarkStart w:name="_Toc106704502" w:id="112"/>
      <w:bookmarkStart w:name="_Toc106706786" w:id="113"/>
      <w:bookmarkStart w:name="_Toc144101577" w:id="114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18</w:t>
      </w:r>
      <w:r>
        <w:fldChar w:fldCharType="end"/>
      </w:r>
      <w:r>
        <w:t xml:space="preserve"> Rubrica da avaliação em grupo para a apresentação do projeto</w:t>
      </w:r>
      <w:bookmarkEnd w:id="111"/>
      <w:bookmarkEnd w:id="112"/>
      <w:bookmarkEnd w:id="113"/>
      <w:bookmarkEnd w:id="114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81"/>
        <w:gridCol w:w="2509"/>
        <w:gridCol w:w="2268"/>
        <w:gridCol w:w="2693"/>
      </w:tblGrid>
      <w:tr w:rsidRPr="00CF345B" w:rsidR="00382BEE" w:rsidTr="13C0DEB6" w14:paraId="1869436B" w14:textId="77777777">
        <w:trPr>
          <w:cantSplit/>
          <w:tblHeader/>
        </w:trPr>
        <w:tc>
          <w:tcPr>
            <w:tcW w:w="9351" w:type="dxa"/>
            <w:gridSpan w:val="4"/>
            <w:shd w:val="clear" w:color="auto" w:fill="AEAAAA" w:themeFill="background2" w:themeFillShade="BF"/>
          </w:tcPr>
          <w:p w:rsidRPr="00CF345B" w:rsidR="00382BEE" w:rsidP="00EE4864" w:rsidRDefault="33CAD5CD" w14:paraId="0ECE38E4" w14:textId="3A4D52F0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Avaliação em Grupo</w:t>
            </w:r>
          </w:p>
        </w:tc>
      </w:tr>
      <w:tr w:rsidRPr="00CF345B" w:rsidR="009F1685" w:rsidTr="13C0DEB6" w14:paraId="606096B6" w14:textId="77777777">
        <w:trPr>
          <w:cantSplit/>
          <w:tblHeader/>
        </w:trPr>
        <w:tc>
          <w:tcPr>
            <w:tcW w:w="1881" w:type="dxa"/>
            <w:shd w:val="clear" w:color="auto" w:fill="AEAAAA" w:themeFill="background2" w:themeFillShade="BF"/>
          </w:tcPr>
          <w:p w:rsidRPr="00CF345B" w:rsidR="009F1685" w:rsidP="00EE4864" w:rsidRDefault="27218105" w14:paraId="1B2343E2" w14:textId="7777777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Competência Avaliada</w:t>
            </w:r>
          </w:p>
        </w:tc>
        <w:tc>
          <w:tcPr>
            <w:tcW w:w="2509" w:type="dxa"/>
            <w:shd w:val="clear" w:color="auto" w:fill="AEAAAA" w:themeFill="background2" w:themeFillShade="BF"/>
          </w:tcPr>
          <w:p w:rsidRPr="00CF345B" w:rsidR="009F1685" w:rsidP="00EE4864" w:rsidRDefault="27218105" w14:paraId="32EFE282" w14:textId="722E2279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Excelente (</w:t>
            </w:r>
            <w:r w:rsidRPr="13C0DEB6" w:rsidR="3F800EEE">
              <w:rPr>
                <w:rFonts w:cs="Arial"/>
                <w:sz w:val="22"/>
                <w:szCs w:val="22"/>
              </w:rPr>
              <w:t>0</w:t>
            </w:r>
            <w:r w:rsidRPr="13C0DEB6">
              <w:rPr>
                <w:rFonts w:cs="Arial"/>
                <w:sz w:val="22"/>
                <w:szCs w:val="22"/>
              </w:rPr>
              <w:t>,</w:t>
            </w:r>
            <w:r w:rsidRPr="13C0DEB6" w:rsidR="3F800EEE">
              <w:rPr>
                <w:rFonts w:cs="Arial"/>
                <w:sz w:val="22"/>
                <w:szCs w:val="22"/>
              </w:rPr>
              <w:t>5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:rsidRPr="00CF345B" w:rsidR="009F1685" w:rsidP="00EE4864" w:rsidRDefault="27218105" w14:paraId="37D171EA" w14:textId="2368949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Bom (0,</w:t>
            </w:r>
            <w:r w:rsidRPr="13C0DEB6" w:rsidR="3F800EEE">
              <w:rPr>
                <w:rFonts w:cs="Arial"/>
                <w:sz w:val="22"/>
                <w:szCs w:val="22"/>
              </w:rPr>
              <w:t>2</w:t>
            </w:r>
            <w:r w:rsidRPr="13C0DEB6">
              <w:rPr>
                <w:rFonts w:cs="Arial"/>
                <w:sz w:val="22"/>
                <w:szCs w:val="22"/>
              </w:rPr>
              <w:t>5)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Pr="00CF345B" w:rsidR="009F1685" w:rsidP="00EE4864" w:rsidRDefault="27218105" w14:paraId="59670611" w14:textId="55D210A9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Ruim (0)</w:t>
            </w:r>
          </w:p>
        </w:tc>
      </w:tr>
      <w:tr w:rsidRPr="0010500A" w:rsidR="009F1685" w:rsidTr="13C0DEB6" w14:paraId="75D01279" w14:textId="77777777">
        <w:trPr>
          <w:cantSplit/>
        </w:trPr>
        <w:tc>
          <w:tcPr>
            <w:tcW w:w="1881" w:type="dxa"/>
            <w:vMerge w:val="restart"/>
            <w:vAlign w:val="center"/>
          </w:tcPr>
          <w:p w:rsidRPr="00CF345B" w:rsidR="009F1685" w:rsidP="009F1685" w:rsidRDefault="27218105" w14:paraId="7482AA77" w14:textId="063A4D97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13C0DEB6">
              <w:rPr>
                <w:color w:val="000000" w:themeColor="text1"/>
                <w:sz w:val="22"/>
                <w:szCs w:val="22"/>
              </w:rPr>
              <w:t>Apresentação do Projeto</w:t>
            </w:r>
          </w:p>
        </w:tc>
        <w:tc>
          <w:tcPr>
            <w:tcW w:w="2509" w:type="dxa"/>
          </w:tcPr>
          <w:p w:rsidRPr="00CF345B" w:rsidR="009F1685" w:rsidP="00EE4864" w:rsidRDefault="27218105" w14:paraId="53D29C14" w14:textId="517BEC4C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projeto foi apresentado por mais de 8 minutos e não ultrapassou 10 minutos.</w:t>
            </w:r>
          </w:p>
        </w:tc>
        <w:tc>
          <w:tcPr>
            <w:tcW w:w="2268" w:type="dxa"/>
          </w:tcPr>
          <w:p w:rsidRPr="00CF345B" w:rsidR="009F1685" w:rsidP="00EE4864" w:rsidRDefault="27218105" w14:paraId="51BA870D" w14:textId="32D3F9B3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projeto foi apresentado por mais de 5 minutos e não ultrapassou 8 minutos.</w:t>
            </w:r>
          </w:p>
        </w:tc>
        <w:tc>
          <w:tcPr>
            <w:tcW w:w="2693" w:type="dxa"/>
          </w:tcPr>
          <w:p w:rsidR="009F1685" w:rsidP="00EE4864" w:rsidRDefault="27218105" w14:paraId="5FE643F3" w14:textId="77777777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 xml:space="preserve">Não houve apresentação </w:t>
            </w:r>
          </w:p>
          <w:p w:rsidRPr="009F1685" w:rsidR="009F1685" w:rsidP="00EE4864" w:rsidRDefault="27218105" w14:paraId="3A7B833E" w14:textId="12263C5C">
            <w:pPr>
              <w:widowControl/>
              <w:spacing w:line="240" w:lineRule="auto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OU</w:t>
            </w:r>
          </w:p>
          <w:p w:rsidRPr="00CF345B" w:rsidR="009F1685" w:rsidP="00EE4864" w:rsidRDefault="27218105" w14:paraId="3ED7BF3B" w14:textId="2F66B478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sua duração não ultrapassou 5 minutos.</w:t>
            </w:r>
          </w:p>
        </w:tc>
      </w:tr>
      <w:tr w:rsidRPr="00CF345B" w:rsidR="009F1685" w:rsidTr="13C0DEB6" w14:paraId="5E94708D" w14:textId="77777777">
        <w:trPr>
          <w:cantSplit/>
        </w:trPr>
        <w:tc>
          <w:tcPr>
            <w:tcW w:w="1881" w:type="dxa"/>
            <w:vMerge/>
          </w:tcPr>
          <w:p w:rsidR="009F1685" w:rsidP="003178DF" w:rsidRDefault="009F1685" w14:paraId="0E817A7F" w14:textId="77777777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09" w:type="dxa"/>
          </w:tcPr>
          <w:p w:rsidR="009F1685" w:rsidP="00EE4864" w:rsidRDefault="27218105" w14:paraId="18450513" w14:textId="61812EE6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conteúdo apresentado abrange todo o processo previsto na documentação solicitada.</w:t>
            </w:r>
          </w:p>
        </w:tc>
        <w:tc>
          <w:tcPr>
            <w:tcW w:w="2268" w:type="dxa"/>
          </w:tcPr>
          <w:p w:rsidR="009F1685" w:rsidP="00EE4864" w:rsidRDefault="27218105" w14:paraId="2AE06074" w14:textId="2FFD8FB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conteúdo apresentado abordou mais da metade do processo previsto na documentação solicitada.</w:t>
            </w:r>
          </w:p>
        </w:tc>
        <w:tc>
          <w:tcPr>
            <w:tcW w:w="2693" w:type="dxa"/>
          </w:tcPr>
          <w:p w:rsidR="009F1685" w:rsidP="00EE4864" w:rsidRDefault="27218105" w14:paraId="6F59F1F2" w14:textId="77777777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conteúdo apresentado abordou metade ou menos da metade do processo previsto na documentação solicitada</w:t>
            </w:r>
          </w:p>
          <w:p w:rsidRPr="009F1685" w:rsidR="009F1685" w:rsidP="009F1685" w:rsidRDefault="27218105" w14:paraId="37A21211" w14:textId="77777777">
            <w:pPr>
              <w:widowControl/>
              <w:spacing w:line="240" w:lineRule="auto"/>
              <w:rPr>
                <w:rFonts w:cs="Arial"/>
                <w:b/>
                <w:bCs/>
                <w:sz w:val="22"/>
                <w:szCs w:val="22"/>
              </w:rPr>
            </w:pPr>
            <w:r w:rsidRPr="13C0DEB6">
              <w:rPr>
                <w:rFonts w:cs="Arial"/>
                <w:b/>
                <w:bCs/>
                <w:sz w:val="22"/>
                <w:szCs w:val="22"/>
              </w:rPr>
              <w:t>OU</w:t>
            </w:r>
          </w:p>
          <w:p w:rsidRPr="00CF345B" w:rsidR="009F1685" w:rsidP="00EE4864" w:rsidRDefault="27218105" w14:paraId="7CE0FE9B" w14:textId="7E1A3A73">
            <w:pPr>
              <w:widowControl/>
              <w:spacing w:line="240" w:lineRule="auto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Não houve apresentação.</w:t>
            </w:r>
          </w:p>
        </w:tc>
      </w:tr>
    </w:tbl>
    <w:p w:rsidRPr="00E868FC" w:rsidR="009C6119" w:rsidP="13C0DEB6" w:rsidRDefault="009C6119" w14:paraId="58B34737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DD1AE4" w:rsidP="13C0DEB6" w:rsidRDefault="00DD1AE4" w14:paraId="402C6B1A" w14:textId="59AD6F23">
      <w:pPr>
        <w:widowControl/>
        <w:spacing w:line="240" w:lineRule="auto"/>
        <w:rPr>
          <w:rFonts w:cs="Arial"/>
        </w:rPr>
      </w:pPr>
    </w:p>
    <w:p w:rsidRPr="00410E94" w:rsidR="00410E94" w:rsidP="13C0DEB6" w:rsidRDefault="00410E94" w14:paraId="670A853F" w14:textId="543BBCAB">
      <w:pPr>
        <w:widowControl/>
        <w:spacing w:line="240" w:lineRule="auto"/>
        <w:rPr>
          <w:rFonts w:cs="Arial"/>
          <w:b/>
          <w:bCs/>
        </w:rPr>
      </w:pPr>
      <w:r w:rsidRPr="13C0DEB6">
        <w:rPr>
          <w:rFonts w:cs="Arial"/>
          <w:b/>
          <w:bCs/>
        </w:rPr>
        <w:t>Avaliação Individual</w:t>
      </w:r>
    </w:p>
    <w:p w:rsidR="00410E94" w:rsidP="13C0DEB6" w:rsidRDefault="00410E94" w14:paraId="19A6A35F" w14:textId="77777777">
      <w:pPr>
        <w:widowControl/>
        <w:spacing w:line="240" w:lineRule="auto"/>
        <w:rPr>
          <w:rFonts w:cs="Arial"/>
        </w:rPr>
      </w:pPr>
    </w:p>
    <w:p w:rsidRPr="0010500A" w:rsidR="00DE0AAC" w:rsidP="00DE0AAC" w:rsidRDefault="00DE0AAC" w14:paraId="2A4C7D20" w14:textId="13A0E93D">
      <w:pPr>
        <w:pStyle w:val="Caption"/>
        <w:keepNext/>
        <w:jc w:val="center"/>
      </w:pPr>
      <w:bookmarkStart w:name="_Toc106704270" w:id="115"/>
      <w:bookmarkStart w:name="_Toc106704503" w:id="116"/>
      <w:bookmarkStart w:name="_Toc106706787" w:id="117"/>
      <w:bookmarkStart w:name="_Toc144101578" w:id="118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19</w:t>
      </w:r>
      <w:r>
        <w:fldChar w:fldCharType="end"/>
      </w:r>
      <w:r>
        <w:t xml:space="preserve"> Rubrica da avaliação individual para portfólio, pitch e apresentação do projeto</w:t>
      </w:r>
      <w:bookmarkEnd w:id="115"/>
      <w:bookmarkEnd w:id="116"/>
      <w:bookmarkEnd w:id="117"/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7205" w:rsidTr="13C0DEB6" w14:paraId="659668D0" w14:textId="77777777">
        <w:trPr>
          <w:cantSplit/>
          <w:tblHeader/>
        </w:trPr>
        <w:tc>
          <w:tcPr>
            <w:tcW w:w="9350" w:type="dxa"/>
            <w:gridSpan w:val="4"/>
            <w:shd w:val="clear" w:color="auto" w:fill="AEAAAA" w:themeFill="background2" w:themeFillShade="BF"/>
          </w:tcPr>
          <w:p w:rsidR="00367205" w:rsidP="13C0DEB6" w:rsidRDefault="679CC44C" w14:paraId="061EC5C9" w14:textId="37EF1CE6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Avaliação Individual</w:t>
            </w:r>
          </w:p>
        </w:tc>
      </w:tr>
      <w:tr w:rsidR="00410E94" w:rsidTr="13C0DEB6" w14:paraId="622160A8" w14:textId="77777777">
        <w:trPr>
          <w:cantSplit/>
          <w:tblHeader/>
        </w:trPr>
        <w:tc>
          <w:tcPr>
            <w:tcW w:w="2337" w:type="dxa"/>
            <w:shd w:val="clear" w:color="auto" w:fill="AEAAAA" w:themeFill="background2" w:themeFillShade="BF"/>
          </w:tcPr>
          <w:p w:rsidR="00410E94" w:rsidP="13C0DEB6" w:rsidRDefault="00410E94" w14:paraId="28D6330D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Item Avaliado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410E94" w:rsidP="13C0DEB6" w:rsidRDefault="00410E94" w14:paraId="3C7154C3" w14:textId="5ADEE392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Excelente (</w:t>
            </w:r>
            <w:r w:rsidRPr="13C0DEB6" w:rsidR="00EC7185">
              <w:rPr>
                <w:rFonts w:cs="Arial"/>
              </w:rPr>
              <w:t>0</w:t>
            </w:r>
            <w:r w:rsidRPr="13C0DEB6" w:rsidR="67A70D5D">
              <w:rPr>
                <w:rFonts w:cs="Arial"/>
              </w:rPr>
              <w:t>,</w:t>
            </w:r>
            <w:r w:rsidRPr="13C0DEB6" w:rsidR="00EC7185">
              <w:rPr>
                <w:rFonts w:cs="Arial"/>
              </w:rPr>
              <w:t>5</w:t>
            </w:r>
            <w:r w:rsidRPr="13C0DEB6">
              <w:rPr>
                <w:rFonts w:cs="Arial"/>
              </w:rPr>
              <w:t>)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410E94" w:rsidP="13C0DEB6" w:rsidRDefault="00410E94" w14:paraId="62CD8AEA" w14:textId="251BE7D0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Regular (0,</w:t>
            </w:r>
            <w:r w:rsidRPr="13C0DEB6" w:rsidR="00EC7185">
              <w:rPr>
                <w:rFonts w:cs="Arial"/>
              </w:rPr>
              <w:t>2</w:t>
            </w:r>
            <w:r w:rsidRPr="13C0DEB6" w:rsidR="67A70D5D">
              <w:rPr>
                <w:rFonts w:cs="Arial"/>
              </w:rPr>
              <w:t>5</w:t>
            </w:r>
            <w:r w:rsidRPr="13C0DEB6">
              <w:rPr>
                <w:rFonts w:cs="Arial"/>
              </w:rPr>
              <w:t>)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410E94" w:rsidP="13C0DEB6" w:rsidRDefault="00410E94" w14:paraId="02571731" w14:textId="4F0F7C3F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Ruim (0)</w:t>
            </w:r>
          </w:p>
        </w:tc>
      </w:tr>
      <w:tr w:rsidRPr="0010500A" w:rsidR="00410E94" w:rsidTr="13C0DEB6" w14:paraId="07345D01" w14:textId="77777777">
        <w:trPr>
          <w:cantSplit/>
        </w:trPr>
        <w:tc>
          <w:tcPr>
            <w:tcW w:w="2337" w:type="dxa"/>
          </w:tcPr>
          <w:p w:rsidR="00410E94" w:rsidP="13C0DEB6" w:rsidRDefault="00410E94" w14:paraId="3585ED2B" w14:textId="5E82141F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Portfólio</w:t>
            </w:r>
          </w:p>
        </w:tc>
        <w:tc>
          <w:tcPr>
            <w:tcW w:w="2337" w:type="dxa"/>
          </w:tcPr>
          <w:p w:rsidR="00410E94" w:rsidP="13C0DEB6" w:rsidRDefault="00410E94" w14:paraId="6DE856D2" w14:textId="170917D8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 xml:space="preserve">O estudante entregou o portfólio no prazo, completo </w:t>
            </w:r>
            <w:r w:rsidRPr="13C0DEB6">
              <w:rPr>
                <w:rFonts w:cs="Arial"/>
                <w:b/>
                <w:bCs/>
              </w:rPr>
              <w:t>e</w:t>
            </w:r>
            <w:r w:rsidRPr="13C0DEB6">
              <w:rPr>
                <w:rFonts w:cs="Arial"/>
              </w:rPr>
              <w:t xml:space="preserve"> os documentos não possuem erros.</w:t>
            </w:r>
          </w:p>
        </w:tc>
        <w:tc>
          <w:tcPr>
            <w:tcW w:w="2338" w:type="dxa"/>
          </w:tcPr>
          <w:p w:rsidR="00410E94" w:rsidP="13C0DEB6" w:rsidRDefault="00410E94" w14:paraId="0557AC15" w14:textId="4C5637AF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 xml:space="preserve">O estudante entregou o portfólio no prazo, completo </w:t>
            </w:r>
            <w:r w:rsidRPr="13C0DEB6">
              <w:rPr>
                <w:rFonts w:cs="Arial"/>
                <w:b/>
                <w:bCs/>
              </w:rPr>
              <w:t>e</w:t>
            </w:r>
            <w:r w:rsidRPr="13C0DEB6">
              <w:rPr>
                <w:rFonts w:cs="Arial"/>
              </w:rPr>
              <w:t xml:space="preserve"> os documentos possuem erros.</w:t>
            </w:r>
          </w:p>
        </w:tc>
        <w:tc>
          <w:tcPr>
            <w:tcW w:w="2338" w:type="dxa"/>
          </w:tcPr>
          <w:p w:rsidR="00410E94" w:rsidP="13C0DEB6" w:rsidRDefault="00410E94" w14:paraId="0F71436D" w14:textId="635989D1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 xml:space="preserve">O estudante não entregou o portfólio no prazo </w:t>
            </w:r>
            <w:r w:rsidRPr="13C0DEB6" w:rsidR="0B2702F4">
              <w:rPr>
                <w:rFonts w:cs="Arial"/>
                <w:b/>
                <w:bCs/>
              </w:rPr>
              <w:t>ou</w:t>
            </w:r>
            <w:r w:rsidRPr="13C0DEB6">
              <w:rPr>
                <w:rFonts w:cs="Arial"/>
              </w:rPr>
              <w:t xml:space="preserve"> </w:t>
            </w:r>
            <w:r w:rsidRPr="13C0DEB6" w:rsidR="0B2702F4">
              <w:rPr>
                <w:rFonts w:cs="Arial"/>
              </w:rPr>
              <w:t xml:space="preserve">está incompleto </w:t>
            </w:r>
            <w:r w:rsidRPr="13C0DEB6" w:rsidR="0B2702F4">
              <w:rPr>
                <w:rFonts w:cs="Arial"/>
                <w:b/>
                <w:bCs/>
              </w:rPr>
              <w:t>ou</w:t>
            </w:r>
            <w:r w:rsidRPr="13C0DEB6" w:rsidR="0B2702F4">
              <w:rPr>
                <w:rFonts w:cs="Arial"/>
              </w:rPr>
              <w:t xml:space="preserve"> está totalmente incorreto</w:t>
            </w:r>
            <w:r w:rsidRPr="13C0DEB6">
              <w:rPr>
                <w:rFonts w:cs="Arial"/>
              </w:rPr>
              <w:t>.</w:t>
            </w:r>
          </w:p>
        </w:tc>
      </w:tr>
      <w:tr w:rsidRPr="0010500A" w:rsidR="00410E94" w:rsidTr="13C0DEB6" w14:paraId="06F02396" w14:textId="77777777">
        <w:trPr>
          <w:cantSplit/>
        </w:trPr>
        <w:tc>
          <w:tcPr>
            <w:tcW w:w="2337" w:type="dxa"/>
          </w:tcPr>
          <w:p w:rsidR="00410E94" w:rsidP="13C0DEB6" w:rsidRDefault="0B2702F4" w14:paraId="7EE0AFDF" w14:textId="11641B2D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Pitch</w:t>
            </w:r>
            <w:r w:rsidRPr="13C0DEB6" w:rsidR="00410E94">
              <w:rPr>
                <w:rFonts w:cs="Arial"/>
              </w:rPr>
              <w:t xml:space="preserve"> </w:t>
            </w:r>
          </w:p>
        </w:tc>
        <w:tc>
          <w:tcPr>
            <w:tcW w:w="2337" w:type="dxa"/>
          </w:tcPr>
          <w:p w:rsidR="00410E94" w:rsidP="13C0DEB6" w:rsidRDefault="0B2702F4" w14:paraId="0CC80D47" w14:textId="0B3EA783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O estudante atendeu a todos os requisitos desta tarefa.</w:t>
            </w:r>
          </w:p>
        </w:tc>
        <w:tc>
          <w:tcPr>
            <w:tcW w:w="2338" w:type="dxa"/>
          </w:tcPr>
          <w:p w:rsidR="00410E94" w:rsidP="13C0DEB6" w:rsidRDefault="0B2702F4" w14:paraId="71B21BA8" w14:textId="130EFF5F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O estudante atendeu parcialmente os requisitos desta tarefa</w:t>
            </w:r>
            <w:r w:rsidRPr="13C0DEB6" w:rsidR="00410E94">
              <w:rPr>
                <w:rFonts w:cs="Arial"/>
              </w:rPr>
              <w:t>.</w:t>
            </w:r>
          </w:p>
        </w:tc>
        <w:tc>
          <w:tcPr>
            <w:tcW w:w="2338" w:type="dxa"/>
          </w:tcPr>
          <w:p w:rsidR="00410E94" w:rsidP="13C0DEB6" w:rsidRDefault="0B2702F4" w14:paraId="58DBE514" w14:textId="0747CFE5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O estudante não atendeu os requisitos desta tarefa.</w:t>
            </w:r>
          </w:p>
        </w:tc>
      </w:tr>
      <w:tr w:rsidRPr="0010500A" w:rsidR="008F53B7" w:rsidTr="13C0DEB6" w14:paraId="2FBF2FA2" w14:textId="77777777">
        <w:trPr>
          <w:cantSplit/>
        </w:trPr>
        <w:tc>
          <w:tcPr>
            <w:tcW w:w="2337" w:type="dxa"/>
          </w:tcPr>
          <w:p w:rsidR="008F53B7" w:rsidP="13C0DEB6" w:rsidRDefault="498071B6" w14:paraId="249F2BAB" w14:textId="1CC0ED5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Apresentação do Projeto</w:t>
            </w:r>
          </w:p>
        </w:tc>
        <w:tc>
          <w:tcPr>
            <w:tcW w:w="2337" w:type="dxa"/>
          </w:tcPr>
          <w:p w:rsidR="008F53B7" w:rsidP="13C0DEB6" w:rsidRDefault="498071B6" w14:paraId="095B03FC" w14:textId="4255FD43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Demonstrou segurança</w:t>
            </w:r>
            <w:r w:rsidRPr="13C0DEB6" w:rsidR="48331BE2">
              <w:rPr>
                <w:rFonts w:cs="Arial"/>
              </w:rPr>
              <w:t>, apresentou de forma clara e sintética, não leu anotações ou slides, e</w:t>
            </w:r>
            <w:r w:rsidRPr="13C0DEB6">
              <w:rPr>
                <w:rFonts w:cs="Arial"/>
              </w:rPr>
              <w:t xml:space="preserve"> utilizou adequadamente a</w:t>
            </w:r>
            <w:r w:rsidRPr="13C0DEB6" w:rsidR="48331BE2">
              <w:rPr>
                <w:rFonts w:cs="Arial"/>
              </w:rPr>
              <w:t xml:space="preserve"> Língua Portuguesa sem gírias.</w:t>
            </w:r>
            <w:r w:rsidRPr="13C0DEB6">
              <w:rPr>
                <w:rFonts w:cs="Arial"/>
              </w:rPr>
              <w:t xml:space="preserve"> </w:t>
            </w:r>
          </w:p>
        </w:tc>
        <w:tc>
          <w:tcPr>
            <w:tcW w:w="2338" w:type="dxa"/>
          </w:tcPr>
          <w:p w:rsidR="008F53B7" w:rsidP="13C0DEB6" w:rsidRDefault="48331BE2" w14:paraId="03B48B41" w14:textId="4FDF3DE3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Na maior parte do tempo de sua apresentação demonstrou  segurança, apresentou de forma clara e sintética, não leu anotações ou slides, e utilizou adequadamente a Língua Portuguesa sem gírias.</w:t>
            </w:r>
          </w:p>
        </w:tc>
        <w:tc>
          <w:tcPr>
            <w:tcW w:w="2338" w:type="dxa"/>
          </w:tcPr>
          <w:p w:rsidR="008F53B7" w:rsidP="13C0DEB6" w:rsidRDefault="48331BE2" w14:paraId="404EF2A3" w14:textId="1F4B8BDE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Na maior parte do tempo de sua apresentação não demonstrou  segurança, não apresentou de forma clara e sintética, leu anotações ou slides e não utilizou adequadamente a</w:t>
            </w:r>
          </w:p>
        </w:tc>
      </w:tr>
    </w:tbl>
    <w:p w:rsidRPr="00E868FC" w:rsidR="009C6119" w:rsidP="13C0DEB6" w:rsidRDefault="009C6119" w14:paraId="70BFF360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410E94" w:rsidP="13C0DEB6" w:rsidRDefault="00410E94" w14:paraId="6D8D7691" w14:textId="0EE8A762">
      <w:pPr>
        <w:widowControl/>
        <w:spacing w:line="240" w:lineRule="auto"/>
        <w:rPr>
          <w:rFonts w:cs="Arial"/>
        </w:rPr>
      </w:pPr>
    </w:p>
    <w:p w:rsidR="009C6119" w:rsidP="13C0DEB6" w:rsidRDefault="009C6119" w14:paraId="0E6A17AC" w14:textId="171AD663">
      <w:pPr>
        <w:widowControl/>
        <w:spacing w:line="240" w:lineRule="auto"/>
        <w:rPr>
          <w:rFonts w:cs="Arial"/>
        </w:rPr>
      </w:pPr>
    </w:p>
    <w:p w:rsidR="009C6119" w:rsidP="13C0DEB6" w:rsidRDefault="009C6119" w14:paraId="7B9F5094" w14:textId="29E33BF2">
      <w:pPr>
        <w:widowControl/>
        <w:spacing w:line="240" w:lineRule="auto"/>
        <w:rPr>
          <w:rFonts w:cs="Arial"/>
        </w:rPr>
      </w:pPr>
    </w:p>
    <w:p w:rsidR="009C6119" w:rsidP="13C0DEB6" w:rsidRDefault="009C6119" w14:paraId="0D7F8843" w14:textId="77777777">
      <w:pPr>
        <w:widowControl/>
        <w:spacing w:line="240" w:lineRule="auto"/>
        <w:rPr>
          <w:rFonts w:cs="Arial"/>
        </w:rPr>
      </w:pPr>
    </w:p>
    <w:p w:rsidRPr="00410E94" w:rsidR="00F6711F" w:rsidP="13C0DEB6" w:rsidRDefault="00F6711F" w14:paraId="4F781689" w14:textId="38475EF1">
      <w:pPr>
        <w:widowControl/>
        <w:spacing w:line="240" w:lineRule="auto"/>
        <w:rPr>
          <w:rFonts w:cs="Arial"/>
          <w:b/>
          <w:bCs/>
        </w:rPr>
      </w:pPr>
      <w:r w:rsidRPr="13C0DEB6">
        <w:rPr>
          <w:rFonts w:cs="Arial"/>
          <w:b/>
          <w:bCs/>
        </w:rPr>
        <w:t>Avaliação 360</w:t>
      </w:r>
      <w:r w:rsidRPr="13C0DEB6">
        <w:rPr>
          <w:rFonts w:cs="Arial"/>
          <w:b/>
          <w:bCs/>
          <w:vertAlign w:val="superscript"/>
        </w:rPr>
        <w:t>o</w:t>
      </w:r>
    </w:p>
    <w:p w:rsidRPr="009243AC" w:rsidR="009243AC" w:rsidP="13C0DEB6" w:rsidRDefault="009243AC" w14:paraId="2E2A5253" w14:textId="7B0F149B">
      <w:pPr>
        <w:widowControl/>
        <w:spacing w:before="120" w:line="360" w:lineRule="auto"/>
        <w:jc w:val="both"/>
        <w:rPr>
          <w:rFonts w:cs="Arial"/>
        </w:rPr>
      </w:pPr>
      <w:r w:rsidRPr="13C0DEB6">
        <w:rPr>
          <w:rFonts w:cs="Arial"/>
        </w:rPr>
        <w:t xml:space="preserve">Pinte o quadrado com a opção em que você melhor </w:t>
      </w:r>
      <w:r w:rsidRPr="13C0DEB6" w:rsidR="00BC7A0B">
        <w:rPr>
          <w:rFonts w:cs="Arial"/>
        </w:rPr>
        <w:t xml:space="preserve">descreve as competências </w:t>
      </w:r>
      <w:r w:rsidRPr="13C0DEB6">
        <w:rPr>
          <w:rFonts w:cs="Arial"/>
        </w:rPr>
        <w:t>do seu colega de grupo.</w:t>
      </w:r>
      <w:r w:rsidRPr="13C0DEB6" w:rsidR="00331872">
        <w:rPr>
          <w:rFonts w:cs="Arial"/>
        </w:rPr>
        <w:t xml:space="preserve"> </w:t>
      </w:r>
      <w:r w:rsidRPr="13C0DEB6">
        <w:rPr>
          <w:rFonts w:cs="Arial"/>
        </w:rPr>
        <w:t xml:space="preserve">Preencha uma tabela para cada colega de equipe. </w:t>
      </w:r>
      <w:r w:rsidRPr="13C0DEB6" w:rsidR="00892EB5">
        <w:rPr>
          <w:rFonts w:cs="Arial"/>
        </w:rPr>
        <w:t>Será mantido o sigilo</w:t>
      </w:r>
      <w:r w:rsidRPr="13C0DEB6" w:rsidR="00331872">
        <w:rPr>
          <w:rFonts w:cs="Arial"/>
        </w:rPr>
        <w:t xml:space="preserve"> sobre quem atribuiu cada nota a determinado membro do grupo.</w:t>
      </w:r>
      <w:r w:rsidRPr="13C0DEB6" w:rsidR="008061DA">
        <w:rPr>
          <w:rFonts w:cs="Arial"/>
        </w:rPr>
        <w:t xml:space="preserve"> A este item não cabe solicitação de revisão de nota.</w:t>
      </w:r>
      <w:r w:rsidRPr="13C0DEB6" w:rsidR="006D6FE0">
        <w:rPr>
          <w:rFonts w:cs="Arial"/>
        </w:rPr>
        <w:t xml:space="preserve"> </w:t>
      </w:r>
      <w:r w:rsidRPr="13C0DEB6" w:rsidR="006D6FE0">
        <w:rPr>
          <w:rFonts w:cs="Arial"/>
          <w:b/>
          <w:bCs/>
        </w:rPr>
        <w:t xml:space="preserve">O aluno que entregar esta avaliação sobre todos os colegas de equipe recebe nota </w:t>
      </w:r>
      <w:r w:rsidRPr="13C0DEB6" w:rsidR="00EC7185">
        <w:rPr>
          <w:rFonts w:cs="Arial"/>
          <w:b/>
          <w:bCs/>
        </w:rPr>
        <w:t>0,7</w:t>
      </w:r>
      <w:r w:rsidRPr="13C0DEB6" w:rsidR="003178DF">
        <w:rPr>
          <w:rFonts w:cs="Arial"/>
          <w:b/>
          <w:bCs/>
        </w:rPr>
        <w:t>5</w:t>
      </w:r>
      <w:r w:rsidRPr="13C0DEB6" w:rsidR="006D6FE0">
        <w:rPr>
          <w:rFonts w:cs="Arial"/>
          <w:b/>
          <w:bCs/>
        </w:rPr>
        <w:t>, caso não entregue ou falte a avaliação de algum colega de equipe, a nota será 0,0 (zero).</w:t>
      </w:r>
    </w:p>
    <w:p w:rsidRPr="0010500A" w:rsidR="006547F8" w:rsidP="006547F8" w:rsidRDefault="006547F8" w14:paraId="2543F6F3" w14:textId="45BA0423">
      <w:pPr>
        <w:pStyle w:val="Caption"/>
        <w:keepNext/>
        <w:jc w:val="center"/>
      </w:pPr>
      <w:bookmarkStart w:name="_Toc106704271" w:id="119"/>
      <w:bookmarkStart w:name="_Toc106704504" w:id="120"/>
      <w:bookmarkStart w:name="_Toc106706788" w:id="121"/>
      <w:bookmarkStart w:name="_Toc144101579" w:id="122"/>
      <w:r>
        <w:t xml:space="preserve">Quadro </w:t>
      </w:r>
      <w:r>
        <w:fldChar w:fldCharType="begin"/>
      </w:r>
      <w:r w:rsidRPr="13C0DEB6">
        <w:instrText xml:space="preserve"> SEQ Quadro \* ARABIC </w:instrText>
      </w:r>
      <w:r>
        <w:fldChar w:fldCharType="separate"/>
      </w:r>
      <w:r w:rsidR="005316A8">
        <w:t>20</w:t>
      </w:r>
      <w:r>
        <w:fldChar w:fldCharType="end"/>
      </w:r>
      <w:r>
        <w:t xml:space="preserve"> Rubrica da avaliação 360o.</w:t>
      </w:r>
      <w:bookmarkEnd w:id="119"/>
      <w:bookmarkEnd w:id="120"/>
      <w:bookmarkEnd w:id="121"/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8F7B45" w:rsidR="00F52A12" w:rsidTr="13C0DEB6" w14:paraId="3F28593A" w14:textId="77777777">
        <w:trPr>
          <w:cantSplit/>
          <w:tblHeader/>
        </w:trPr>
        <w:tc>
          <w:tcPr>
            <w:tcW w:w="9350" w:type="dxa"/>
            <w:gridSpan w:val="4"/>
            <w:shd w:val="clear" w:color="auto" w:fill="AEAAAA" w:themeFill="background2" w:themeFillShade="BF"/>
          </w:tcPr>
          <w:p w:rsidRPr="008F7B45" w:rsidR="00F52A12" w:rsidP="008F7B45" w:rsidRDefault="2B7F1F10" w14:paraId="791F41B3" w14:textId="2096DE3F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Avaliação 360</w:t>
            </w:r>
            <w:r w:rsidRPr="13C0DEB6">
              <w:rPr>
                <w:rFonts w:cs="Arial"/>
                <w:sz w:val="22"/>
                <w:szCs w:val="22"/>
                <w:vertAlign w:val="superscript"/>
              </w:rPr>
              <w:t>o</w:t>
            </w:r>
            <w:r w:rsidRPr="13C0DEB6">
              <w:rPr>
                <w:rFonts w:cs="Arial"/>
                <w:sz w:val="22"/>
                <w:szCs w:val="22"/>
              </w:rPr>
              <w:t xml:space="preserve"> – Estudante Avaliado: ________________________________</w:t>
            </w:r>
          </w:p>
        </w:tc>
      </w:tr>
      <w:tr w:rsidRPr="008F7B45" w:rsidR="00F52A12" w:rsidTr="13C0DEB6" w14:paraId="78B1D34A" w14:textId="77777777">
        <w:trPr>
          <w:cantSplit/>
          <w:tblHeader/>
        </w:trPr>
        <w:tc>
          <w:tcPr>
            <w:tcW w:w="2337" w:type="dxa"/>
            <w:shd w:val="clear" w:color="auto" w:fill="AEAAAA" w:themeFill="background2" w:themeFillShade="BF"/>
          </w:tcPr>
          <w:p w:rsidRPr="008F7B45" w:rsidR="00F52A12" w:rsidP="008F7B45" w:rsidRDefault="64BCA73E" w14:paraId="09F3E0D0" w14:textId="1F567A3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Competência Avaliada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Pr="008F7B45" w:rsidR="00F52A12" w:rsidP="008F7B45" w:rsidRDefault="228F7EB1" w14:paraId="6C043DC3" w14:textId="08AA65A2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Excelente (0,</w:t>
            </w:r>
            <w:r w:rsidRPr="13C0DEB6" w:rsidR="332D90C1">
              <w:rPr>
                <w:rFonts w:cs="Arial"/>
                <w:sz w:val="22"/>
                <w:szCs w:val="22"/>
              </w:rPr>
              <w:t>2</w:t>
            </w:r>
            <w:r w:rsidRPr="13C0DEB6" w:rsidR="5C5D79AB">
              <w:rPr>
                <w:rFonts w:cs="Arial"/>
                <w:sz w:val="22"/>
                <w:szCs w:val="22"/>
              </w:rPr>
              <w:t>5</w:t>
            </w:r>
            <w:r w:rsidRPr="13C0DEB6" w:rsidR="2B7F1F10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Pr="008F7B45" w:rsidR="00F52A12" w:rsidP="00464ED8" w:rsidRDefault="2B7F1F10" w14:paraId="79C25680" w14:textId="5C1DBD2E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Regular (0,</w:t>
            </w:r>
            <w:r w:rsidRPr="13C0DEB6" w:rsidR="332D90C1">
              <w:rPr>
                <w:rFonts w:cs="Arial"/>
                <w:sz w:val="22"/>
                <w:szCs w:val="22"/>
              </w:rPr>
              <w:t>1</w:t>
            </w:r>
            <w:r w:rsidRPr="13C0DEB6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Pr="008F7B45" w:rsidR="00F52A12" w:rsidP="008F7B45" w:rsidRDefault="2B7F1F10" w14:paraId="2F7D65A9" w14:textId="01251CB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Ruim (0)</w:t>
            </w:r>
          </w:p>
        </w:tc>
      </w:tr>
      <w:tr w:rsidRPr="0010500A" w:rsidR="00F52A12" w:rsidTr="13C0DEB6" w14:paraId="37B0A5AD" w14:textId="77777777">
        <w:trPr>
          <w:cantSplit/>
        </w:trPr>
        <w:tc>
          <w:tcPr>
            <w:tcW w:w="2337" w:type="dxa"/>
          </w:tcPr>
          <w:p w:rsidRPr="008F7B45" w:rsidR="00F52A12" w:rsidP="008F7B45" w:rsidRDefault="62CDE0E5" w14:paraId="5903C859" w14:textId="574CC3A3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P</w:t>
            </w:r>
            <w:r w:rsidRPr="13C0DEB6" w:rsidR="53BD2FBF">
              <w:rPr>
                <w:rFonts w:cs="Arial"/>
                <w:color w:val="000000" w:themeColor="text1"/>
                <w:sz w:val="22"/>
                <w:szCs w:val="22"/>
              </w:rPr>
              <w:t>ropor soluções criativas e inovadoras.</w:t>
            </w:r>
          </w:p>
        </w:tc>
        <w:tc>
          <w:tcPr>
            <w:tcW w:w="2337" w:type="dxa"/>
          </w:tcPr>
          <w:p w:rsidRPr="008F7B45" w:rsidR="00F52A12" w:rsidP="008F7B45" w:rsidRDefault="64BCA73E" w14:paraId="0129F1F3" w14:textId="7FC25EF5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plenamente esta competência.</w:t>
            </w:r>
          </w:p>
        </w:tc>
        <w:tc>
          <w:tcPr>
            <w:tcW w:w="2338" w:type="dxa"/>
          </w:tcPr>
          <w:p w:rsidRPr="008F7B45" w:rsidR="00F52A12" w:rsidP="008F7B45" w:rsidRDefault="64BCA73E" w14:paraId="4133B52B" w14:textId="498E796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parcialmente esta competência</w:t>
            </w:r>
            <w:r w:rsidRPr="13C0DEB6" w:rsidR="2B7F1F10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:rsidRPr="008F7B45" w:rsidR="00F52A12" w:rsidP="008F7B45" w:rsidRDefault="64BCA73E" w14:paraId="77BA0DCF" w14:textId="45D49C1D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não demonstrou esta competência.</w:t>
            </w:r>
          </w:p>
        </w:tc>
      </w:tr>
      <w:tr w:rsidR="49AF51CF" w:rsidTr="13C0DEB6" w14:paraId="4383561B" w14:textId="77777777">
        <w:trPr>
          <w:cantSplit/>
          <w:trHeight w:val="300"/>
        </w:trPr>
        <w:tc>
          <w:tcPr>
            <w:tcW w:w="2337" w:type="dxa"/>
          </w:tcPr>
          <w:p w:rsidR="49AF51CF" w:rsidP="49AF51CF" w:rsidRDefault="49AF51CF" w14:paraId="2C41CC04" w14:textId="7BB97696">
            <w:pPr>
              <w:spacing w:line="240" w:lineRule="auto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 xml:space="preserve">Demostrar capacidade de resolver problemas </w:t>
            </w:r>
            <w:r w:rsidRPr="13C0DEB6" w:rsidR="3456CC44">
              <w:rPr>
                <w:rFonts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337" w:type="dxa"/>
          </w:tcPr>
          <w:p w:rsidR="49AF51CF" w:rsidP="49AF51CF" w:rsidRDefault="49AF51CF" w14:paraId="666D19CA" w14:textId="7FC25EF5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plenamente esta competência.</w:t>
            </w:r>
          </w:p>
        </w:tc>
        <w:tc>
          <w:tcPr>
            <w:tcW w:w="2338" w:type="dxa"/>
          </w:tcPr>
          <w:p w:rsidR="49AF51CF" w:rsidP="49AF51CF" w:rsidRDefault="49AF51CF" w14:paraId="2425C84E" w14:textId="498E796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parcialmente esta competência.</w:t>
            </w:r>
          </w:p>
        </w:tc>
        <w:tc>
          <w:tcPr>
            <w:tcW w:w="2338" w:type="dxa"/>
          </w:tcPr>
          <w:p w:rsidR="49AF51CF" w:rsidP="49AF51CF" w:rsidRDefault="49AF51CF" w14:paraId="0984529E" w14:textId="45D49C1D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não demonstrou esta competência.</w:t>
            </w:r>
          </w:p>
        </w:tc>
      </w:tr>
      <w:tr w:rsidRPr="0010500A" w:rsidR="00F52A12" w:rsidTr="13C0DEB6" w14:paraId="7BA3568C" w14:textId="77777777">
        <w:trPr>
          <w:cantSplit/>
        </w:trPr>
        <w:tc>
          <w:tcPr>
            <w:tcW w:w="2337" w:type="dxa"/>
          </w:tcPr>
          <w:p w:rsidRPr="008F7B45" w:rsidR="00F52A12" w:rsidP="008F7B45" w:rsidRDefault="472DBF8B" w14:paraId="0ED0B1D8" w14:textId="5F487862">
            <w:pPr>
              <w:widowControl/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Administrar conflitos quando necessário, estabelecer relações e propor um ambiente colaborativo, incentivando o trabalho em equipe.</w:t>
            </w:r>
            <w:r w:rsidRPr="13C0DEB6" w:rsidR="2B7F1F10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:rsidRPr="008F7B45" w:rsidR="00F52A12" w:rsidP="008F7B45" w:rsidRDefault="64BCA73E" w14:paraId="774376B2" w14:textId="064971F2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</w:t>
            </w:r>
            <w:r w:rsidRPr="13C0DEB6" w:rsidR="2B7F1F10">
              <w:rPr>
                <w:rFonts w:cs="Arial"/>
                <w:sz w:val="22"/>
                <w:szCs w:val="22"/>
              </w:rPr>
              <w:t xml:space="preserve"> </w:t>
            </w:r>
            <w:r w:rsidRPr="13C0DEB6">
              <w:rPr>
                <w:rFonts w:cs="Arial"/>
                <w:sz w:val="22"/>
                <w:szCs w:val="22"/>
              </w:rPr>
              <w:t>plenamente esta competência</w:t>
            </w:r>
            <w:r w:rsidRPr="13C0DEB6" w:rsidR="2B7F1F10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:rsidRPr="008F7B45" w:rsidR="00F52A12" w:rsidP="008F7B45" w:rsidRDefault="64BCA73E" w14:paraId="722D7296" w14:textId="6F07FD65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parcialmente esta competência.</w:t>
            </w:r>
          </w:p>
        </w:tc>
        <w:tc>
          <w:tcPr>
            <w:tcW w:w="2338" w:type="dxa"/>
          </w:tcPr>
          <w:p w:rsidRPr="008F7B45" w:rsidR="00F52A12" w:rsidP="008F7B45" w:rsidRDefault="7963A484" w14:paraId="5491E24C" w14:textId="29F329DC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não demonstrou esta competência.</w:t>
            </w:r>
          </w:p>
        </w:tc>
      </w:tr>
      <w:tr w:rsidRPr="0010500A" w:rsidR="00E76E93" w:rsidTr="13C0DEB6" w14:paraId="7ADDD880" w14:textId="77777777">
        <w:trPr>
          <w:cantSplit/>
        </w:trPr>
        <w:tc>
          <w:tcPr>
            <w:tcW w:w="2337" w:type="dxa"/>
          </w:tcPr>
          <w:p w:rsidRPr="008F7B45" w:rsidR="00E76E93" w:rsidP="008F7B45" w:rsidRDefault="2A644877" w14:paraId="59A8742E" w14:textId="0D2A7A73">
            <w:pPr>
              <w:spacing w:line="240" w:lineRule="auto"/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Atuar de forma autônoma na execução</w:t>
            </w:r>
            <w:r w:rsidRPr="13C0DEB6" w:rsidR="472DBF8B">
              <w:rPr>
                <w:rFonts w:cs="Arial"/>
                <w:color w:val="000000" w:themeColor="text1"/>
                <w:sz w:val="22"/>
                <w:szCs w:val="22"/>
              </w:rPr>
              <w:t xml:space="preserve"> da tarefa</w:t>
            </w:r>
            <w:r w:rsidRPr="13C0DEB6" w:rsidR="44A4AC49">
              <w:rPr>
                <w:rFonts w:cs="Arial"/>
                <w:color w:val="000000" w:themeColor="text1"/>
                <w:sz w:val="22"/>
                <w:szCs w:val="22"/>
              </w:rPr>
              <w:t xml:space="preserve"> que lhe foi destinada no projeto</w:t>
            </w: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337" w:type="dxa"/>
          </w:tcPr>
          <w:p w:rsidRPr="008F7B45" w:rsidR="00E76E93" w:rsidP="008F7B45" w:rsidRDefault="7963A484" w14:paraId="2E7DF163" w14:textId="13884347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plenamente esta competência.</w:t>
            </w:r>
          </w:p>
        </w:tc>
        <w:tc>
          <w:tcPr>
            <w:tcW w:w="2338" w:type="dxa"/>
          </w:tcPr>
          <w:p w:rsidRPr="008F7B45" w:rsidR="00E76E93" w:rsidP="008F7B45" w:rsidRDefault="7963A484" w14:paraId="30A2334A" w14:textId="6D89A905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parcialmente esta competência.</w:t>
            </w:r>
          </w:p>
        </w:tc>
        <w:tc>
          <w:tcPr>
            <w:tcW w:w="2338" w:type="dxa"/>
          </w:tcPr>
          <w:p w:rsidRPr="008F7B45" w:rsidR="00E76E93" w:rsidP="008F7B45" w:rsidRDefault="7963A484" w14:paraId="59966CEE" w14:textId="552627CA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não demonstrou esta competência.</w:t>
            </w:r>
          </w:p>
        </w:tc>
      </w:tr>
      <w:tr w:rsidRPr="0010500A" w:rsidR="00762501" w:rsidTr="13C0DEB6" w14:paraId="4386B37F" w14:textId="77777777">
        <w:trPr>
          <w:cantSplit/>
        </w:trPr>
        <w:tc>
          <w:tcPr>
            <w:tcW w:w="2337" w:type="dxa"/>
          </w:tcPr>
          <w:p w:rsidRPr="008F7B45" w:rsidR="00762501" w:rsidP="008F7B45" w:rsidRDefault="45436439" w14:paraId="2EB03052" w14:textId="5C0DF1B3">
            <w:pPr>
              <w:spacing w:line="240" w:lineRule="auto"/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Organizar a realização das suas tarefas evitando que cause atraso nas entregas parciais ou final.</w:t>
            </w:r>
          </w:p>
        </w:tc>
        <w:tc>
          <w:tcPr>
            <w:tcW w:w="2337" w:type="dxa"/>
          </w:tcPr>
          <w:p w:rsidRPr="008F7B45" w:rsidR="00762501" w:rsidP="008F7B45" w:rsidRDefault="45436439" w14:paraId="383A8CE3" w14:textId="6B674454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plenamente esta competência.</w:t>
            </w:r>
          </w:p>
        </w:tc>
        <w:tc>
          <w:tcPr>
            <w:tcW w:w="2338" w:type="dxa"/>
          </w:tcPr>
          <w:p w:rsidRPr="008F7B45" w:rsidR="00762501" w:rsidP="008F7B45" w:rsidRDefault="45436439" w14:paraId="393BA4CD" w14:textId="73B52819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parcialmente esta competência.</w:t>
            </w:r>
          </w:p>
        </w:tc>
        <w:tc>
          <w:tcPr>
            <w:tcW w:w="2338" w:type="dxa"/>
          </w:tcPr>
          <w:p w:rsidRPr="008F7B45" w:rsidR="00762501" w:rsidP="008F7B45" w:rsidRDefault="45436439" w14:paraId="402E1920" w14:textId="07D04258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não demonstrou esta competência.</w:t>
            </w:r>
          </w:p>
        </w:tc>
      </w:tr>
      <w:tr w:rsidRPr="0010500A" w:rsidR="00762501" w:rsidTr="13C0DEB6" w14:paraId="01D60D4B" w14:textId="77777777">
        <w:trPr>
          <w:cantSplit/>
        </w:trPr>
        <w:tc>
          <w:tcPr>
            <w:tcW w:w="2337" w:type="dxa"/>
          </w:tcPr>
          <w:p w:rsidRPr="008F7B45" w:rsidR="00762501" w:rsidP="008F7B45" w:rsidRDefault="45436439" w14:paraId="666C0713" w14:textId="0B05EC18">
            <w:pPr>
              <w:spacing w:line="240" w:lineRule="auto"/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13C0DEB6">
              <w:rPr>
                <w:rFonts w:cs="Arial"/>
                <w:color w:val="000000" w:themeColor="text1"/>
                <w:sz w:val="22"/>
                <w:szCs w:val="22"/>
              </w:rPr>
              <w:t>Demonstrar comprometimento na realização do projeto.</w:t>
            </w:r>
          </w:p>
        </w:tc>
        <w:tc>
          <w:tcPr>
            <w:tcW w:w="2337" w:type="dxa"/>
          </w:tcPr>
          <w:p w:rsidRPr="008F7B45" w:rsidR="00762501" w:rsidP="008F7B45" w:rsidRDefault="45436439" w14:paraId="595850D9" w14:textId="22BC52E4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plenamente esta competência.</w:t>
            </w:r>
          </w:p>
        </w:tc>
        <w:tc>
          <w:tcPr>
            <w:tcW w:w="2338" w:type="dxa"/>
          </w:tcPr>
          <w:p w:rsidRPr="008F7B45" w:rsidR="00762501" w:rsidP="008F7B45" w:rsidRDefault="45436439" w14:paraId="2C227E2F" w14:textId="2DC4A742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demonstrou parcialmente esta competência.</w:t>
            </w:r>
          </w:p>
        </w:tc>
        <w:tc>
          <w:tcPr>
            <w:tcW w:w="2338" w:type="dxa"/>
          </w:tcPr>
          <w:p w:rsidRPr="008F7B45" w:rsidR="00762501" w:rsidP="008F7B45" w:rsidRDefault="45436439" w14:paraId="424F9363" w14:textId="6C514BD1">
            <w:pPr>
              <w:widowControl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13C0DEB6">
              <w:rPr>
                <w:rFonts w:cs="Arial"/>
                <w:sz w:val="22"/>
                <w:szCs w:val="22"/>
              </w:rPr>
              <w:t>O estudante não demonstrou esta competência.</w:t>
            </w:r>
          </w:p>
        </w:tc>
      </w:tr>
    </w:tbl>
    <w:p w:rsidRPr="00E868FC" w:rsidR="009C6119" w:rsidP="13C0DEB6" w:rsidRDefault="009C6119" w14:paraId="709B218B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>Fonte: a autora</w:t>
      </w:r>
    </w:p>
    <w:p w:rsidR="009B0BEA" w:rsidP="13C0DEB6" w:rsidRDefault="009B0BEA" w14:paraId="20DA23C0" w14:textId="445C63B6">
      <w:pPr>
        <w:widowControl/>
        <w:spacing w:line="240" w:lineRule="auto"/>
        <w:rPr>
          <w:rFonts w:cs="Arial"/>
          <w:b/>
          <w:bCs/>
        </w:rPr>
      </w:pPr>
      <w:r w:rsidRPr="13C0DEB6">
        <w:rPr>
          <w:rFonts w:cs="Arial"/>
          <w:b/>
          <w:bCs/>
        </w:rPr>
        <w:t xml:space="preserve">Avaliação Autoavaliação </w:t>
      </w:r>
    </w:p>
    <w:p w:rsidR="009243AC" w:rsidP="13C0DEB6" w:rsidRDefault="009243AC" w14:paraId="6D224167" w14:textId="7F81B9DD">
      <w:pPr>
        <w:widowControl/>
        <w:spacing w:before="120" w:line="360" w:lineRule="auto"/>
        <w:jc w:val="both"/>
        <w:rPr>
          <w:rFonts w:cs="Arial"/>
        </w:rPr>
      </w:pPr>
      <w:r w:rsidRPr="13C0DEB6">
        <w:rPr>
          <w:rFonts w:cs="Arial"/>
        </w:rPr>
        <w:t>Pinte o quadrado com a opção</w:t>
      </w:r>
      <w:r w:rsidRPr="13C0DEB6" w:rsidR="0025660B">
        <w:rPr>
          <w:rFonts w:cs="Arial"/>
        </w:rPr>
        <w:t xml:space="preserve"> (</w:t>
      </w:r>
      <w:r w:rsidR="0025660B">
        <w:t>Preciso melhorar</w:t>
      </w:r>
      <w:r w:rsidRPr="13C0DEB6" w:rsidR="0025660B">
        <w:rPr>
          <w:rFonts w:cs="Arial"/>
        </w:rPr>
        <w:t>,</w:t>
      </w:r>
      <w:r w:rsidRPr="13C0DEB6">
        <w:rPr>
          <w:rFonts w:cs="Arial"/>
        </w:rPr>
        <w:t xml:space="preserve"> </w:t>
      </w:r>
      <w:r w:rsidR="0025660B">
        <w:t>Estou em desenvolvimento</w:t>
      </w:r>
      <w:r w:rsidRPr="13C0DEB6" w:rsidR="0025660B">
        <w:rPr>
          <w:rFonts w:cs="Arial"/>
        </w:rPr>
        <w:t xml:space="preserve">, </w:t>
      </w:r>
      <w:r w:rsidR="0025660B">
        <w:t xml:space="preserve">Dentro das expectativas ou </w:t>
      </w:r>
      <w:r w:rsidRPr="13C0DEB6" w:rsidR="0025660B">
        <w:rPr>
          <w:rFonts w:cs="Arial"/>
        </w:rPr>
        <w:t xml:space="preserve"> </w:t>
      </w:r>
      <w:r w:rsidR="0025660B">
        <w:t xml:space="preserve">Exemplar) </w:t>
      </w:r>
      <w:r w:rsidRPr="13C0DEB6">
        <w:rPr>
          <w:rFonts w:cs="Arial"/>
        </w:rPr>
        <w:t xml:space="preserve">em que você melhor se encaixa. </w:t>
      </w:r>
      <w:r w:rsidRPr="13C0DEB6" w:rsidR="00334DA7">
        <w:rPr>
          <w:rFonts w:cs="Arial"/>
        </w:rPr>
        <w:t>Esta avaliação é opcional, preencha pelo menos para refletir sobre os aspectos abordados</w:t>
      </w:r>
      <w:r w:rsidRPr="13C0DEB6">
        <w:rPr>
          <w:rFonts w:cs="Arial"/>
        </w:rPr>
        <w:t>.</w:t>
      </w:r>
    </w:p>
    <w:p w:rsidR="009C6119" w:rsidP="009C6119" w:rsidRDefault="009C6119" w14:paraId="4363AB80" w14:textId="03A61661">
      <w:pPr>
        <w:pStyle w:val="Caption"/>
        <w:keepNext/>
        <w:jc w:val="center"/>
      </w:pPr>
      <w:bookmarkStart w:name="_Toc106704272" w:id="123"/>
      <w:bookmarkStart w:name="_Toc106704505" w:id="124"/>
      <w:bookmarkStart w:name="_Toc106706789" w:id="125"/>
      <w:bookmarkStart w:name="_Toc144101580" w:id="12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21</w:t>
      </w:r>
      <w:r>
        <w:fldChar w:fldCharType="end"/>
      </w:r>
      <w:r>
        <w:t xml:space="preserve"> Rubrica de autoavaliação</w:t>
      </w:r>
      <w:bookmarkEnd w:id="123"/>
      <w:bookmarkEnd w:id="124"/>
      <w:bookmarkEnd w:id="125"/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9243AC" w:rsidR="00C238AC" w:rsidTr="13C0DEB6" w14:paraId="5E0AAEE7" w14:textId="77777777">
        <w:trPr>
          <w:tblHeader/>
        </w:trPr>
        <w:tc>
          <w:tcPr>
            <w:tcW w:w="9350" w:type="dxa"/>
            <w:gridSpan w:val="4"/>
            <w:shd w:val="clear" w:color="auto" w:fill="AEAAAA" w:themeFill="background2" w:themeFillShade="BF"/>
            <w:vAlign w:val="center"/>
          </w:tcPr>
          <w:p w:rsidRPr="009243AC" w:rsidR="00C238AC" w:rsidP="13C0DEB6" w:rsidRDefault="12D1334B" w14:paraId="2F1BF174" w14:textId="73F4036C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Autoavaliação</w:t>
            </w:r>
            <w:r w:rsidRPr="13C0DEB6" w:rsidR="68B73237">
              <w:rPr>
                <w:rFonts w:cs="Arial"/>
              </w:rPr>
              <w:t>/Organização</w:t>
            </w:r>
            <w:r w:rsidRPr="13C0DEB6">
              <w:rPr>
                <w:rFonts w:cs="Arial"/>
              </w:rPr>
              <w:t xml:space="preserve"> (</w:t>
            </w:r>
            <w:r w:rsidRPr="13C0DEB6" w:rsidR="00BC7A0B">
              <w:rPr>
                <w:rFonts w:cs="Arial"/>
              </w:rPr>
              <w:t>entrega opcional)</w:t>
            </w:r>
          </w:p>
        </w:tc>
      </w:tr>
      <w:tr w:rsidRPr="0010500A" w:rsidR="00C238AC" w:rsidTr="13C0DEB6" w14:paraId="438765EF" w14:textId="77777777">
        <w:tc>
          <w:tcPr>
            <w:tcW w:w="2337" w:type="dxa"/>
          </w:tcPr>
          <w:p w:rsidRPr="009243AC" w:rsidR="00C238AC" w:rsidP="13C0DEB6" w:rsidRDefault="12D1334B" w14:paraId="7501B0F1" w14:textId="66599165">
            <w:pPr>
              <w:widowControl/>
              <w:spacing w:line="240" w:lineRule="auto"/>
            </w:pPr>
            <w:r>
              <w:t xml:space="preserve">Preciso melhorar  </w:t>
            </w:r>
          </w:p>
          <w:p w:rsidRPr="009243AC" w:rsidR="00B77255" w:rsidP="13C0DEB6" w:rsidRDefault="00B77255" w14:paraId="2F8D6529" w14:textId="77777777">
            <w:pPr>
              <w:widowControl/>
              <w:spacing w:line="240" w:lineRule="auto"/>
            </w:pPr>
          </w:p>
          <w:p w:rsidRPr="009243AC" w:rsidR="00B77255" w:rsidP="13C0DEB6" w:rsidRDefault="51B34A0F" w14:paraId="5AE4C3DC" w14:textId="5E6EA16C">
            <w:pPr>
              <w:widowControl/>
              <w:spacing w:line="240" w:lineRule="auto"/>
              <w:rPr>
                <w:rFonts w:cs="Arial"/>
              </w:rPr>
            </w:pPr>
            <w:r>
              <w:t>Ainda não consigo me organizar para os estudos.</w:t>
            </w:r>
          </w:p>
        </w:tc>
        <w:tc>
          <w:tcPr>
            <w:tcW w:w="2337" w:type="dxa"/>
          </w:tcPr>
          <w:p w:rsidRPr="009243AC" w:rsidR="00C238AC" w:rsidP="13C0DEB6" w:rsidRDefault="12D1334B" w14:paraId="1B9B941B" w14:textId="1D19AD4E">
            <w:pPr>
              <w:widowControl/>
              <w:spacing w:line="240" w:lineRule="auto"/>
            </w:pPr>
            <w:r>
              <w:t>Estou em desenvolvimento</w:t>
            </w:r>
          </w:p>
          <w:p w:rsidRPr="009243AC" w:rsidR="00B77255" w:rsidP="13C0DEB6" w:rsidRDefault="00B77255" w14:paraId="64FA7645" w14:textId="77777777">
            <w:pPr>
              <w:widowControl/>
              <w:spacing w:line="240" w:lineRule="auto"/>
            </w:pPr>
          </w:p>
          <w:p w:rsidRPr="009243AC" w:rsidR="00B77255" w:rsidP="13C0DEB6" w:rsidRDefault="51B34A0F" w14:paraId="153AB700" w14:textId="779834AB">
            <w:pPr>
              <w:widowControl/>
              <w:spacing w:line="240" w:lineRule="auto"/>
              <w:rPr>
                <w:rFonts w:cs="Arial"/>
              </w:rPr>
            </w:pPr>
            <w:r>
              <w:t>Tenho conseguido melhorar minha organização.</w:t>
            </w:r>
          </w:p>
        </w:tc>
        <w:tc>
          <w:tcPr>
            <w:tcW w:w="2338" w:type="dxa"/>
          </w:tcPr>
          <w:p w:rsidRPr="009243AC" w:rsidR="00C238AC" w:rsidP="13C0DEB6" w:rsidRDefault="12D1334B" w14:paraId="59B07B09" w14:textId="344C0BAA">
            <w:pPr>
              <w:widowControl/>
              <w:spacing w:line="240" w:lineRule="auto"/>
            </w:pPr>
            <w:r>
              <w:t>Dentro das expectativas</w:t>
            </w:r>
          </w:p>
          <w:p w:rsidRPr="009243AC" w:rsidR="00B77255" w:rsidP="13C0DEB6" w:rsidRDefault="00B77255" w14:paraId="09ABF57F" w14:textId="77777777">
            <w:pPr>
              <w:widowControl/>
              <w:spacing w:line="240" w:lineRule="auto"/>
            </w:pPr>
          </w:p>
          <w:p w:rsidRPr="009243AC" w:rsidR="00B77255" w:rsidP="13C0DEB6" w:rsidRDefault="51B34A0F" w14:paraId="088B39F2" w14:textId="24F5CEBF">
            <w:pPr>
              <w:widowControl/>
              <w:spacing w:line="240" w:lineRule="auto"/>
              <w:rPr>
                <w:rFonts w:cs="Arial"/>
              </w:rPr>
            </w:pPr>
            <w:r>
              <w:t>Tenho conseguido organizar bem meus estudos.</w:t>
            </w:r>
          </w:p>
        </w:tc>
        <w:tc>
          <w:tcPr>
            <w:tcW w:w="2338" w:type="dxa"/>
          </w:tcPr>
          <w:p w:rsidRPr="009243AC" w:rsidR="00B77255" w:rsidP="13C0DEB6" w:rsidRDefault="12D1334B" w14:paraId="4FB8A6AF" w14:textId="77456EA0">
            <w:pPr>
              <w:widowControl/>
              <w:spacing w:line="240" w:lineRule="auto"/>
            </w:pPr>
            <w:r>
              <w:t>Exemplar</w:t>
            </w:r>
          </w:p>
          <w:p w:rsidRPr="009243AC" w:rsidR="00B77255" w:rsidP="13C0DEB6" w:rsidRDefault="00B77255" w14:paraId="0A020D2D" w14:textId="77777777">
            <w:pPr>
              <w:widowControl/>
              <w:spacing w:line="240" w:lineRule="auto"/>
            </w:pPr>
          </w:p>
          <w:p w:rsidRPr="009243AC" w:rsidR="00B77255" w:rsidP="13C0DEB6" w:rsidRDefault="00B77255" w14:paraId="0DE4FA92" w14:textId="77777777">
            <w:pPr>
              <w:widowControl/>
              <w:spacing w:line="240" w:lineRule="auto"/>
            </w:pPr>
          </w:p>
          <w:p w:rsidRPr="009243AC" w:rsidR="00C238AC" w:rsidP="13C0DEB6" w:rsidRDefault="12D1334B" w14:paraId="603A9C34" w14:textId="644388D3">
            <w:pPr>
              <w:widowControl/>
              <w:spacing w:line="240" w:lineRule="auto"/>
              <w:rPr>
                <w:rFonts w:cs="Arial"/>
              </w:rPr>
            </w:pPr>
            <w:r>
              <w:t>Sou muito organizado(a). Recebo elogios por isso e sou exemplo para os(as) meus(minhas) colegas.</w:t>
            </w:r>
          </w:p>
        </w:tc>
      </w:tr>
      <w:tr w:rsidRPr="009243AC" w:rsidR="00C238AC" w:rsidTr="13C0DEB6" w14:paraId="2410FCA7" w14:textId="77777777">
        <w:tc>
          <w:tcPr>
            <w:tcW w:w="2337" w:type="dxa"/>
          </w:tcPr>
          <w:p w:rsidR="009243AC" w:rsidP="13C0DEB6" w:rsidRDefault="12D1334B" w14:paraId="3BA2D29A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Exemplos de comportamentos: 1.1 - Poucas vezes estou preparado(a) para as minhas aulas. </w:t>
            </w:r>
          </w:p>
          <w:p w:rsidR="009243AC" w:rsidP="13C0DEB6" w:rsidRDefault="12D1334B" w14:paraId="001944C9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1.2 - Meu espaço de estudo está frequentemente desorganizado e os materiais de estudo necessários não estão devidamente separados.</w:t>
            </w:r>
          </w:p>
          <w:p w:rsidR="009243AC" w:rsidP="13C0DEB6" w:rsidRDefault="12D1334B" w14:paraId="310690D9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1.3 - Não consigo ou tenho muita dificuldade para organizar meu tempo, para cumprir o horário das aulas on-line, separar tempo para estudo individual e fazer intervalos. </w:t>
            </w:r>
          </w:p>
          <w:p w:rsidRPr="009243AC" w:rsidR="00C238AC" w:rsidP="13C0DEB6" w:rsidRDefault="12D1334B" w14:paraId="3C5E6302" w14:textId="4AE79331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1.4 - Poucas vezes sei como priorizar as atividades passadas pelos(as) professores(as) e muitas vezes atraso os prazos de entrega ou deixo de fazê-las.</w:t>
            </w:r>
          </w:p>
        </w:tc>
        <w:tc>
          <w:tcPr>
            <w:tcW w:w="2337" w:type="dxa"/>
          </w:tcPr>
          <w:p w:rsidRPr="009243AC" w:rsidR="00C238AC" w:rsidP="13C0DEB6" w:rsidRDefault="12D1334B" w14:paraId="67C5555F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Exemplos de comportamentos:</w:t>
            </w:r>
          </w:p>
          <w:p w:rsidR="009243AC" w:rsidP="13C0DEB6" w:rsidRDefault="68B73237" w14:paraId="4E432032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2.1 - Consigo me preparar para algumas aulas. </w:t>
            </w:r>
          </w:p>
          <w:p w:rsidR="009243AC" w:rsidP="13C0DEB6" w:rsidRDefault="68B73237" w14:paraId="63496A36" w14:textId="127C8691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2.2 - Meu espaço de estudo está mais organizado e poucas vezes preciso pegar meus materiais de aula após seu início. </w:t>
            </w:r>
          </w:p>
          <w:p w:rsidR="009243AC" w:rsidP="13C0DEB6" w:rsidRDefault="68B73237" w14:paraId="7C747502" w14:textId="1AB9C1B8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2.3 - Com certa frequência, tenho conseguido organizar meu tempo para cumprir o horário das aulas online, separar tempo para estudo individual e fazer intervalos. </w:t>
            </w:r>
          </w:p>
          <w:p w:rsidRPr="009243AC" w:rsidR="00A03616" w:rsidP="13C0DEB6" w:rsidRDefault="68B73237" w14:paraId="0C090DC2" w14:textId="63EFAAB3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2.4 - Tenho melhorado a priorização das atividades passadas pelos(as) professores(as) mas, algumas vezes, ainda atraso os prazos de entrega ou deixo de fazê</w:t>
            </w:r>
            <w:r w:rsidRPr="13C0DEB6" w:rsidR="009243AC">
              <w:rPr>
                <w:sz w:val="20"/>
                <w:szCs w:val="20"/>
              </w:rPr>
              <w:t>-</w:t>
            </w:r>
            <w:r w:rsidRPr="13C0DEB6">
              <w:rPr>
                <w:sz w:val="20"/>
                <w:szCs w:val="20"/>
              </w:rPr>
              <w:t>las.</w:t>
            </w:r>
          </w:p>
        </w:tc>
        <w:tc>
          <w:tcPr>
            <w:tcW w:w="2338" w:type="dxa"/>
          </w:tcPr>
          <w:p w:rsidRPr="009243AC" w:rsidR="00C238AC" w:rsidP="13C0DEB6" w:rsidRDefault="12D1334B" w14:paraId="39B51FC8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Exemplos de comportamentos:</w:t>
            </w:r>
          </w:p>
          <w:p w:rsidR="009243AC" w:rsidP="13C0DEB6" w:rsidRDefault="68B73237" w14:paraId="5B41C897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3.1 - Estou preparado(a) para as minhas aulas na maioria das vezes. </w:t>
            </w:r>
          </w:p>
          <w:p w:rsidR="009243AC" w:rsidP="13C0DEB6" w:rsidRDefault="68B73237" w14:paraId="2BBF77DA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3.2 - Meu espaço de estudo está quase sempre organizado e os materiais necessários devidamente separados. </w:t>
            </w:r>
          </w:p>
          <w:p w:rsidR="009243AC" w:rsidP="13C0DEB6" w:rsidRDefault="68B73237" w14:paraId="36B36B67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3.3 - Organizo sozinho(a) meu tempo, de modo que consigo cumprir o horário das aulas online, ter tempo para estudo individual e fazer intervalos. </w:t>
            </w:r>
          </w:p>
          <w:p w:rsidRPr="009243AC" w:rsidR="00A03616" w:rsidP="13C0DEB6" w:rsidRDefault="68B73237" w14:paraId="526190A2" w14:textId="6B65AD3A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3.4 - Consigo priorizar as atividades passadas pelos(as) professores(as) e raramente atraso ou deixo de fazer uma entrega.</w:t>
            </w:r>
          </w:p>
        </w:tc>
        <w:tc>
          <w:tcPr>
            <w:tcW w:w="2338" w:type="dxa"/>
          </w:tcPr>
          <w:p w:rsidRPr="009243AC" w:rsidR="00C238AC" w:rsidP="13C0DEB6" w:rsidRDefault="12D1334B" w14:paraId="04F6C08E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Exemplos de comportamentos:</w:t>
            </w:r>
          </w:p>
          <w:p w:rsidR="009243AC" w:rsidP="13C0DEB6" w:rsidRDefault="68B73237" w14:paraId="64CC40C0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4.1 - Eu me preparo para praticamente todas as minhas aulas do dia. </w:t>
            </w:r>
          </w:p>
          <w:p w:rsidR="009243AC" w:rsidP="13C0DEB6" w:rsidRDefault="68B73237" w14:paraId="59BC1006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4.2 - Meu espaço de estudo é organizado diariamente e os materiais necessários são separados antecipadamente. </w:t>
            </w:r>
          </w:p>
          <w:p w:rsidR="009243AC" w:rsidP="13C0DEB6" w:rsidRDefault="68B73237" w14:paraId="35136C5A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4.3 - Organizo com autonomia meu tempo para cumprir o horário das aulas online, ter tempo para estudo individual e fazer intervalos, mantendo uma rotina saudável. </w:t>
            </w:r>
          </w:p>
          <w:p w:rsidR="009243AC" w:rsidP="13C0DEB6" w:rsidRDefault="68B73237" w14:paraId="7383A2AA" w14:textId="77777777">
            <w:pPr>
              <w:widowControl/>
              <w:spacing w:line="240" w:lineRule="auto"/>
              <w:rPr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 xml:space="preserve">4. 5 - Sei priorizar as atividades passadas pelos(as) professores(as) e nunca atraso ou deixo de fazer uma entrega. </w:t>
            </w:r>
          </w:p>
          <w:p w:rsidRPr="009243AC" w:rsidR="00A03616" w:rsidP="13C0DEB6" w:rsidRDefault="68B73237" w14:paraId="03F689CC" w14:textId="453092FC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sz w:val="20"/>
                <w:szCs w:val="20"/>
              </w:rPr>
              <w:t>4.6 - Apoio e dou dicas para os(as) meus(minhas) colegas em relação à organização. Muitas vezes, lembro e os(as) ajudo nas entregas.</w:t>
            </w:r>
          </w:p>
        </w:tc>
      </w:tr>
    </w:tbl>
    <w:p w:rsidRPr="00E868FC" w:rsidR="006A714A" w:rsidP="13C0DEB6" w:rsidRDefault="006A714A" w14:paraId="4B562A20" w14:textId="77777777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 xml:space="preserve">Fonte: </w:t>
      </w:r>
      <w:r w:rsidRPr="13C0DEB6">
        <w:rPr>
          <w:sz w:val="22"/>
          <w:szCs w:val="22"/>
        </w:rPr>
        <w:t>CONTIN (2020) apud CESU(2021)</w:t>
      </w:r>
    </w:p>
    <w:p w:rsidR="00A03616" w:rsidP="13C0DEB6" w:rsidRDefault="00A03616" w14:paraId="79D700BD" w14:textId="48444FB7">
      <w:pPr>
        <w:widowControl/>
        <w:spacing w:line="240" w:lineRule="auto"/>
        <w:rPr>
          <w:rFonts w:cs="Arial"/>
        </w:rPr>
      </w:pPr>
    </w:p>
    <w:p w:rsidR="006A714A" w:rsidP="006A714A" w:rsidRDefault="006A714A" w14:paraId="096F0EBD" w14:textId="5EC3E009">
      <w:pPr>
        <w:pStyle w:val="Caption"/>
        <w:keepNext/>
        <w:jc w:val="center"/>
      </w:pPr>
      <w:bookmarkStart w:name="_Toc106706790" w:id="127"/>
      <w:bookmarkStart w:name="_Toc144101581" w:id="12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316A8">
        <w:t>22</w:t>
      </w:r>
      <w:r>
        <w:fldChar w:fldCharType="end"/>
      </w:r>
      <w:r>
        <w:t xml:space="preserve"> Rubrica de autoavaliação - Comprometimento</w:t>
      </w:r>
      <w:bookmarkEnd w:id="127"/>
      <w:bookmarkEnd w:id="128"/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97"/>
      </w:tblGrid>
      <w:tr w:rsidRPr="009243AC" w:rsidR="00A03616" w:rsidTr="13C0DEB6" w14:paraId="4A81AC08" w14:textId="77777777">
        <w:trPr>
          <w:tblHeader/>
        </w:trPr>
        <w:tc>
          <w:tcPr>
            <w:tcW w:w="9509" w:type="dxa"/>
            <w:gridSpan w:val="4"/>
            <w:shd w:val="clear" w:color="auto" w:fill="AEAAAA" w:themeFill="background2" w:themeFillShade="BF"/>
            <w:vAlign w:val="center"/>
          </w:tcPr>
          <w:p w:rsidRPr="009243AC" w:rsidR="00A03616" w:rsidP="13C0DEB6" w:rsidRDefault="68B73237" w14:paraId="5CE7FA7E" w14:textId="0D944435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13C0DEB6">
              <w:rPr>
                <w:rFonts w:cs="Arial"/>
              </w:rPr>
              <w:t>Au</w:t>
            </w:r>
            <w:r w:rsidRPr="13C0DEB6" w:rsidR="00BC7A0B">
              <w:rPr>
                <w:rFonts w:cs="Arial"/>
              </w:rPr>
              <w:t>toavaliação/Comprometimento (entrega opcional</w:t>
            </w:r>
            <w:r w:rsidRPr="13C0DEB6">
              <w:rPr>
                <w:rFonts w:cs="Arial"/>
              </w:rPr>
              <w:t>)</w:t>
            </w:r>
          </w:p>
        </w:tc>
      </w:tr>
      <w:tr w:rsidRPr="0010500A" w:rsidR="00A03616" w:rsidTr="13C0DEB6" w14:paraId="5975E142" w14:textId="77777777">
        <w:trPr>
          <w:trHeight w:val="1890"/>
        </w:trPr>
        <w:tc>
          <w:tcPr>
            <w:tcW w:w="2337" w:type="dxa"/>
          </w:tcPr>
          <w:p w:rsidRPr="009243AC" w:rsidR="00B77255" w:rsidP="13C0DEB6" w:rsidRDefault="51B34A0F" w14:paraId="3F3AF312" w14:textId="2BD7CE7E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Preciso melhorar</w:t>
            </w:r>
          </w:p>
          <w:p w:rsidRPr="009243AC" w:rsidR="00B77255" w:rsidP="13C0DEB6" w:rsidRDefault="51B34A0F" w14:paraId="20CAB996" w14:textId="77777777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Tenho me esforçado ou me dedicado pouco aos estudos.</w:t>
            </w:r>
          </w:p>
          <w:p w:rsidRPr="009243AC" w:rsidR="00B77255" w:rsidP="13C0DEB6" w:rsidRDefault="00B77255" w14:paraId="211704E2" w14:textId="77777777">
            <w:pPr>
              <w:widowControl/>
              <w:spacing w:line="240" w:lineRule="auto"/>
              <w:rPr>
                <w:rFonts w:cs="Arial"/>
              </w:rPr>
            </w:pPr>
          </w:p>
          <w:p w:rsidRPr="009243AC" w:rsidR="00A03616" w:rsidP="13C0DEB6" w:rsidRDefault="68B73237" w14:paraId="6BB19D33" w14:textId="1C3E678B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 xml:space="preserve"> </w:t>
            </w:r>
          </w:p>
        </w:tc>
        <w:tc>
          <w:tcPr>
            <w:tcW w:w="2337" w:type="dxa"/>
          </w:tcPr>
          <w:p w:rsidRPr="009243AC" w:rsidR="00A03616" w:rsidP="13C0DEB6" w:rsidRDefault="68B73237" w14:paraId="623107D6" w14:textId="1A97461F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Estou em desenvolvimento</w:t>
            </w:r>
          </w:p>
          <w:p w:rsidRPr="009243AC" w:rsidR="00B77255" w:rsidP="13C0DEB6" w:rsidRDefault="51B34A0F" w14:paraId="17E895C1" w14:textId="0B8DB5DC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Tenho me esforçado e me dedicado com mais frequência aos estudos.</w:t>
            </w:r>
          </w:p>
        </w:tc>
        <w:tc>
          <w:tcPr>
            <w:tcW w:w="2338" w:type="dxa"/>
          </w:tcPr>
          <w:p w:rsidRPr="009243AC" w:rsidR="00A03616" w:rsidP="13C0DEB6" w:rsidRDefault="68B73237" w14:paraId="11CCBFE2" w14:textId="0677E1AA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Dentro das expectativas</w:t>
            </w:r>
          </w:p>
          <w:p w:rsidRPr="009243AC" w:rsidR="00B77255" w:rsidP="13C0DEB6" w:rsidRDefault="51B34A0F" w14:paraId="50C5DA10" w14:textId="7F13313A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Eu me esforço e me dedico aos estudos.</w:t>
            </w:r>
          </w:p>
        </w:tc>
        <w:tc>
          <w:tcPr>
            <w:tcW w:w="2497" w:type="dxa"/>
          </w:tcPr>
          <w:p w:rsidRPr="009243AC" w:rsidR="00B77255" w:rsidP="13C0DEB6" w:rsidRDefault="68B73237" w14:paraId="212117AC" w14:textId="2CBCDC85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 xml:space="preserve">Exemplar </w:t>
            </w:r>
          </w:p>
          <w:p w:rsidRPr="009243AC" w:rsidR="00B77255" w:rsidP="13C0DEB6" w:rsidRDefault="00B77255" w14:paraId="483191E0" w14:textId="77777777">
            <w:pPr>
              <w:widowControl/>
              <w:spacing w:line="240" w:lineRule="auto"/>
              <w:rPr>
                <w:rFonts w:cs="Arial"/>
              </w:rPr>
            </w:pPr>
          </w:p>
          <w:p w:rsidRPr="009243AC" w:rsidR="00B77255" w:rsidP="13C0DEB6" w:rsidRDefault="51B34A0F" w14:paraId="54EB663B" w14:textId="69D836CA">
            <w:pPr>
              <w:widowControl/>
              <w:spacing w:line="240" w:lineRule="auto"/>
              <w:rPr>
                <w:rFonts w:cs="Arial"/>
              </w:rPr>
            </w:pPr>
            <w:r w:rsidRPr="13C0DEB6">
              <w:rPr>
                <w:rFonts w:cs="Arial"/>
              </w:rPr>
              <w:t>Sou exemplo de esforço e dedicação aos estudos.</w:t>
            </w:r>
          </w:p>
          <w:p w:rsidRPr="009243AC" w:rsidR="00A03616" w:rsidP="49AF51CF" w:rsidRDefault="00A03616" w14:paraId="514B868E" w14:textId="3A73A429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9243AC" w:rsidR="009243AC" w:rsidTr="13C0DEB6" w14:paraId="1BAA8299" w14:textId="77777777">
        <w:tc>
          <w:tcPr>
            <w:tcW w:w="2337" w:type="dxa"/>
          </w:tcPr>
          <w:p w:rsidRPr="009243AC" w:rsidR="009243AC" w:rsidP="13C0DEB6" w:rsidRDefault="68B73237" w14:paraId="02A35E8E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 xml:space="preserve">Exemplos de comportamentos: </w:t>
            </w:r>
          </w:p>
          <w:p w:rsidRPr="009243AC" w:rsidR="009243AC" w:rsidP="13C0DEB6" w:rsidRDefault="51B34A0F" w14:paraId="53B5C494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 xml:space="preserve">1.1 - Raramente me esforço para encarar minhas dificuldades no aprendizado. </w:t>
            </w:r>
          </w:p>
          <w:p w:rsidRPr="009243AC" w:rsidR="009243AC" w:rsidP="13C0DEB6" w:rsidRDefault="51B34A0F" w14:paraId="537A6226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 xml:space="preserve">1. 2 - Tenho dificuldades de dizer que não compreendi um conteúdo e raramente tento buscar ajuda. </w:t>
            </w:r>
          </w:p>
          <w:p w:rsidRPr="009243AC" w:rsidR="009243AC" w:rsidP="13C0DEB6" w:rsidRDefault="51B34A0F" w14:paraId="3711644D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 xml:space="preserve">1.3 - Diversas vezes não presto atenção durante as aulas online. </w:t>
            </w:r>
          </w:p>
          <w:p w:rsidRPr="009243AC" w:rsidR="009243AC" w:rsidP="13C0DEB6" w:rsidRDefault="51B34A0F" w14:paraId="4004C5F1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 xml:space="preserve">1.4 - Em casa, dou preferência a outras atividades em relação aos meus estudos. </w:t>
            </w:r>
          </w:p>
          <w:p w:rsidRPr="009243AC" w:rsidR="00A03616" w:rsidP="13C0DEB6" w:rsidRDefault="51B34A0F" w14:paraId="1A4F7B7E" w14:textId="3141AFDF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1.5 - Muitas vezes desisto de resolver um problema ou busco uma resposta pronta quando encontro dificuldade.</w:t>
            </w:r>
          </w:p>
        </w:tc>
        <w:tc>
          <w:tcPr>
            <w:tcW w:w="2337" w:type="dxa"/>
          </w:tcPr>
          <w:p w:rsidRPr="009243AC" w:rsidR="009243AC" w:rsidP="13C0DEB6" w:rsidRDefault="009243AC" w14:paraId="100D2DCF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 xml:space="preserve">Exemplos de comportamentos: </w:t>
            </w:r>
          </w:p>
          <w:p w:rsidRPr="009243AC" w:rsidR="00A03616" w:rsidP="13C0DEB6" w:rsidRDefault="009243AC" w14:paraId="435100FD" w14:textId="4E11AD68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2.1 - Tenho me esforçado mais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nos estudos, tentando encarar</w:t>
            </w:r>
            <w:r w:rsidRPr="13C0DEB6" w:rsidR="43B08403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minhas dificuldades no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aprendizado.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2.2 - Tenho tentado comunicar e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buscar ajuda quando não</w:t>
            </w:r>
            <w:r w:rsidRPr="13C0DEB6" w:rsidR="3BF220DB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compreendo um conteúdo.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2.3 - Tenho buscado prestar</w:t>
            </w:r>
            <w:r w:rsidRPr="13C0DEB6" w:rsidR="4B660618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mais atenção durante as aulas</w:t>
            </w:r>
            <w:r w:rsidRPr="13C0DEB6" w:rsidR="72D18494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on</w:t>
            </w:r>
            <w:r w:rsidRPr="13C0DEB6">
              <w:rPr>
                <w:rFonts w:cs="Arial"/>
                <w:i/>
                <w:iCs/>
                <w:sz w:val="20"/>
                <w:szCs w:val="20"/>
              </w:rPr>
              <w:t>line</w:t>
            </w:r>
            <w:r w:rsidRPr="13C0DEB6">
              <w:rPr>
                <w:rFonts w:cs="Arial"/>
                <w:sz w:val="20"/>
                <w:szCs w:val="20"/>
              </w:rPr>
              <w:t>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2.4 - Em casa, às vezes dou</w:t>
            </w:r>
            <w:r w:rsidRPr="13C0DEB6" w:rsidR="542C408C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preferência a outras atividades,</w:t>
            </w:r>
            <w:r w:rsidRPr="13C0DEB6" w:rsidR="4CFBD4B5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mas muitas vezes consigo</w:t>
            </w:r>
            <w:r w:rsidRPr="13C0DEB6" w:rsidR="4F0277E5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retomar meus estudos e</w:t>
            </w:r>
            <w:r w:rsidRPr="13C0DEB6" w:rsidR="120A094E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completar a maioria das minhas</w:t>
            </w:r>
            <w:r w:rsidRPr="13C0DEB6" w:rsidR="07521776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tarefas da escola.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2.5 - Diante de uma tarefa</w:t>
            </w:r>
            <w:r w:rsidRPr="13C0DEB6" w:rsidR="620574ED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difícil, tento resolver por um</w:t>
            </w:r>
            <w:r w:rsidRPr="13C0DEB6" w:rsidR="0FEFB7B8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tempo, mas frequentemente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ainda desisto e passo para a</w:t>
            </w:r>
            <w:r w:rsidRPr="13C0DEB6" w:rsidR="46E4952F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próxima atividade.</w:t>
            </w:r>
          </w:p>
        </w:tc>
        <w:tc>
          <w:tcPr>
            <w:tcW w:w="2338" w:type="dxa"/>
          </w:tcPr>
          <w:p w:rsidRPr="009243AC" w:rsidR="00A03616" w:rsidP="13C0DEB6" w:rsidRDefault="68B73237" w14:paraId="159FBBA9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Exemplos de comportamentos:</w:t>
            </w:r>
          </w:p>
          <w:p w:rsidRPr="009243AC" w:rsidR="00A03616" w:rsidP="13C0DEB6" w:rsidRDefault="009243AC" w14:paraId="2BEEFC64" w14:textId="25FE9F1E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3.1 - Geralmente me esforço</w:t>
            </w:r>
            <w:r w:rsidRPr="13C0DEB6" w:rsidR="5A528115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para encarar minhas</w:t>
            </w:r>
            <w:r w:rsidRPr="13C0DEB6" w:rsidR="4F083363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dificuldades no aprendizado.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3.2 - Quando não compreendo</w:t>
            </w:r>
            <w:r w:rsidRPr="13C0DEB6" w:rsidR="5224AAA9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algo, uso estratégias como a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troca com outras pessoas e</w:t>
            </w:r>
            <w:r w:rsidRPr="13C0DEB6" w:rsidR="3DD61D0D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pesquisas individuais.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3.3 - Permaneço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frequentemente focado(a)</w:t>
            </w:r>
            <w:r w:rsidRPr="13C0DEB6" w:rsidR="7FBCA700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 xml:space="preserve">durante as aulas </w:t>
            </w:r>
            <w:r w:rsidRPr="13C0DEB6">
              <w:rPr>
                <w:rFonts w:cs="Arial"/>
                <w:i/>
                <w:iCs/>
                <w:sz w:val="20"/>
                <w:szCs w:val="20"/>
              </w:rPr>
              <w:t xml:space="preserve">online </w:t>
            </w:r>
            <w:r w:rsidRPr="13C0DEB6">
              <w:rPr>
                <w:rFonts w:cs="Arial"/>
                <w:sz w:val="20"/>
                <w:szCs w:val="20"/>
              </w:rPr>
              <w:t>e busco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participar da aula</w:t>
            </w:r>
            <w:r w:rsidRPr="13C0DEB6">
              <w:rPr>
                <w:rFonts w:cs="Arial"/>
                <w:i/>
                <w:iCs/>
                <w:sz w:val="20"/>
                <w:szCs w:val="20"/>
              </w:rPr>
              <w:t>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3.4 - Em casa, geralmente</w:t>
            </w:r>
            <w:r w:rsidRPr="13C0DEB6" w:rsidR="11258D35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completo primeiro minhas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tarefas antes de realizar outras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atividades,</w:t>
            </w:r>
            <w:r w:rsidRPr="13C0DEB6" w:rsidR="0C98751F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conseguindo quase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sempre entregar tudo.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3.5 - Quando tenho uma tarefa</w:t>
            </w:r>
            <w:r w:rsidRPr="13C0DEB6" w:rsidR="2B49BDA6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que considero difícil, procuro</w:t>
            </w:r>
            <w:r w:rsidRPr="13C0DEB6" w:rsidR="7761DD5A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diferentes maneiras de resolvê-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la.</w:t>
            </w:r>
          </w:p>
        </w:tc>
        <w:tc>
          <w:tcPr>
            <w:tcW w:w="2497" w:type="dxa"/>
          </w:tcPr>
          <w:p w:rsidRPr="009243AC" w:rsidR="00A03616" w:rsidP="13C0DEB6" w:rsidRDefault="68B73237" w14:paraId="0A555270" w14:textId="77777777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Exemplos de comportamentos:</w:t>
            </w:r>
          </w:p>
          <w:p w:rsidRPr="009243AC" w:rsidR="00A03616" w:rsidP="13C0DEB6" w:rsidRDefault="009243AC" w14:paraId="06483875" w14:textId="0117BF6C">
            <w:pPr>
              <w:widowControl/>
              <w:spacing w:line="240" w:lineRule="auto"/>
              <w:rPr>
                <w:rFonts w:cs="Arial"/>
                <w:sz w:val="20"/>
                <w:szCs w:val="20"/>
              </w:rPr>
            </w:pPr>
            <w:r w:rsidRPr="13C0DEB6">
              <w:rPr>
                <w:rFonts w:cs="Arial"/>
                <w:sz w:val="20"/>
                <w:szCs w:val="20"/>
              </w:rPr>
              <w:t>4.1 - Eu me esforço bastante para</w:t>
            </w:r>
            <w:r w:rsidRPr="13C0DEB6" w:rsidR="109E1210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encarar minhas dificuldades no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aprendizado.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4.2 - Converso com colegas,</w:t>
            </w:r>
            <w:r w:rsidRPr="13C0DEB6" w:rsidR="529AF9E5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professores(as) ou outras pessoas</w:t>
            </w:r>
            <w:r w:rsidRPr="13C0DEB6" w:rsidR="6844A328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para me ajudar sempre que</w:t>
            </w:r>
            <w:r w:rsidRPr="13C0DEB6" w:rsidR="008CE5C6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necessário, e também procuro</w:t>
            </w:r>
            <w:r w:rsidRPr="13C0DEB6" w:rsidR="7DCFF300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pesquisar sozinho(a) para superar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desafios semanalmente.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-4.3 - Estou sempre muito</w:t>
            </w:r>
            <w:r w:rsidRPr="13C0DEB6" w:rsidR="4CAB024F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focado(a) e participo ativamente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 xml:space="preserve">das aulas </w:t>
            </w:r>
            <w:r w:rsidRPr="13C0DEB6">
              <w:rPr>
                <w:rFonts w:cs="Arial"/>
                <w:i/>
                <w:iCs/>
                <w:sz w:val="20"/>
                <w:szCs w:val="20"/>
              </w:rPr>
              <w:t>online.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4.4 - Em casa, finalizo primeiro</w:t>
            </w:r>
            <w:r w:rsidRPr="13C0DEB6" w:rsidR="2342B1BF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minhas tarefas antes de realizar</w:t>
            </w:r>
            <w:r w:rsidRPr="13C0DEB6" w:rsidR="393796D3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outras atividades, conseguindo</w:t>
            </w:r>
            <w:r w:rsidRPr="13C0DEB6" w:rsidR="61400E78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sempre entregar tudo e manter</w:t>
            </w:r>
            <w:r w:rsidRPr="13C0DEB6" w:rsidR="591B434D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uma rotina de estudos saudável.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4.5 - Diante de tarefas difíceis,</w:t>
            </w:r>
            <w:r w:rsidRPr="13C0DEB6" w:rsidR="19C74615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me sinto motivado a buscar</w:t>
            </w:r>
            <w:r w:rsidRPr="13C0DEB6" w:rsidR="049F5DFB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soluções, independente do tempo</w:t>
            </w:r>
            <w:r w:rsidRPr="13C0DEB6" w:rsidR="3973B8E4">
              <w:rPr>
                <w:rFonts w:cs="Arial"/>
                <w:sz w:val="20"/>
                <w:szCs w:val="20"/>
              </w:rPr>
              <w:t xml:space="preserve"> </w:t>
            </w:r>
            <w:r w:rsidRPr="13C0DEB6">
              <w:rPr>
                <w:rFonts w:cs="Arial"/>
                <w:sz w:val="20"/>
                <w:szCs w:val="20"/>
              </w:rPr>
              <w:t>dedicado. Gosto de sentir que fui</w:t>
            </w:r>
            <w:r>
              <w:br/>
            </w:r>
            <w:r w:rsidRPr="13C0DEB6">
              <w:rPr>
                <w:rFonts w:cs="Arial"/>
                <w:sz w:val="20"/>
                <w:szCs w:val="20"/>
              </w:rPr>
              <w:t>desafiado.</w:t>
            </w:r>
          </w:p>
        </w:tc>
      </w:tr>
    </w:tbl>
    <w:p w:rsidRPr="00E868FC" w:rsidR="009C6119" w:rsidP="13C0DEB6" w:rsidRDefault="009C6119" w14:paraId="49D5BC9F" w14:textId="796196D3">
      <w:pPr>
        <w:jc w:val="center"/>
        <w:rPr>
          <w:sz w:val="20"/>
          <w:szCs w:val="20"/>
        </w:rPr>
      </w:pPr>
      <w:r w:rsidRPr="13C0DEB6">
        <w:rPr>
          <w:sz w:val="20"/>
          <w:szCs w:val="20"/>
        </w:rPr>
        <w:t xml:space="preserve">Fonte: </w:t>
      </w:r>
      <w:r w:rsidRPr="13C0DEB6" w:rsidR="006A714A">
        <w:rPr>
          <w:sz w:val="22"/>
          <w:szCs w:val="22"/>
        </w:rPr>
        <w:t>CONTIN (2020) apud CESU(2021)</w:t>
      </w:r>
    </w:p>
    <w:p w:rsidR="00C46F93" w:rsidP="13C0DEB6" w:rsidRDefault="00C46F93" w14:paraId="206CAEDA" w14:textId="77777777">
      <w:pPr>
        <w:widowControl/>
        <w:spacing w:line="240" w:lineRule="auto"/>
        <w:rPr>
          <w:b/>
          <w:bCs/>
          <w:sz w:val="28"/>
          <w:szCs w:val="28"/>
        </w:rPr>
      </w:pPr>
      <w:r>
        <w:br w:type="page"/>
      </w:r>
    </w:p>
    <w:p w:rsidR="008066CB" w:rsidP="008066CB" w:rsidRDefault="008066CB" w14:paraId="2BCC34D3" w14:textId="7CFD6731">
      <w:pPr>
        <w:pStyle w:val="Heading2"/>
        <w:numPr>
          <w:ilvl w:val="0"/>
          <w:numId w:val="0"/>
        </w:numPr>
      </w:pPr>
      <w:bookmarkStart w:name="_Toc106706830" w:id="129"/>
      <w:bookmarkStart w:name="_Toc144101663" w:id="130"/>
      <w:r>
        <w:t>Referência Bibliográfica</w:t>
      </w:r>
      <w:bookmarkEnd w:id="129"/>
      <w:bookmarkEnd w:id="130"/>
    </w:p>
    <w:p w:rsidR="008066CB" w:rsidP="13C0DEB6" w:rsidRDefault="008066CB" w14:paraId="5209F999" w14:textId="63B93F6B">
      <w:pPr>
        <w:widowControl/>
        <w:spacing w:line="240" w:lineRule="auto"/>
        <w:rPr>
          <w:rFonts w:cs="Arial"/>
        </w:rPr>
      </w:pPr>
    </w:p>
    <w:p w:rsidR="008066CB" w:rsidP="13C0DEB6" w:rsidRDefault="008066CB" w14:paraId="54C2C7BB" w14:textId="13FCC1F4">
      <w:pPr>
        <w:widowControl/>
        <w:spacing w:line="240" w:lineRule="auto"/>
        <w:jc w:val="both"/>
        <w:rPr>
          <w:rFonts w:cs="Arial"/>
        </w:rPr>
      </w:pPr>
      <w:r w:rsidRPr="13C0DEB6">
        <w:rPr>
          <w:rFonts w:cs="Arial"/>
        </w:rPr>
        <w:t xml:space="preserve">Júnior, José F. </w:t>
      </w:r>
      <w:r w:rsidRPr="13C0DEB6">
        <w:rPr>
          <w:rFonts w:cs="Arial"/>
          <w:i/>
          <w:iCs/>
        </w:rPr>
        <w:t>PM Canvas 2ED</w:t>
      </w:r>
      <w:r w:rsidRPr="13C0DEB6">
        <w:rPr>
          <w:rFonts w:cs="Arial"/>
        </w:rPr>
        <w:t>. Disponível em: Minha Biblioteca, (2nd edição). Editora Saraiva, 2020.</w:t>
      </w:r>
    </w:p>
    <w:p w:rsidR="4CC32D55" w:rsidP="726617B7" w:rsidRDefault="4CC32D55" w14:paraId="2110F05C" w14:textId="10999870">
      <w:pPr>
        <w:widowControl/>
        <w:spacing w:line="240" w:lineRule="auto"/>
        <w:jc w:val="both"/>
        <w:rPr>
          <w:rFonts w:cs="Arial"/>
        </w:rPr>
      </w:pPr>
      <w:r w:rsidRPr="726617B7">
        <w:rPr>
          <w:rFonts w:cs="Arial"/>
        </w:rPr>
        <w:t xml:space="preserve">Unidade do Ensino Superior de Graduação (CESU). </w:t>
      </w:r>
      <w:r w:rsidRPr="726617B7">
        <w:rPr>
          <w:rFonts w:cs="Arial"/>
          <w:b/>
          <w:bCs/>
        </w:rPr>
        <w:t>Manual de Projetos Interdisciplinares para o CST em Desenvolvimento de Software Multiplataforma</w:t>
      </w:r>
      <w:r w:rsidRPr="726617B7">
        <w:rPr>
          <w:rFonts w:cs="Arial"/>
        </w:rPr>
        <w:t xml:space="preserve">. </w:t>
      </w:r>
      <w:r w:rsidRPr="726617B7" w:rsidR="4853A28D">
        <w:rPr>
          <w:rFonts w:cs="Arial"/>
        </w:rPr>
        <w:t xml:space="preserve">São Paulo: Centro Paula Souza, </w:t>
      </w:r>
      <w:r w:rsidRPr="726617B7">
        <w:rPr>
          <w:rFonts w:cs="Arial"/>
        </w:rPr>
        <w:t>2021.</w:t>
      </w:r>
      <w:r w:rsidRPr="726617B7" w:rsidR="27E54A7A">
        <w:rPr>
          <w:rFonts w:cs="Arial"/>
        </w:rPr>
        <w:t xml:space="preserve"> </w:t>
      </w:r>
    </w:p>
    <w:p w:rsidR="27E54A7A" w:rsidP="726617B7" w:rsidRDefault="27E54A7A" w14:paraId="0B531B62" w14:textId="596F52BA">
      <w:pPr>
        <w:widowControl/>
        <w:spacing w:line="240" w:lineRule="auto"/>
        <w:jc w:val="both"/>
        <w:rPr>
          <w:rFonts w:cs="Arial"/>
        </w:rPr>
      </w:pPr>
      <w:r w:rsidRPr="726617B7">
        <w:rPr>
          <w:rFonts w:cs="Arial"/>
        </w:rPr>
        <w:t>S</w:t>
      </w:r>
      <w:r w:rsidRPr="726617B7" w:rsidR="5227D563">
        <w:rPr>
          <w:rFonts w:cs="Arial"/>
        </w:rPr>
        <w:t>ouza</w:t>
      </w:r>
      <w:r w:rsidRPr="726617B7">
        <w:rPr>
          <w:rFonts w:cs="Arial"/>
        </w:rPr>
        <w:t xml:space="preserve">, M. C. C. de; </w:t>
      </w:r>
      <w:r w:rsidRPr="726617B7" w:rsidR="667A981F">
        <w:rPr>
          <w:rFonts w:cs="Arial"/>
        </w:rPr>
        <w:t>da Silva</w:t>
      </w:r>
      <w:r w:rsidRPr="726617B7">
        <w:rPr>
          <w:rFonts w:cs="Arial"/>
        </w:rPr>
        <w:t xml:space="preserve">, L. </w:t>
      </w:r>
      <w:r w:rsidRPr="726617B7" w:rsidR="317A47FC">
        <w:rPr>
          <w:rFonts w:cs="Arial"/>
        </w:rPr>
        <w:t>R</w:t>
      </w:r>
      <w:r w:rsidRPr="726617B7">
        <w:rPr>
          <w:rFonts w:cs="Arial"/>
        </w:rPr>
        <w:t>.; S</w:t>
      </w:r>
      <w:r w:rsidRPr="726617B7" w:rsidR="31E910A6">
        <w:rPr>
          <w:rFonts w:cs="Arial"/>
        </w:rPr>
        <w:t>antos</w:t>
      </w:r>
      <w:r w:rsidRPr="726617B7">
        <w:rPr>
          <w:rFonts w:cs="Arial"/>
        </w:rPr>
        <w:t xml:space="preserve">, D. </w:t>
      </w:r>
      <w:r w:rsidRPr="726617B7" w:rsidR="28FD7917">
        <w:rPr>
          <w:rFonts w:cs="Arial"/>
        </w:rPr>
        <w:t>A. S</w:t>
      </w:r>
      <w:r w:rsidRPr="726617B7">
        <w:rPr>
          <w:rFonts w:cs="Arial"/>
        </w:rPr>
        <w:t>.;</w:t>
      </w:r>
      <w:r w:rsidRPr="726617B7" w:rsidR="7588608C">
        <w:rPr>
          <w:rFonts w:cs="Arial"/>
        </w:rPr>
        <w:t xml:space="preserve"> </w:t>
      </w:r>
      <w:r w:rsidRPr="726617B7">
        <w:rPr>
          <w:rFonts w:cs="Arial"/>
        </w:rPr>
        <w:t>G</w:t>
      </w:r>
      <w:r w:rsidRPr="726617B7" w:rsidR="614CE699">
        <w:rPr>
          <w:rFonts w:cs="Arial"/>
        </w:rPr>
        <w:t>oulart</w:t>
      </w:r>
      <w:r w:rsidRPr="726617B7">
        <w:rPr>
          <w:rFonts w:cs="Arial"/>
        </w:rPr>
        <w:t>, L</w:t>
      </w:r>
      <w:r w:rsidRPr="726617B7" w:rsidR="770AFE04">
        <w:rPr>
          <w:rFonts w:cs="Arial"/>
        </w:rPr>
        <w:t>. S</w:t>
      </w:r>
      <w:r w:rsidRPr="726617B7">
        <w:rPr>
          <w:rFonts w:cs="Arial"/>
        </w:rPr>
        <w:t xml:space="preserve">. </w:t>
      </w:r>
      <w:r w:rsidRPr="726617B7">
        <w:rPr>
          <w:rFonts w:cs="Arial"/>
          <w:b/>
          <w:bCs/>
        </w:rPr>
        <w:t>Adesão à imunização infantil no Brasil: uma revisão narrativa</w:t>
      </w:r>
      <w:r w:rsidRPr="726617B7">
        <w:rPr>
          <w:rFonts w:cs="Arial"/>
        </w:rPr>
        <w:t>. Scientific Electronic Archives,</w:t>
      </w:r>
      <w:r w:rsidRPr="726617B7" w:rsidR="2D52DEC0">
        <w:rPr>
          <w:rFonts w:cs="Arial"/>
        </w:rPr>
        <w:t xml:space="preserve"> 2023</w:t>
      </w:r>
      <w:r w:rsidRPr="726617B7">
        <w:rPr>
          <w:rFonts w:cs="Arial"/>
        </w:rPr>
        <w:t>.</w:t>
      </w:r>
    </w:p>
    <w:p w:rsidR="4D6E3C88" w:rsidP="726617B7" w:rsidRDefault="4D6E3C88" w14:paraId="384E249D" w14:textId="76E123E4">
      <w:pPr>
        <w:widowControl/>
        <w:spacing w:line="240" w:lineRule="auto"/>
        <w:jc w:val="both"/>
        <w:rPr>
          <w:rFonts w:eastAsia="Arial" w:cs="Arial"/>
        </w:rPr>
      </w:pPr>
      <w:r w:rsidRPr="726617B7">
        <w:rPr>
          <w:rFonts w:eastAsia="Arial" w:cs="Arial"/>
        </w:rPr>
        <w:t>N</w:t>
      </w:r>
      <w:r w:rsidRPr="726617B7" w:rsidR="3AD64438">
        <w:rPr>
          <w:rFonts w:eastAsia="Arial" w:cs="Arial"/>
        </w:rPr>
        <w:t xml:space="preserve">ewcomer </w:t>
      </w:r>
      <w:r w:rsidRPr="726617B7">
        <w:rPr>
          <w:rFonts w:eastAsia="Arial" w:cs="Arial"/>
        </w:rPr>
        <w:t xml:space="preserve">et al. </w:t>
      </w:r>
      <w:r w:rsidRPr="726617B7">
        <w:rPr>
          <w:rFonts w:eastAsia="Arial" w:cs="Arial"/>
          <w:b/>
          <w:bCs/>
        </w:rPr>
        <w:t>Timely of Early Childhood Vaccinations and Undervaccination patterns in Montana</w:t>
      </w:r>
      <w:r w:rsidRPr="726617B7">
        <w:rPr>
          <w:rFonts w:eastAsia="Arial" w:cs="Arial"/>
        </w:rPr>
        <w:t xml:space="preserve">. </w:t>
      </w:r>
      <w:r w:rsidRPr="726617B7" w:rsidR="46CE8558">
        <w:rPr>
          <w:rFonts w:eastAsia="Arial" w:cs="Arial"/>
        </w:rPr>
        <w:t>American Journey of Preventive Medicine</w:t>
      </w:r>
      <w:r w:rsidRPr="726617B7" w:rsidR="4BD44747">
        <w:rPr>
          <w:rFonts w:eastAsia="Arial" w:cs="Arial"/>
        </w:rPr>
        <w:t xml:space="preserve">, 2021. </w:t>
      </w:r>
    </w:p>
    <w:p w:rsidR="701F2D2D" w:rsidP="726617B7" w:rsidRDefault="701F2D2D" w14:paraId="3D7439F6" w14:textId="4147793B">
      <w:pPr>
        <w:widowControl/>
        <w:spacing w:line="240" w:lineRule="auto"/>
        <w:jc w:val="both"/>
        <w:rPr>
          <w:rFonts w:eastAsia="Arial" w:cs="Arial"/>
        </w:rPr>
      </w:pPr>
      <w:r w:rsidRPr="726617B7">
        <w:rPr>
          <w:rFonts w:eastAsia="Arial" w:cs="Arial"/>
        </w:rPr>
        <w:t>Repa</w:t>
      </w:r>
      <w:r w:rsidRPr="726617B7" w:rsidR="130BE7BD">
        <w:rPr>
          <w:rFonts w:eastAsia="Arial" w:cs="Arial"/>
        </w:rPr>
        <w:t xml:space="preserve">, T. S.; </w:t>
      </w:r>
      <w:r w:rsidRPr="726617B7" w:rsidR="2E033B06">
        <w:rPr>
          <w:rFonts w:eastAsia="Arial" w:cs="Arial"/>
        </w:rPr>
        <w:t xml:space="preserve">da </w:t>
      </w:r>
      <w:r w:rsidRPr="726617B7" w:rsidR="130BE7BD">
        <w:rPr>
          <w:rFonts w:eastAsia="Arial" w:cs="Arial"/>
        </w:rPr>
        <w:t>S</w:t>
      </w:r>
      <w:r w:rsidRPr="726617B7" w:rsidR="5DDF6D43">
        <w:rPr>
          <w:rFonts w:eastAsia="Arial" w:cs="Arial"/>
        </w:rPr>
        <w:t>ilva</w:t>
      </w:r>
      <w:r w:rsidRPr="726617B7" w:rsidR="130BE7BD">
        <w:rPr>
          <w:rFonts w:eastAsia="Arial" w:cs="Arial"/>
        </w:rPr>
        <w:t xml:space="preserve">, D. R. </w:t>
      </w:r>
      <w:r w:rsidRPr="726617B7" w:rsidR="130BE7BD">
        <w:rPr>
          <w:rFonts w:eastAsia="Arial" w:cs="Arial"/>
          <w:b/>
          <w:bCs/>
        </w:rPr>
        <w:t xml:space="preserve">A relevância da cobertura vacinal </w:t>
      </w:r>
      <w:r w:rsidRPr="726617B7" w:rsidR="0FD28F6B">
        <w:rPr>
          <w:rFonts w:eastAsia="Arial" w:cs="Arial"/>
          <w:b/>
          <w:bCs/>
        </w:rPr>
        <w:t>e da imunização em crianças no Brasil</w:t>
      </w:r>
      <w:r w:rsidRPr="726617B7" w:rsidR="0FD28F6B">
        <w:rPr>
          <w:rFonts w:eastAsia="Arial" w:cs="Arial"/>
        </w:rPr>
        <w:t xml:space="preserve">. </w:t>
      </w:r>
      <w:r w:rsidRPr="726617B7" w:rsidR="69429DC1">
        <w:rPr>
          <w:rFonts w:eastAsia="Arial" w:cs="Arial"/>
        </w:rPr>
        <w:t>Centro Universitário FAG-Cascavel. 2018.</w:t>
      </w:r>
    </w:p>
    <w:p w:rsidR="4A757EF6" w:rsidP="726617B7" w:rsidRDefault="4A757EF6" w14:paraId="68E5E69E" w14:textId="2C741D4D">
      <w:pPr>
        <w:widowControl/>
        <w:spacing w:line="240" w:lineRule="auto"/>
        <w:jc w:val="both"/>
        <w:rPr>
          <w:rFonts w:eastAsia="Arial" w:cs="Arial"/>
        </w:rPr>
      </w:pPr>
      <w:r w:rsidRPr="726617B7">
        <w:rPr>
          <w:rFonts w:eastAsia="Arial" w:cs="Arial"/>
        </w:rPr>
        <w:t>N</w:t>
      </w:r>
      <w:r w:rsidRPr="726617B7" w:rsidR="3DFB76BC">
        <w:rPr>
          <w:rFonts w:eastAsia="Arial" w:cs="Arial"/>
        </w:rPr>
        <w:t>ewcomer</w:t>
      </w:r>
      <w:r w:rsidRPr="726617B7">
        <w:rPr>
          <w:rFonts w:eastAsia="Arial" w:cs="Arial"/>
        </w:rPr>
        <w:t>, S. R.; G</w:t>
      </w:r>
      <w:r w:rsidRPr="726617B7" w:rsidR="7E80FE09">
        <w:rPr>
          <w:rFonts w:eastAsia="Arial" w:cs="Arial"/>
        </w:rPr>
        <w:t xml:space="preserve">lanz, J. M.; Daley, M. F. </w:t>
      </w:r>
      <w:r w:rsidRPr="726617B7" w:rsidR="7E80FE09">
        <w:rPr>
          <w:rFonts w:eastAsia="Arial" w:cs="Arial"/>
          <w:b/>
          <w:bCs/>
        </w:rPr>
        <w:t>Beyond Vaccination Coverage: Population Based Measurement of Early Childhood Immunization Schedule Adherence</w:t>
      </w:r>
      <w:r w:rsidRPr="726617B7" w:rsidR="7E80FE09">
        <w:rPr>
          <w:rFonts w:eastAsia="Arial" w:cs="Arial"/>
        </w:rPr>
        <w:t xml:space="preserve">. </w:t>
      </w:r>
      <w:r w:rsidRPr="726617B7" w:rsidR="6AAB9195">
        <w:rPr>
          <w:rFonts w:eastAsia="Arial" w:cs="Arial"/>
        </w:rPr>
        <w:t xml:space="preserve">Acad Pediatr. </w:t>
      </w:r>
      <w:r w:rsidRPr="726617B7" w:rsidR="7E80FE09">
        <w:rPr>
          <w:rFonts w:eastAsia="Arial" w:cs="Arial"/>
        </w:rPr>
        <w:t>2023.</w:t>
      </w:r>
    </w:p>
    <w:p w:rsidR="28E1AE1D" w:rsidP="726617B7" w:rsidRDefault="28E1AE1D" w14:paraId="65AF831A" w14:textId="7E448CDB">
      <w:pPr>
        <w:widowControl/>
        <w:spacing w:line="240" w:lineRule="auto"/>
        <w:jc w:val="both"/>
        <w:rPr>
          <w:rFonts w:eastAsia="Arial" w:cs="Arial"/>
        </w:rPr>
      </w:pPr>
      <w:r w:rsidRPr="726617B7">
        <w:rPr>
          <w:rFonts w:eastAsia="Arial" w:cs="Arial"/>
        </w:rPr>
        <w:t xml:space="preserve">Choi et al. </w:t>
      </w:r>
      <w:r w:rsidRPr="7D4E6AB3">
        <w:rPr>
          <w:rFonts w:eastAsia="Arial" w:cs="Arial"/>
          <w:b/>
        </w:rPr>
        <w:t>Improving vaccination rates in older adults and at-risk groups: focus on pertussis</w:t>
      </w:r>
      <w:r w:rsidRPr="21EF3AD1">
        <w:rPr>
          <w:rFonts w:eastAsia="Arial" w:cs="Arial"/>
        </w:rPr>
        <w:t>.</w:t>
      </w:r>
      <w:r w:rsidRPr="4CBA5ABC" w:rsidR="00C9D375">
        <w:rPr>
          <w:rFonts w:eastAsia="Arial" w:cs="Arial"/>
        </w:rPr>
        <w:t xml:space="preserve"> Springer. </w:t>
      </w:r>
      <w:r w:rsidRPr="57210CCE" w:rsidR="00C9D375">
        <w:rPr>
          <w:rFonts w:eastAsia="Arial" w:cs="Arial"/>
        </w:rPr>
        <w:t>2022.</w:t>
      </w:r>
    </w:p>
    <w:p w:rsidR="21EF3AD1" w:rsidP="21EF3AD1" w:rsidRDefault="00C9D375" w14:paraId="102A66A1" w14:textId="7E7E081F">
      <w:pPr>
        <w:widowControl/>
        <w:spacing w:line="240" w:lineRule="auto"/>
        <w:jc w:val="both"/>
        <w:rPr>
          <w:rFonts w:eastAsia="Arial" w:cs="Arial"/>
        </w:rPr>
      </w:pPr>
      <w:r w:rsidRPr="7D4E6AB3">
        <w:rPr>
          <w:rFonts w:eastAsia="Arial" w:cs="Arial"/>
        </w:rPr>
        <w:t xml:space="preserve">Ramos, L. M. </w:t>
      </w:r>
      <w:r w:rsidRPr="4DAD5588">
        <w:rPr>
          <w:rFonts w:eastAsia="Arial" w:cs="Arial"/>
          <w:b/>
        </w:rPr>
        <w:t xml:space="preserve">Fatores que contribuem para a adesão e não adesão à vacinação infantil no Brasil: </w:t>
      </w:r>
      <w:r w:rsidRPr="4DAD5588">
        <w:rPr>
          <w:rFonts w:eastAsia="Arial" w:cs="Arial"/>
          <w:b/>
          <w:bCs/>
        </w:rPr>
        <w:t>revisão integrativa</w:t>
      </w:r>
      <w:r w:rsidRPr="4DAD5588">
        <w:rPr>
          <w:rFonts w:eastAsia="Arial" w:cs="Arial"/>
        </w:rPr>
        <w:t xml:space="preserve">. Centro Universitário Ritter dos Reis. </w:t>
      </w:r>
      <w:r w:rsidRPr="4DAD5588" w:rsidR="45672B1D">
        <w:rPr>
          <w:rFonts w:eastAsia="Arial" w:cs="Arial"/>
        </w:rPr>
        <w:t>2023.</w:t>
      </w:r>
    </w:p>
    <w:p w:rsidR="726617B7" w:rsidP="726617B7" w:rsidRDefault="726617B7" w14:paraId="550304A6" w14:textId="7E7E081F">
      <w:pPr>
        <w:widowControl/>
        <w:spacing w:line="240" w:lineRule="auto"/>
        <w:jc w:val="both"/>
        <w:rPr>
          <w:rFonts w:eastAsia="Arial" w:cs="Arial"/>
        </w:rPr>
      </w:pPr>
    </w:p>
    <w:sectPr w:rsidR="726617B7" w:rsidSect="00656325">
      <w:headerReference w:type="first" r:id="rId26"/>
      <w:pgSz w:w="12240" w:h="15840" w:orient="portrait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0672" w:rsidRDefault="00300672" w14:paraId="680ADC5E" w14:textId="77777777">
      <w:pPr>
        <w:spacing w:line="240" w:lineRule="auto"/>
      </w:pPr>
      <w:r>
        <w:separator/>
      </w:r>
    </w:p>
  </w:endnote>
  <w:endnote w:type="continuationSeparator" w:id="0">
    <w:p w:rsidR="00300672" w:rsidRDefault="00300672" w14:paraId="4DDDF9C5" w14:textId="77777777">
      <w:pPr>
        <w:spacing w:line="240" w:lineRule="auto"/>
      </w:pPr>
      <w:r>
        <w:continuationSeparator/>
      </w:r>
    </w:p>
  </w:endnote>
  <w:endnote w:type="continuationNotice" w:id="1">
    <w:p w:rsidR="00300672" w:rsidRDefault="00300672" w14:paraId="0EDAE9E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276" w:rsidP="00477276" w:rsidRDefault="00477276" w14:paraId="62DAD78E" w14:textId="7777777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868" w:rsidP="00477276" w:rsidRDefault="00011868" w14:paraId="2494BC93" w14:textId="7777777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E3C" w:rsidP="00477276" w:rsidRDefault="00353E3C" w14:paraId="2330535A" w14:textId="777777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0672" w:rsidRDefault="00300672" w14:paraId="06DD5888" w14:textId="77777777">
      <w:pPr>
        <w:spacing w:line="240" w:lineRule="auto"/>
      </w:pPr>
      <w:r>
        <w:separator/>
      </w:r>
    </w:p>
  </w:footnote>
  <w:footnote w:type="continuationSeparator" w:id="0">
    <w:p w:rsidR="00300672" w:rsidRDefault="00300672" w14:paraId="52E4C32E" w14:textId="77777777">
      <w:pPr>
        <w:spacing w:line="240" w:lineRule="auto"/>
      </w:pPr>
      <w:r>
        <w:continuationSeparator/>
      </w:r>
    </w:p>
  </w:footnote>
  <w:footnote w:type="continuationNotice" w:id="1">
    <w:p w:rsidR="00300672" w:rsidRDefault="00300672" w14:paraId="5894372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53E3C" w:rsidRDefault="0010500A" w14:paraId="296FB490" w14:textId="7C8A222D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0480AE80" wp14:editId="6EE96038">
          <wp:simplePos x="0" y="0"/>
          <wp:positionH relativeFrom="column">
            <wp:posOffset>2428875</wp:posOffset>
          </wp:positionH>
          <wp:positionV relativeFrom="paragraph">
            <wp:posOffset>209550</wp:posOffset>
          </wp:positionV>
          <wp:extent cx="3676973" cy="788035"/>
          <wp:effectExtent l="0" t="0" r="0" b="0"/>
          <wp:wrapSquare wrapText="bothSides"/>
          <wp:docPr id="905447371" name="Picture 90544737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473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973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0A3484E" wp14:editId="2F073796">
          <wp:simplePos x="0" y="0"/>
          <wp:positionH relativeFrom="column">
            <wp:posOffset>9525</wp:posOffset>
          </wp:positionH>
          <wp:positionV relativeFrom="paragraph">
            <wp:posOffset>264795</wp:posOffset>
          </wp:positionV>
          <wp:extent cx="1572260" cy="990600"/>
          <wp:effectExtent l="0" t="0" r="8890" b="0"/>
          <wp:wrapNone/>
          <wp:docPr id="18" name="Picture 18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26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868" w:rsidRDefault="00011868" w14:paraId="52D2172F" w14:textId="0FFD8C50">
    <w:pPr>
      <w:pStyle w:val="Header"/>
      <w:jc w:val="right"/>
    </w:pPr>
  </w:p>
  <w:p w:rsidR="00011868" w:rsidRDefault="00011868" w14:paraId="60D03A8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313593"/>
      <w:docPartObj>
        <w:docPartGallery w:val="Page Numbers (Top of Page)"/>
        <w:docPartUnique/>
      </w:docPartObj>
    </w:sdtPr>
    <w:sdtContent>
      <w:p w:rsidR="00353E3C" w:rsidRDefault="00353E3C" w14:paraId="235711CB" w14:textId="7777777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13C0DEB6">
          <w:t>2</w:t>
        </w:r>
        <w:r>
          <w:fldChar w:fldCharType="end"/>
        </w:r>
      </w:p>
    </w:sdtContent>
  </w:sdt>
  <w:p w:rsidR="00353E3C" w:rsidRDefault="00353E3C" w14:paraId="5E524D3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325" w:rsidRDefault="00656325" w14:paraId="35B65AFC" w14:textId="7777777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13C0DEB6">
      <w:t>2</w:t>
    </w:r>
    <w:r>
      <w:fldChar w:fldCharType="end"/>
    </w:r>
  </w:p>
  <w:p w:rsidRPr="007407B4" w:rsidR="00656325" w:rsidP="003A41B7" w:rsidRDefault="00656325" w14:paraId="2FCD3490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0ABx2lSLEHLU9" int2:id="4euO9Wpa">
      <int2:state int2:value="Rejected" int2:type="AugLoop_Text_Critique"/>
    </int2:textHash>
    <int2:textHash int2:hashCode="hqJRXPqzbFCsio" int2:id="AqaTRCJJ">
      <int2:state int2:value="Rejected" int2:type="AugLoop_Text_Critique"/>
    </int2:textHash>
    <int2:textHash int2:hashCode="aO4YL1vKyfU/Pi" int2:id="FBr8qPBH">
      <int2:state int2:value="Rejected" int2:type="AugLoop_Text_Critique"/>
    </int2:textHash>
    <int2:textHash int2:hashCode="T3KOj37yNUCGsT" int2:id="Mw3K0JbL">
      <int2:state int2:value="Rejected" int2:type="AugLoop_Text_Critique"/>
    </int2:textHash>
    <int2:textHash int2:hashCode="4tcUtWn74OvmGV" int2:id="TJMfrMk7">
      <int2:state int2:value="Rejected" int2:type="AugLoop_Text_Critique"/>
    </int2:textHash>
    <int2:textHash int2:hashCode="A77+McKEcJ137M" int2:id="TluK13YH">
      <int2:state int2:value="Rejected" int2:type="AugLoop_Text_Critique"/>
    </int2:textHash>
    <int2:textHash int2:hashCode="R/RABRTvaEEoRD" int2:id="TmqbqOyx">
      <int2:state int2:value="Rejected" int2:type="AugLoop_Text_Critique"/>
    </int2:textHash>
    <int2:textHash int2:hashCode="2fAtRr4BbxswH3" int2:id="Vw8KkdYm">
      <int2:state int2:value="Rejected" int2:type="AugLoop_Text_Critique"/>
    </int2:textHash>
    <int2:textHash int2:hashCode="NKMUW58FTnbAQu" int2:id="XFbm4i0R">
      <int2:state int2:value="Rejected" int2:type="AugLoop_Text_Critique"/>
    </int2:textHash>
    <int2:textHash int2:hashCode="ihvjbeadLplifo" int2:id="ZqLd65t3">
      <int2:state int2:value="Rejected" int2:type="AugLoop_Text_Critique"/>
    </int2:textHash>
    <int2:textHash int2:hashCode="efavm8kF31bZUe" int2:id="kYDzrMoD">
      <int2:state int2:value="Rejected" int2:type="AugLoop_Text_Critique"/>
    </int2:textHash>
    <int2:textHash int2:hashCode="ilYcsn4eYDTZ4V" int2:id="lAHXFD7g">
      <int2:state int2:value="Rejected" int2:type="AugLoop_Text_Critique"/>
    </int2:textHash>
    <int2:textHash int2:hashCode="+fMR6lHro9rxsu" int2:id="lhs7Zl3v">
      <int2:state int2:value="Rejected" int2:type="AugLoop_Text_Critique"/>
    </int2:textHash>
    <int2:textHash int2:hashCode="KHyl5RdgE2GWbR" int2:id="r3QC2p74">
      <int2:state int2:value="Rejected" int2:type="AugLoop_Text_Critique"/>
    </int2:textHash>
    <int2:textHash int2:hashCode="Me4wolggugdk/T" int2:id="smFPlMmM">
      <int2:state int2:value="Rejected" int2:type="AugLoop_Text_Critique"/>
    </int2:textHash>
    <int2:textHash int2:hashCode="XvtKwiEvEJ68iJ" int2:id="sw8pkkSn">
      <int2:state int2:value="Rejected" int2:type="AugLoop_Text_Critique"/>
    </int2:textHash>
    <int2:textHash int2:hashCode="Fim942J/IC50BD" int2:id="v48UMXVF">
      <int2:state int2:value="Rejected" int2:type="AugLoop_Text_Critique"/>
    </int2:textHash>
    <int2:textHash int2:hashCode="mG1LUnYFPw7YXJ" int2:id="xZyFmXa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1C0893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5942418"/>
    <w:multiLevelType w:val="hybridMultilevel"/>
    <w:tmpl w:val="C0ACF9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4B0FF8"/>
    <w:multiLevelType w:val="hybridMultilevel"/>
    <w:tmpl w:val="9CEA4F5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8524ECA"/>
    <w:multiLevelType w:val="hybridMultilevel"/>
    <w:tmpl w:val="DAE05E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C6590"/>
    <w:multiLevelType w:val="hybridMultilevel"/>
    <w:tmpl w:val="FFFFFFFF"/>
    <w:lvl w:ilvl="0" w:tplc="2F0435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707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346E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847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DA8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2443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D24B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EE5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5A1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9B95A7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057EA"/>
    <w:multiLevelType w:val="hybridMultilevel"/>
    <w:tmpl w:val="C93EFE4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964413D"/>
    <w:multiLevelType w:val="multilevel"/>
    <w:tmpl w:val="E62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 w15:restartNumberingAfterBreak="0">
    <w:nsid w:val="4BE7E42E"/>
    <w:multiLevelType w:val="hybridMultilevel"/>
    <w:tmpl w:val="FFFFFFFF"/>
    <w:lvl w:ilvl="0" w:tplc="9E6C0D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4472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7438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E6B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CEA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6A6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7E8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067B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296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267D58E"/>
    <w:multiLevelType w:val="hybridMultilevel"/>
    <w:tmpl w:val="FFFFFFFF"/>
    <w:lvl w:ilvl="0" w:tplc="A6384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44C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B215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CC09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6EFF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74A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3CC0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84DD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EAEE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50C7773"/>
    <w:multiLevelType w:val="multilevel"/>
    <w:tmpl w:val="821613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867B97"/>
    <w:multiLevelType w:val="hybridMultilevel"/>
    <w:tmpl w:val="46769C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E1CCD8"/>
    <w:multiLevelType w:val="hybridMultilevel"/>
    <w:tmpl w:val="B38C7218"/>
    <w:lvl w:ilvl="0" w:tplc="7786CE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1CF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48E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5E9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62B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2A66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526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CCC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1A76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5D1338"/>
    <w:multiLevelType w:val="hybridMultilevel"/>
    <w:tmpl w:val="FFFFFFFF"/>
    <w:lvl w:ilvl="0" w:tplc="B22482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D083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A2AB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601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1C5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86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08D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BE8F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C65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BAF6B2D"/>
    <w:multiLevelType w:val="multilevel"/>
    <w:tmpl w:val="E44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6DC72D73"/>
    <w:multiLevelType w:val="hybridMultilevel"/>
    <w:tmpl w:val="B8D0B0B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0B8A227"/>
    <w:multiLevelType w:val="hybridMultilevel"/>
    <w:tmpl w:val="6ECAC086"/>
    <w:lvl w:ilvl="0" w:tplc="7A4C18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56A3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C20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7AE0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66F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C40E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5CAE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DA39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6072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4D053A"/>
    <w:multiLevelType w:val="hybridMultilevel"/>
    <w:tmpl w:val="783E564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DFA2D41"/>
    <w:multiLevelType w:val="hybridMultilevel"/>
    <w:tmpl w:val="C0F4C9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71863185">
    <w:abstractNumId w:val="13"/>
  </w:num>
  <w:num w:numId="2" w16cid:durableId="1322074786">
    <w:abstractNumId w:val="9"/>
  </w:num>
  <w:num w:numId="3" w16cid:durableId="1120297499">
    <w:abstractNumId w:val="4"/>
  </w:num>
  <w:num w:numId="4" w16cid:durableId="841119163">
    <w:abstractNumId w:val="5"/>
  </w:num>
  <w:num w:numId="5" w16cid:durableId="441921243">
    <w:abstractNumId w:val="8"/>
  </w:num>
  <w:num w:numId="6" w16cid:durableId="1896625992">
    <w:abstractNumId w:val="12"/>
  </w:num>
  <w:num w:numId="7" w16cid:durableId="1632440153">
    <w:abstractNumId w:val="16"/>
  </w:num>
  <w:num w:numId="8" w16cid:durableId="1351638056">
    <w:abstractNumId w:val="0"/>
  </w:num>
  <w:num w:numId="9" w16cid:durableId="446583676">
    <w:abstractNumId w:val="10"/>
  </w:num>
  <w:num w:numId="10" w16cid:durableId="430977849">
    <w:abstractNumId w:val="14"/>
  </w:num>
  <w:num w:numId="11" w16cid:durableId="1418549956">
    <w:abstractNumId w:val="7"/>
  </w:num>
  <w:num w:numId="12" w16cid:durableId="2058046548">
    <w:abstractNumId w:val="17"/>
  </w:num>
  <w:num w:numId="13" w16cid:durableId="1493250841">
    <w:abstractNumId w:val="11"/>
  </w:num>
  <w:num w:numId="14" w16cid:durableId="628359971">
    <w:abstractNumId w:val="15"/>
  </w:num>
  <w:num w:numId="15" w16cid:durableId="2014647628">
    <w:abstractNumId w:val="18"/>
  </w:num>
  <w:num w:numId="16" w16cid:durableId="1464613009">
    <w:abstractNumId w:val="2"/>
  </w:num>
  <w:num w:numId="17" w16cid:durableId="656737143">
    <w:abstractNumId w:val="3"/>
  </w:num>
  <w:num w:numId="18" w16cid:durableId="1927491065">
    <w:abstractNumId w:val="1"/>
  </w:num>
  <w:num w:numId="19" w16cid:durableId="1454136030">
    <w:abstractNumId w:val="6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49"/>
    <w:rsid w:val="00001C2B"/>
    <w:rsid w:val="00001F4B"/>
    <w:rsid w:val="00006828"/>
    <w:rsid w:val="00011868"/>
    <w:rsid w:val="00016981"/>
    <w:rsid w:val="00017B11"/>
    <w:rsid w:val="00017C9C"/>
    <w:rsid w:val="00037846"/>
    <w:rsid w:val="000421C1"/>
    <w:rsid w:val="000467F7"/>
    <w:rsid w:val="0005027F"/>
    <w:rsid w:val="00052A1B"/>
    <w:rsid w:val="00053062"/>
    <w:rsid w:val="000540D0"/>
    <w:rsid w:val="00055B78"/>
    <w:rsid w:val="00070B85"/>
    <w:rsid w:val="00071D33"/>
    <w:rsid w:val="000765CA"/>
    <w:rsid w:val="000800ED"/>
    <w:rsid w:val="00083E55"/>
    <w:rsid w:val="0008410F"/>
    <w:rsid w:val="00086381"/>
    <w:rsid w:val="00087436"/>
    <w:rsid w:val="0009160C"/>
    <w:rsid w:val="0009294A"/>
    <w:rsid w:val="00092D6D"/>
    <w:rsid w:val="00093F16"/>
    <w:rsid w:val="000A2076"/>
    <w:rsid w:val="000A4424"/>
    <w:rsid w:val="000A4F74"/>
    <w:rsid w:val="000B033B"/>
    <w:rsid w:val="000B5631"/>
    <w:rsid w:val="000C1884"/>
    <w:rsid w:val="000C2091"/>
    <w:rsid w:val="000D065F"/>
    <w:rsid w:val="000D07B0"/>
    <w:rsid w:val="000D4B6D"/>
    <w:rsid w:val="000D683B"/>
    <w:rsid w:val="000D6B46"/>
    <w:rsid w:val="000E2BCF"/>
    <w:rsid w:val="000E4A5E"/>
    <w:rsid w:val="000E5D86"/>
    <w:rsid w:val="000E70E8"/>
    <w:rsid w:val="000F3B0C"/>
    <w:rsid w:val="000F6650"/>
    <w:rsid w:val="000F691E"/>
    <w:rsid w:val="00102561"/>
    <w:rsid w:val="00104809"/>
    <w:rsid w:val="0010500A"/>
    <w:rsid w:val="0011409D"/>
    <w:rsid w:val="001144DA"/>
    <w:rsid w:val="001236A1"/>
    <w:rsid w:val="00145BB6"/>
    <w:rsid w:val="00150036"/>
    <w:rsid w:val="0015137C"/>
    <w:rsid w:val="00154AF6"/>
    <w:rsid w:val="00154BD0"/>
    <w:rsid w:val="00157727"/>
    <w:rsid w:val="0016372E"/>
    <w:rsid w:val="00164BB4"/>
    <w:rsid w:val="00171BB6"/>
    <w:rsid w:val="00172A10"/>
    <w:rsid w:val="00174B2B"/>
    <w:rsid w:val="00174EF2"/>
    <w:rsid w:val="001944F5"/>
    <w:rsid w:val="001A0AAC"/>
    <w:rsid w:val="001A6860"/>
    <w:rsid w:val="001B0C6E"/>
    <w:rsid w:val="001B3107"/>
    <w:rsid w:val="001B3A94"/>
    <w:rsid w:val="001C01B5"/>
    <w:rsid w:val="001D2952"/>
    <w:rsid w:val="001E2CD4"/>
    <w:rsid w:val="001E593A"/>
    <w:rsid w:val="001E6548"/>
    <w:rsid w:val="001EB6C3"/>
    <w:rsid w:val="001F2BD9"/>
    <w:rsid w:val="002066DE"/>
    <w:rsid w:val="00210FDD"/>
    <w:rsid w:val="0021149E"/>
    <w:rsid w:val="00213F01"/>
    <w:rsid w:val="002166F3"/>
    <w:rsid w:val="002226CC"/>
    <w:rsid w:val="0022301A"/>
    <w:rsid w:val="00225BED"/>
    <w:rsid w:val="002265CA"/>
    <w:rsid w:val="00227EAA"/>
    <w:rsid w:val="002309FE"/>
    <w:rsid w:val="002315BB"/>
    <w:rsid w:val="0023756E"/>
    <w:rsid w:val="00240B64"/>
    <w:rsid w:val="00241F70"/>
    <w:rsid w:val="00255091"/>
    <w:rsid w:val="0025660B"/>
    <w:rsid w:val="0025755A"/>
    <w:rsid w:val="00263F8E"/>
    <w:rsid w:val="00267187"/>
    <w:rsid w:val="00270742"/>
    <w:rsid w:val="00270F20"/>
    <w:rsid w:val="00274F17"/>
    <w:rsid w:val="00281C7A"/>
    <w:rsid w:val="00284099"/>
    <w:rsid w:val="0028451D"/>
    <w:rsid w:val="00285D6A"/>
    <w:rsid w:val="00286483"/>
    <w:rsid w:val="00286756"/>
    <w:rsid w:val="00286A6A"/>
    <w:rsid w:val="002901A4"/>
    <w:rsid w:val="0029129F"/>
    <w:rsid w:val="0029210D"/>
    <w:rsid w:val="00296429"/>
    <w:rsid w:val="002A43F5"/>
    <w:rsid w:val="002B4561"/>
    <w:rsid w:val="002C1E8B"/>
    <w:rsid w:val="002C37C9"/>
    <w:rsid w:val="002C4285"/>
    <w:rsid w:val="002C5086"/>
    <w:rsid w:val="002C5C15"/>
    <w:rsid w:val="002C7E43"/>
    <w:rsid w:val="002D2283"/>
    <w:rsid w:val="002D5EF8"/>
    <w:rsid w:val="002E0634"/>
    <w:rsid w:val="002E56FD"/>
    <w:rsid w:val="002F75C7"/>
    <w:rsid w:val="00300672"/>
    <w:rsid w:val="003052A2"/>
    <w:rsid w:val="003114DA"/>
    <w:rsid w:val="003178DF"/>
    <w:rsid w:val="003222F2"/>
    <w:rsid w:val="003246A0"/>
    <w:rsid w:val="00331872"/>
    <w:rsid w:val="00332CB6"/>
    <w:rsid w:val="00334DA7"/>
    <w:rsid w:val="003353E4"/>
    <w:rsid w:val="00335973"/>
    <w:rsid w:val="0033665E"/>
    <w:rsid w:val="00336EC2"/>
    <w:rsid w:val="0034142A"/>
    <w:rsid w:val="00345A40"/>
    <w:rsid w:val="00346651"/>
    <w:rsid w:val="003478F1"/>
    <w:rsid w:val="00351BDD"/>
    <w:rsid w:val="00352FB6"/>
    <w:rsid w:val="00353E3C"/>
    <w:rsid w:val="003540BA"/>
    <w:rsid w:val="00354883"/>
    <w:rsid w:val="0035585C"/>
    <w:rsid w:val="00356D06"/>
    <w:rsid w:val="0035738F"/>
    <w:rsid w:val="00367205"/>
    <w:rsid w:val="00372464"/>
    <w:rsid w:val="00372AD9"/>
    <w:rsid w:val="00382BEE"/>
    <w:rsid w:val="00386B0D"/>
    <w:rsid w:val="0038719D"/>
    <w:rsid w:val="00395AE2"/>
    <w:rsid w:val="003A41B7"/>
    <w:rsid w:val="003A5D4D"/>
    <w:rsid w:val="003A7AC1"/>
    <w:rsid w:val="003B04A5"/>
    <w:rsid w:val="003B631D"/>
    <w:rsid w:val="003C2D98"/>
    <w:rsid w:val="003C3852"/>
    <w:rsid w:val="003E0ABD"/>
    <w:rsid w:val="003E1083"/>
    <w:rsid w:val="003E1D72"/>
    <w:rsid w:val="003E39EF"/>
    <w:rsid w:val="003F2FEB"/>
    <w:rsid w:val="003F3A52"/>
    <w:rsid w:val="0040147A"/>
    <w:rsid w:val="004031CF"/>
    <w:rsid w:val="00403CF1"/>
    <w:rsid w:val="004056DC"/>
    <w:rsid w:val="00410E94"/>
    <w:rsid w:val="00412BF7"/>
    <w:rsid w:val="004156BE"/>
    <w:rsid w:val="00425C1C"/>
    <w:rsid w:val="0042702D"/>
    <w:rsid w:val="004375EE"/>
    <w:rsid w:val="004420F5"/>
    <w:rsid w:val="004439D8"/>
    <w:rsid w:val="004471B3"/>
    <w:rsid w:val="004513A1"/>
    <w:rsid w:val="00451B4E"/>
    <w:rsid w:val="0045549F"/>
    <w:rsid w:val="00461891"/>
    <w:rsid w:val="0046231E"/>
    <w:rsid w:val="004643CE"/>
    <w:rsid w:val="00464ED8"/>
    <w:rsid w:val="0047143D"/>
    <w:rsid w:val="00471AD2"/>
    <w:rsid w:val="004747E6"/>
    <w:rsid w:val="00477276"/>
    <w:rsid w:val="00484832"/>
    <w:rsid w:val="0049005D"/>
    <w:rsid w:val="00493F8A"/>
    <w:rsid w:val="00494E2E"/>
    <w:rsid w:val="004A364C"/>
    <w:rsid w:val="004B2005"/>
    <w:rsid w:val="004C347C"/>
    <w:rsid w:val="004D00BF"/>
    <w:rsid w:val="004D1B5B"/>
    <w:rsid w:val="004D3DA0"/>
    <w:rsid w:val="004E0CF4"/>
    <w:rsid w:val="004E1DD5"/>
    <w:rsid w:val="00501ED0"/>
    <w:rsid w:val="00505B3D"/>
    <w:rsid w:val="00511C7F"/>
    <w:rsid w:val="005165B8"/>
    <w:rsid w:val="005177E8"/>
    <w:rsid w:val="005188D2"/>
    <w:rsid w:val="005209E6"/>
    <w:rsid w:val="00520CDB"/>
    <w:rsid w:val="00523B22"/>
    <w:rsid w:val="005306D0"/>
    <w:rsid w:val="005316A8"/>
    <w:rsid w:val="00534010"/>
    <w:rsid w:val="005358A8"/>
    <w:rsid w:val="00545E22"/>
    <w:rsid w:val="005464F2"/>
    <w:rsid w:val="00556B8C"/>
    <w:rsid w:val="005579B8"/>
    <w:rsid w:val="0056547F"/>
    <w:rsid w:val="00566207"/>
    <w:rsid w:val="005672F3"/>
    <w:rsid w:val="0057204C"/>
    <w:rsid w:val="00573252"/>
    <w:rsid w:val="00576D42"/>
    <w:rsid w:val="00583A0F"/>
    <w:rsid w:val="00584653"/>
    <w:rsid w:val="005919BE"/>
    <w:rsid w:val="00593665"/>
    <w:rsid w:val="005940CD"/>
    <w:rsid w:val="005A4395"/>
    <w:rsid w:val="005A599C"/>
    <w:rsid w:val="005C3202"/>
    <w:rsid w:val="005C5B5A"/>
    <w:rsid w:val="005D10D3"/>
    <w:rsid w:val="005D252A"/>
    <w:rsid w:val="005D2EEC"/>
    <w:rsid w:val="005D4FA9"/>
    <w:rsid w:val="005D6C85"/>
    <w:rsid w:val="005E07A2"/>
    <w:rsid w:val="005E7413"/>
    <w:rsid w:val="005F34F2"/>
    <w:rsid w:val="005F4800"/>
    <w:rsid w:val="005F699B"/>
    <w:rsid w:val="005F7F32"/>
    <w:rsid w:val="00600BB7"/>
    <w:rsid w:val="0060488D"/>
    <w:rsid w:val="00605CAE"/>
    <w:rsid w:val="006165C0"/>
    <w:rsid w:val="00617AD3"/>
    <w:rsid w:val="00620411"/>
    <w:rsid w:val="00620487"/>
    <w:rsid w:val="00620A29"/>
    <w:rsid w:val="0062749A"/>
    <w:rsid w:val="00641C75"/>
    <w:rsid w:val="00652C78"/>
    <w:rsid w:val="006547F8"/>
    <w:rsid w:val="00656325"/>
    <w:rsid w:val="006748F8"/>
    <w:rsid w:val="00676108"/>
    <w:rsid w:val="00687E92"/>
    <w:rsid w:val="006A1159"/>
    <w:rsid w:val="006A6A4B"/>
    <w:rsid w:val="006A714A"/>
    <w:rsid w:val="006B08E1"/>
    <w:rsid w:val="006B21D5"/>
    <w:rsid w:val="006B299A"/>
    <w:rsid w:val="006B5B4C"/>
    <w:rsid w:val="006C5714"/>
    <w:rsid w:val="006D0164"/>
    <w:rsid w:val="006D14FE"/>
    <w:rsid w:val="006D5B82"/>
    <w:rsid w:val="006D6FE0"/>
    <w:rsid w:val="006E1C16"/>
    <w:rsid w:val="006E393C"/>
    <w:rsid w:val="006F159B"/>
    <w:rsid w:val="006F3A2E"/>
    <w:rsid w:val="006F6AD0"/>
    <w:rsid w:val="006F7194"/>
    <w:rsid w:val="007041CE"/>
    <w:rsid w:val="007053FE"/>
    <w:rsid w:val="00710247"/>
    <w:rsid w:val="0071366E"/>
    <w:rsid w:val="00714ECB"/>
    <w:rsid w:val="007250CC"/>
    <w:rsid w:val="00730995"/>
    <w:rsid w:val="00740302"/>
    <w:rsid w:val="007407B4"/>
    <w:rsid w:val="00741379"/>
    <w:rsid w:val="007440F0"/>
    <w:rsid w:val="007465AF"/>
    <w:rsid w:val="007466C4"/>
    <w:rsid w:val="0074742F"/>
    <w:rsid w:val="00751A68"/>
    <w:rsid w:val="007576D3"/>
    <w:rsid w:val="00762501"/>
    <w:rsid w:val="00765021"/>
    <w:rsid w:val="00766E7A"/>
    <w:rsid w:val="00767790"/>
    <w:rsid w:val="0077731B"/>
    <w:rsid w:val="00777492"/>
    <w:rsid w:val="00787C06"/>
    <w:rsid w:val="00792E18"/>
    <w:rsid w:val="00794A94"/>
    <w:rsid w:val="00795F60"/>
    <w:rsid w:val="007A22DC"/>
    <w:rsid w:val="007A5784"/>
    <w:rsid w:val="007A57CB"/>
    <w:rsid w:val="007C176D"/>
    <w:rsid w:val="007C8698"/>
    <w:rsid w:val="007D568E"/>
    <w:rsid w:val="007E0E2B"/>
    <w:rsid w:val="007F1E20"/>
    <w:rsid w:val="007F2218"/>
    <w:rsid w:val="007F5C67"/>
    <w:rsid w:val="008061DA"/>
    <w:rsid w:val="008066CB"/>
    <w:rsid w:val="00816D4F"/>
    <w:rsid w:val="00821593"/>
    <w:rsid w:val="00825966"/>
    <w:rsid w:val="00837328"/>
    <w:rsid w:val="008405D3"/>
    <w:rsid w:val="00844033"/>
    <w:rsid w:val="008539BD"/>
    <w:rsid w:val="0086444F"/>
    <w:rsid w:val="00880201"/>
    <w:rsid w:val="0088458F"/>
    <w:rsid w:val="0089201D"/>
    <w:rsid w:val="00892EB5"/>
    <w:rsid w:val="008937B8"/>
    <w:rsid w:val="008A2B22"/>
    <w:rsid w:val="008A4642"/>
    <w:rsid w:val="008B6879"/>
    <w:rsid w:val="008B745D"/>
    <w:rsid w:val="008C154A"/>
    <w:rsid w:val="008C1B4E"/>
    <w:rsid w:val="008C28DA"/>
    <w:rsid w:val="008C42CD"/>
    <w:rsid w:val="008C496D"/>
    <w:rsid w:val="008CE5C6"/>
    <w:rsid w:val="008D0680"/>
    <w:rsid w:val="008D456C"/>
    <w:rsid w:val="008E0063"/>
    <w:rsid w:val="008E2BEB"/>
    <w:rsid w:val="008F0EAF"/>
    <w:rsid w:val="008F1673"/>
    <w:rsid w:val="008F4A95"/>
    <w:rsid w:val="008F53B7"/>
    <w:rsid w:val="008F7B45"/>
    <w:rsid w:val="009028C2"/>
    <w:rsid w:val="00905D91"/>
    <w:rsid w:val="00911469"/>
    <w:rsid w:val="00912000"/>
    <w:rsid w:val="00922490"/>
    <w:rsid w:val="009243AC"/>
    <w:rsid w:val="0093251A"/>
    <w:rsid w:val="00935556"/>
    <w:rsid w:val="00937719"/>
    <w:rsid w:val="00941D13"/>
    <w:rsid w:val="00943421"/>
    <w:rsid w:val="009449A4"/>
    <w:rsid w:val="00946799"/>
    <w:rsid w:val="009549D2"/>
    <w:rsid w:val="009577EB"/>
    <w:rsid w:val="00964C59"/>
    <w:rsid w:val="009656B4"/>
    <w:rsid w:val="009723C5"/>
    <w:rsid w:val="00972F89"/>
    <w:rsid w:val="00973D7D"/>
    <w:rsid w:val="00973F4C"/>
    <w:rsid w:val="0098008E"/>
    <w:rsid w:val="0098257F"/>
    <w:rsid w:val="0098407A"/>
    <w:rsid w:val="00985AA5"/>
    <w:rsid w:val="009A3BFF"/>
    <w:rsid w:val="009A3E50"/>
    <w:rsid w:val="009A41C9"/>
    <w:rsid w:val="009A5F68"/>
    <w:rsid w:val="009A7E11"/>
    <w:rsid w:val="009B0BEA"/>
    <w:rsid w:val="009B464B"/>
    <w:rsid w:val="009B63F2"/>
    <w:rsid w:val="009C08C4"/>
    <w:rsid w:val="009C3B43"/>
    <w:rsid w:val="009C6119"/>
    <w:rsid w:val="009D0A33"/>
    <w:rsid w:val="009D142A"/>
    <w:rsid w:val="009D4214"/>
    <w:rsid w:val="009D44B8"/>
    <w:rsid w:val="009E6255"/>
    <w:rsid w:val="009F1685"/>
    <w:rsid w:val="00A02F86"/>
    <w:rsid w:val="00A03616"/>
    <w:rsid w:val="00A05CE3"/>
    <w:rsid w:val="00A07D14"/>
    <w:rsid w:val="00A11C04"/>
    <w:rsid w:val="00A143F5"/>
    <w:rsid w:val="00A22F68"/>
    <w:rsid w:val="00A25C44"/>
    <w:rsid w:val="00A27EBA"/>
    <w:rsid w:val="00A335CE"/>
    <w:rsid w:val="00A400FB"/>
    <w:rsid w:val="00A4568B"/>
    <w:rsid w:val="00A463D9"/>
    <w:rsid w:val="00A46735"/>
    <w:rsid w:val="00A471AB"/>
    <w:rsid w:val="00A4765C"/>
    <w:rsid w:val="00A52A49"/>
    <w:rsid w:val="00A53B99"/>
    <w:rsid w:val="00A5669C"/>
    <w:rsid w:val="00A64A3B"/>
    <w:rsid w:val="00A660B3"/>
    <w:rsid w:val="00A67707"/>
    <w:rsid w:val="00A70FE2"/>
    <w:rsid w:val="00A7254E"/>
    <w:rsid w:val="00A75CDF"/>
    <w:rsid w:val="00A826B6"/>
    <w:rsid w:val="00A85448"/>
    <w:rsid w:val="00A97CBB"/>
    <w:rsid w:val="00AA305A"/>
    <w:rsid w:val="00AA76CA"/>
    <w:rsid w:val="00AC13A7"/>
    <w:rsid w:val="00AC5624"/>
    <w:rsid w:val="00AC68CA"/>
    <w:rsid w:val="00AD2FFC"/>
    <w:rsid w:val="00AD3873"/>
    <w:rsid w:val="00AE18AF"/>
    <w:rsid w:val="00AE2CCE"/>
    <w:rsid w:val="00AE47AA"/>
    <w:rsid w:val="00AF04DF"/>
    <w:rsid w:val="00B004A4"/>
    <w:rsid w:val="00B00C72"/>
    <w:rsid w:val="00B078B9"/>
    <w:rsid w:val="00B174B0"/>
    <w:rsid w:val="00B174FA"/>
    <w:rsid w:val="00B2210E"/>
    <w:rsid w:val="00B33BC2"/>
    <w:rsid w:val="00B33F24"/>
    <w:rsid w:val="00B47EE7"/>
    <w:rsid w:val="00B60861"/>
    <w:rsid w:val="00B70869"/>
    <w:rsid w:val="00B70F24"/>
    <w:rsid w:val="00B71EB0"/>
    <w:rsid w:val="00B77255"/>
    <w:rsid w:val="00B8370D"/>
    <w:rsid w:val="00B9064A"/>
    <w:rsid w:val="00B912FD"/>
    <w:rsid w:val="00B91383"/>
    <w:rsid w:val="00B96A9D"/>
    <w:rsid w:val="00B97CFF"/>
    <w:rsid w:val="00BB2EAF"/>
    <w:rsid w:val="00BB4A54"/>
    <w:rsid w:val="00BB692E"/>
    <w:rsid w:val="00BC4A76"/>
    <w:rsid w:val="00BC7A0B"/>
    <w:rsid w:val="00BD188D"/>
    <w:rsid w:val="00BD219A"/>
    <w:rsid w:val="00BD2249"/>
    <w:rsid w:val="00BD3FDA"/>
    <w:rsid w:val="00BD52A2"/>
    <w:rsid w:val="00BE284C"/>
    <w:rsid w:val="00BE2964"/>
    <w:rsid w:val="00BE356F"/>
    <w:rsid w:val="00BF1E1E"/>
    <w:rsid w:val="00BF30CB"/>
    <w:rsid w:val="00BF63D1"/>
    <w:rsid w:val="00BF7EAF"/>
    <w:rsid w:val="00C00F8E"/>
    <w:rsid w:val="00C02482"/>
    <w:rsid w:val="00C03157"/>
    <w:rsid w:val="00C13103"/>
    <w:rsid w:val="00C13DB9"/>
    <w:rsid w:val="00C16EB2"/>
    <w:rsid w:val="00C20276"/>
    <w:rsid w:val="00C21E0D"/>
    <w:rsid w:val="00C238AC"/>
    <w:rsid w:val="00C2797F"/>
    <w:rsid w:val="00C30EAE"/>
    <w:rsid w:val="00C340B7"/>
    <w:rsid w:val="00C45186"/>
    <w:rsid w:val="00C46F93"/>
    <w:rsid w:val="00C50C0C"/>
    <w:rsid w:val="00C51DAF"/>
    <w:rsid w:val="00C51F77"/>
    <w:rsid w:val="00C57877"/>
    <w:rsid w:val="00C57917"/>
    <w:rsid w:val="00C6106F"/>
    <w:rsid w:val="00C61E58"/>
    <w:rsid w:val="00C75EC6"/>
    <w:rsid w:val="00C77814"/>
    <w:rsid w:val="00C781DA"/>
    <w:rsid w:val="00C812D4"/>
    <w:rsid w:val="00C8384F"/>
    <w:rsid w:val="00C86E2A"/>
    <w:rsid w:val="00C91516"/>
    <w:rsid w:val="00C964FD"/>
    <w:rsid w:val="00C97783"/>
    <w:rsid w:val="00C9D375"/>
    <w:rsid w:val="00CA08FC"/>
    <w:rsid w:val="00CB1652"/>
    <w:rsid w:val="00CB256B"/>
    <w:rsid w:val="00CB38C3"/>
    <w:rsid w:val="00CC270B"/>
    <w:rsid w:val="00CC76F3"/>
    <w:rsid w:val="00CD79AE"/>
    <w:rsid w:val="00CE55F9"/>
    <w:rsid w:val="00CF345B"/>
    <w:rsid w:val="00CF3AB8"/>
    <w:rsid w:val="00CF4281"/>
    <w:rsid w:val="00CF4B5C"/>
    <w:rsid w:val="00CF5276"/>
    <w:rsid w:val="00D12FAA"/>
    <w:rsid w:val="00D14E72"/>
    <w:rsid w:val="00D20234"/>
    <w:rsid w:val="00D304B5"/>
    <w:rsid w:val="00D34912"/>
    <w:rsid w:val="00D35E40"/>
    <w:rsid w:val="00D37B30"/>
    <w:rsid w:val="00D41664"/>
    <w:rsid w:val="00D421F5"/>
    <w:rsid w:val="00D4439C"/>
    <w:rsid w:val="00D45F88"/>
    <w:rsid w:val="00D502B3"/>
    <w:rsid w:val="00D53111"/>
    <w:rsid w:val="00D54B58"/>
    <w:rsid w:val="00D67CEC"/>
    <w:rsid w:val="00D74A95"/>
    <w:rsid w:val="00D80ADA"/>
    <w:rsid w:val="00D81C3D"/>
    <w:rsid w:val="00D83BEB"/>
    <w:rsid w:val="00D87139"/>
    <w:rsid w:val="00D966BE"/>
    <w:rsid w:val="00D9F121"/>
    <w:rsid w:val="00DA5767"/>
    <w:rsid w:val="00DB37D5"/>
    <w:rsid w:val="00DC3C5F"/>
    <w:rsid w:val="00DC7219"/>
    <w:rsid w:val="00DD0256"/>
    <w:rsid w:val="00DD02A9"/>
    <w:rsid w:val="00DD1018"/>
    <w:rsid w:val="00DD1AE4"/>
    <w:rsid w:val="00DD48EF"/>
    <w:rsid w:val="00DD5EE8"/>
    <w:rsid w:val="00DD7344"/>
    <w:rsid w:val="00DE0AAC"/>
    <w:rsid w:val="00DE2999"/>
    <w:rsid w:val="00DE4466"/>
    <w:rsid w:val="00DE4626"/>
    <w:rsid w:val="00DE5FEE"/>
    <w:rsid w:val="00DF17B2"/>
    <w:rsid w:val="00DF513C"/>
    <w:rsid w:val="00E059A9"/>
    <w:rsid w:val="00E12480"/>
    <w:rsid w:val="00E132F5"/>
    <w:rsid w:val="00E14CC3"/>
    <w:rsid w:val="00E23086"/>
    <w:rsid w:val="00E2798E"/>
    <w:rsid w:val="00E344B5"/>
    <w:rsid w:val="00E369CC"/>
    <w:rsid w:val="00E452A5"/>
    <w:rsid w:val="00E56E87"/>
    <w:rsid w:val="00E64E23"/>
    <w:rsid w:val="00E65C3C"/>
    <w:rsid w:val="00E72C53"/>
    <w:rsid w:val="00E72D8D"/>
    <w:rsid w:val="00E76E93"/>
    <w:rsid w:val="00E84BAC"/>
    <w:rsid w:val="00E868FC"/>
    <w:rsid w:val="00E90911"/>
    <w:rsid w:val="00E948C5"/>
    <w:rsid w:val="00EA0F3B"/>
    <w:rsid w:val="00EA1F86"/>
    <w:rsid w:val="00EB1AAD"/>
    <w:rsid w:val="00EB3F84"/>
    <w:rsid w:val="00EB7D7E"/>
    <w:rsid w:val="00EC23E9"/>
    <w:rsid w:val="00EC5F7B"/>
    <w:rsid w:val="00EC7185"/>
    <w:rsid w:val="00ED3640"/>
    <w:rsid w:val="00EE2546"/>
    <w:rsid w:val="00EE3D0D"/>
    <w:rsid w:val="00EE4864"/>
    <w:rsid w:val="00EE4D52"/>
    <w:rsid w:val="00EF5D9A"/>
    <w:rsid w:val="00F01F8A"/>
    <w:rsid w:val="00F02000"/>
    <w:rsid w:val="00F05CEB"/>
    <w:rsid w:val="00F11AF2"/>
    <w:rsid w:val="00F31E7E"/>
    <w:rsid w:val="00F33684"/>
    <w:rsid w:val="00F362AB"/>
    <w:rsid w:val="00F3720D"/>
    <w:rsid w:val="00F40771"/>
    <w:rsid w:val="00F45EB2"/>
    <w:rsid w:val="00F45FE6"/>
    <w:rsid w:val="00F50928"/>
    <w:rsid w:val="00F50D79"/>
    <w:rsid w:val="00F51C4E"/>
    <w:rsid w:val="00F525F3"/>
    <w:rsid w:val="00F52A12"/>
    <w:rsid w:val="00F562E4"/>
    <w:rsid w:val="00F61973"/>
    <w:rsid w:val="00F6711F"/>
    <w:rsid w:val="00F676A0"/>
    <w:rsid w:val="00F70163"/>
    <w:rsid w:val="00F83DE7"/>
    <w:rsid w:val="00F852B4"/>
    <w:rsid w:val="00F9630E"/>
    <w:rsid w:val="00FA6C34"/>
    <w:rsid w:val="00FC7B3D"/>
    <w:rsid w:val="00FD1604"/>
    <w:rsid w:val="00FE5A89"/>
    <w:rsid w:val="00FF00A0"/>
    <w:rsid w:val="00FF0C57"/>
    <w:rsid w:val="00FF6432"/>
    <w:rsid w:val="00FF761D"/>
    <w:rsid w:val="00FF79A6"/>
    <w:rsid w:val="0112B680"/>
    <w:rsid w:val="01AEEFAD"/>
    <w:rsid w:val="01BDE084"/>
    <w:rsid w:val="01E63334"/>
    <w:rsid w:val="0211B4D6"/>
    <w:rsid w:val="02729D2E"/>
    <w:rsid w:val="02988559"/>
    <w:rsid w:val="02A504FD"/>
    <w:rsid w:val="02B47FFC"/>
    <w:rsid w:val="02BBA074"/>
    <w:rsid w:val="0346CA31"/>
    <w:rsid w:val="0346DCD1"/>
    <w:rsid w:val="03739A8C"/>
    <w:rsid w:val="03BC0D00"/>
    <w:rsid w:val="03CBEB95"/>
    <w:rsid w:val="03D4ADA3"/>
    <w:rsid w:val="03DD9CC8"/>
    <w:rsid w:val="03E61D76"/>
    <w:rsid w:val="0477175B"/>
    <w:rsid w:val="047DC716"/>
    <w:rsid w:val="049F5DFB"/>
    <w:rsid w:val="04AB7E5C"/>
    <w:rsid w:val="04CA68D4"/>
    <w:rsid w:val="05A7802F"/>
    <w:rsid w:val="05BD6C2C"/>
    <w:rsid w:val="05D22278"/>
    <w:rsid w:val="05EF8077"/>
    <w:rsid w:val="05F5A16D"/>
    <w:rsid w:val="0652FFD2"/>
    <w:rsid w:val="06AF22F0"/>
    <w:rsid w:val="06E96460"/>
    <w:rsid w:val="06F4C01A"/>
    <w:rsid w:val="070402B3"/>
    <w:rsid w:val="073760B7"/>
    <w:rsid w:val="0739F58C"/>
    <w:rsid w:val="07521776"/>
    <w:rsid w:val="077E2010"/>
    <w:rsid w:val="07DE60DB"/>
    <w:rsid w:val="07E78B21"/>
    <w:rsid w:val="080E2B7C"/>
    <w:rsid w:val="0817BC8F"/>
    <w:rsid w:val="082CC7B6"/>
    <w:rsid w:val="08305A3C"/>
    <w:rsid w:val="08784B3A"/>
    <w:rsid w:val="0904633E"/>
    <w:rsid w:val="096B7628"/>
    <w:rsid w:val="097C7ABA"/>
    <w:rsid w:val="098A6001"/>
    <w:rsid w:val="09B002BC"/>
    <w:rsid w:val="0A1E5BE3"/>
    <w:rsid w:val="0A5E4638"/>
    <w:rsid w:val="0A6B6E72"/>
    <w:rsid w:val="0AE9359C"/>
    <w:rsid w:val="0B22A23C"/>
    <w:rsid w:val="0B2702F4"/>
    <w:rsid w:val="0B48EEA3"/>
    <w:rsid w:val="0B6DA120"/>
    <w:rsid w:val="0B6FEEF8"/>
    <w:rsid w:val="0B7E56DD"/>
    <w:rsid w:val="0BA86EC2"/>
    <w:rsid w:val="0BEFB0B6"/>
    <w:rsid w:val="0C64E2F1"/>
    <w:rsid w:val="0C98751F"/>
    <w:rsid w:val="0CD4CF58"/>
    <w:rsid w:val="0D3BB2D4"/>
    <w:rsid w:val="0D3EB6FD"/>
    <w:rsid w:val="0D4198A3"/>
    <w:rsid w:val="0D80CE16"/>
    <w:rsid w:val="0DE67FB5"/>
    <w:rsid w:val="0DEAAFC3"/>
    <w:rsid w:val="0DF4561E"/>
    <w:rsid w:val="0E1FD193"/>
    <w:rsid w:val="0E3D4A3C"/>
    <w:rsid w:val="0E6FC30D"/>
    <w:rsid w:val="0E7D6D00"/>
    <w:rsid w:val="0E930CC0"/>
    <w:rsid w:val="0EA17645"/>
    <w:rsid w:val="0EB229A7"/>
    <w:rsid w:val="0EC5D8B9"/>
    <w:rsid w:val="0EDD6904"/>
    <w:rsid w:val="0EDEE19E"/>
    <w:rsid w:val="0F23CD22"/>
    <w:rsid w:val="0F28023D"/>
    <w:rsid w:val="0F283CF5"/>
    <w:rsid w:val="0F369EEF"/>
    <w:rsid w:val="0F558BE0"/>
    <w:rsid w:val="0F5BE68A"/>
    <w:rsid w:val="0FA7E49B"/>
    <w:rsid w:val="0FB58476"/>
    <w:rsid w:val="0FD28F6B"/>
    <w:rsid w:val="0FDFB918"/>
    <w:rsid w:val="0FEFB7B8"/>
    <w:rsid w:val="10169920"/>
    <w:rsid w:val="10193D61"/>
    <w:rsid w:val="10340C38"/>
    <w:rsid w:val="106C94BB"/>
    <w:rsid w:val="109E1210"/>
    <w:rsid w:val="111CA539"/>
    <w:rsid w:val="11258D35"/>
    <w:rsid w:val="115A019A"/>
    <w:rsid w:val="11C71F95"/>
    <w:rsid w:val="11C9B1B0"/>
    <w:rsid w:val="11CFF72C"/>
    <w:rsid w:val="11E14E8E"/>
    <w:rsid w:val="11FC56FE"/>
    <w:rsid w:val="11FFE5F6"/>
    <w:rsid w:val="120A094E"/>
    <w:rsid w:val="1246B55A"/>
    <w:rsid w:val="128E777E"/>
    <w:rsid w:val="12D1334B"/>
    <w:rsid w:val="13015D0F"/>
    <w:rsid w:val="130BE7BD"/>
    <w:rsid w:val="131E552E"/>
    <w:rsid w:val="1374E768"/>
    <w:rsid w:val="138E02FE"/>
    <w:rsid w:val="13C0DEB6"/>
    <w:rsid w:val="13D8C1DB"/>
    <w:rsid w:val="13E285BB"/>
    <w:rsid w:val="141BB56F"/>
    <w:rsid w:val="14230352"/>
    <w:rsid w:val="147B55BE"/>
    <w:rsid w:val="14B85A19"/>
    <w:rsid w:val="14C1A226"/>
    <w:rsid w:val="14E925E7"/>
    <w:rsid w:val="152C149B"/>
    <w:rsid w:val="15506262"/>
    <w:rsid w:val="1583045A"/>
    <w:rsid w:val="159701F9"/>
    <w:rsid w:val="16126727"/>
    <w:rsid w:val="163A929C"/>
    <w:rsid w:val="1640B61B"/>
    <w:rsid w:val="164E5DB1"/>
    <w:rsid w:val="1665600D"/>
    <w:rsid w:val="16788A27"/>
    <w:rsid w:val="16AF08A5"/>
    <w:rsid w:val="16E9D32F"/>
    <w:rsid w:val="16FF882A"/>
    <w:rsid w:val="172E3E3C"/>
    <w:rsid w:val="1755A17D"/>
    <w:rsid w:val="17718D60"/>
    <w:rsid w:val="1801306E"/>
    <w:rsid w:val="182F951E"/>
    <w:rsid w:val="18C98987"/>
    <w:rsid w:val="18E996EF"/>
    <w:rsid w:val="193BD9B5"/>
    <w:rsid w:val="1996A6E0"/>
    <w:rsid w:val="19C74615"/>
    <w:rsid w:val="19DA812D"/>
    <w:rsid w:val="19F0D839"/>
    <w:rsid w:val="1A2173F1"/>
    <w:rsid w:val="1A6DEF8C"/>
    <w:rsid w:val="1A6FBA91"/>
    <w:rsid w:val="1AA1A444"/>
    <w:rsid w:val="1AAB11D3"/>
    <w:rsid w:val="1AD7EBDF"/>
    <w:rsid w:val="1B5DB115"/>
    <w:rsid w:val="1B99D7E6"/>
    <w:rsid w:val="1BB1A29C"/>
    <w:rsid w:val="1BB9D0F0"/>
    <w:rsid w:val="1BBA6270"/>
    <w:rsid w:val="1BFE90AE"/>
    <w:rsid w:val="1C00E59C"/>
    <w:rsid w:val="1C0A4A4A"/>
    <w:rsid w:val="1C170230"/>
    <w:rsid w:val="1C29960B"/>
    <w:rsid w:val="1CA65644"/>
    <w:rsid w:val="1CED1157"/>
    <w:rsid w:val="1CFE3160"/>
    <w:rsid w:val="1D068BDF"/>
    <w:rsid w:val="1D081229"/>
    <w:rsid w:val="1D1BC9AE"/>
    <w:rsid w:val="1D2E7EA5"/>
    <w:rsid w:val="1D41E726"/>
    <w:rsid w:val="1D86A4E7"/>
    <w:rsid w:val="1DE14030"/>
    <w:rsid w:val="1DF74269"/>
    <w:rsid w:val="1E19A43B"/>
    <w:rsid w:val="1E496444"/>
    <w:rsid w:val="1E5EA787"/>
    <w:rsid w:val="1E638C3B"/>
    <w:rsid w:val="1E7071F2"/>
    <w:rsid w:val="1E87DA06"/>
    <w:rsid w:val="1EBED099"/>
    <w:rsid w:val="1EE1F7E8"/>
    <w:rsid w:val="1EF4E514"/>
    <w:rsid w:val="1F8CC79A"/>
    <w:rsid w:val="1F990CE7"/>
    <w:rsid w:val="1FCACA21"/>
    <w:rsid w:val="1FE96325"/>
    <w:rsid w:val="200FCFE7"/>
    <w:rsid w:val="20140DBF"/>
    <w:rsid w:val="205653E3"/>
    <w:rsid w:val="2056ACBA"/>
    <w:rsid w:val="206C3363"/>
    <w:rsid w:val="208FDD23"/>
    <w:rsid w:val="20915668"/>
    <w:rsid w:val="20DD3110"/>
    <w:rsid w:val="20DD4064"/>
    <w:rsid w:val="211C1373"/>
    <w:rsid w:val="21C4F644"/>
    <w:rsid w:val="21DD11BE"/>
    <w:rsid w:val="21EA5EE1"/>
    <w:rsid w:val="21EF3AD1"/>
    <w:rsid w:val="22870365"/>
    <w:rsid w:val="228F7EB1"/>
    <w:rsid w:val="22902C6F"/>
    <w:rsid w:val="22A5CC22"/>
    <w:rsid w:val="232158B8"/>
    <w:rsid w:val="232633C1"/>
    <w:rsid w:val="2342B1BF"/>
    <w:rsid w:val="234C7B37"/>
    <w:rsid w:val="238F2928"/>
    <w:rsid w:val="24419C83"/>
    <w:rsid w:val="24B311C2"/>
    <w:rsid w:val="24C29624"/>
    <w:rsid w:val="24CC743A"/>
    <w:rsid w:val="24D964A4"/>
    <w:rsid w:val="24DFB376"/>
    <w:rsid w:val="24FB1477"/>
    <w:rsid w:val="251A645E"/>
    <w:rsid w:val="253F14CF"/>
    <w:rsid w:val="2568A461"/>
    <w:rsid w:val="256AA392"/>
    <w:rsid w:val="2575570B"/>
    <w:rsid w:val="257CA8B2"/>
    <w:rsid w:val="259F110E"/>
    <w:rsid w:val="25DE2C38"/>
    <w:rsid w:val="25E4BAC2"/>
    <w:rsid w:val="25EEF70E"/>
    <w:rsid w:val="25F16A31"/>
    <w:rsid w:val="25F90A10"/>
    <w:rsid w:val="2600F796"/>
    <w:rsid w:val="2610133A"/>
    <w:rsid w:val="26373654"/>
    <w:rsid w:val="267B83D7"/>
    <w:rsid w:val="26883CD9"/>
    <w:rsid w:val="26B2BDF9"/>
    <w:rsid w:val="26CCDF5C"/>
    <w:rsid w:val="271719DF"/>
    <w:rsid w:val="27218105"/>
    <w:rsid w:val="27304A47"/>
    <w:rsid w:val="2746B450"/>
    <w:rsid w:val="278B4F18"/>
    <w:rsid w:val="27AE6342"/>
    <w:rsid w:val="27E54A7A"/>
    <w:rsid w:val="27EED496"/>
    <w:rsid w:val="28068A04"/>
    <w:rsid w:val="281D538E"/>
    <w:rsid w:val="2844F1DA"/>
    <w:rsid w:val="2876FD47"/>
    <w:rsid w:val="289CC041"/>
    <w:rsid w:val="28CC1AA8"/>
    <w:rsid w:val="28E1AE1D"/>
    <w:rsid w:val="28FD7917"/>
    <w:rsid w:val="29271F79"/>
    <w:rsid w:val="297030DA"/>
    <w:rsid w:val="297435C4"/>
    <w:rsid w:val="297BC27F"/>
    <w:rsid w:val="299B1768"/>
    <w:rsid w:val="29C8F29B"/>
    <w:rsid w:val="29DF2693"/>
    <w:rsid w:val="2A2003CB"/>
    <w:rsid w:val="2A3F8541"/>
    <w:rsid w:val="2A43FB91"/>
    <w:rsid w:val="2A644877"/>
    <w:rsid w:val="2A753EAA"/>
    <w:rsid w:val="2A9EA6B2"/>
    <w:rsid w:val="2AA8601C"/>
    <w:rsid w:val="2AD468B9"/>
    <w:rsid w:val="2AE7AF98"/>
    <w:rsid w:val="2B2F8BBB"/>
    <w:rsid w:val="2B49BDA6"/>
    <w:rsid w:val="2B749C6E"/>
    <w:rsid w:val="2B7678BB"/>
    <w:rsid w:val="2B7BC265"/>
    <w:rsid w:val="2B7F1F10"/>
    <w:rsid w:val="2C0860A8"/>
    <w:rsid w:val="2C0BA8F0"/>
    <w:rsid w:val="2C21F6C4"/>
    <w:rsid w:val="2C53DE32"/>
    <w:rsid w:val="2C987960"/>
    <w:rsid w:val="2CA1DF53"/>
    <w:rsid w:val="2CD63968"/>
    <w:rsid w:val="2CD91216"/>
    <w:rsid w:val="2D12491C"/>
    <w:rsid w:val="2D1A2B91"/>
    <w:rsid w:val="2D36D238"/>
    <w:rsid w:val="2D42E62A"/>
    <w:rsid w:val="2D52DEC0"/>
    <w:rsid w:val="2D7248A4"/>
    <w:rsid w:val="2D822E89"/>
    <w:rsid w:val="2D9F8BCB"/>
    <w:rsid w:val="2DC30202"/>
    <w:rsid w:val="2DD1CEA9"/>
    <w:rsid w:val="2DFF1675"/>
    <w:rsid w:val="2E02752A"/>
    <w:rsid w:val="2E033B06"/>
    <w:rsid w:val="2E0E11B9"/>
    <w:rsid w:val="2E465FB1"/>
    <w:rsid w:val="2E4E1606"/>
    <w:rsid w:val="2E6BC6DD"/>
    <w:rsid w:val="2E850338"/>
    <w:rsid w:val="2E9C63BE"/>
    <w:rsid w:val="2ECA0366"/>
    <w:rsid w:val="2EF87391"/>
    <w:rsid w:val="2F10B56D"/>
    <w:rsid w:val="2F9AE6D6"/>
    <w:rsid w:val="2FA7D9DC"/>
    <w:rsid w:val="2FA8586F"/>
    <w:rsid w:val="2FACB221"/>
    <w:rsid w:val="2FC65048"/>
    <w:rsid w:val="2FD98015"/>
    <w:rsid w:val="2FE9B010"/>
    <w:rsid w:val="3038341F"/>
    <w:rsid w:val="309BD999"/>
    <w:rsid w:val="309F75D8"/>
    <w:rsid w:val="30AC85CE"/>
    <w:rsid w:val="30F01D01"/>
    <w:rsid w:val="30F9A781"/>
    <w:rsid w:val="310BCF0C"/>
    <w:rsid w:val="3143AA3D"/>
    <w:rsid w:val="314428D0"/>
    <w:rsid w:val="31463487"/>
    <w:rsid w:val="3147039D"/>
    <w:rsid w:val="317A47FC"/>
    <w:rsid w:val="3185B6C8"/>
    <w:rsid w:val="31C1D838"/>
    <w:rsid w:val="31E910A6"/>
    <w:rsid w:val="321565F8"/>
    <w:rsid w:val="3226BF45"/>
    <w:rsid w:val="323B9BE6"/>
    <w:rsid w:val="3242035D"/>
    <w:rsid w:val="324A9726"/>
    <w:rsid w:val="3272FCEE"/>
    <w:rsid w:val="328EDBF5"/>
    <w:rsid w:val="32A35D53"/>
    <w:rsid w:val="32AA7E68"/>
    <w:rsid w:val="32E279AC"/>
    <w:rsid w:val="3319D0D4"/>
    <w:rsid w:val="3322B993"/>
    <w:rsid w:val="332D90C1"/>
    <w:rsid w:val="33309682"/>
    <w:rsid w:val="333CA8A8"/>
    <w:rsid w:val="33A56644"/>
    <w:rsid w:val="33C52C1D"/>
    <w:rsid w:val="33CAD5CD"/>
    <w:rsid w:val="33FB8D13"/>
    <w:rsid w:val="3405DFC3"/>
    <w:rsid w:val="3415814D"/>
    <w:rsid w:val="343B2562"/>
    <w:rsid w:val="34415A77"/>
    <w:rsid w:val="34462B67"/>
    <w:rsid w:val="3456CC44"/>
    <w:rsid w:val="347852D3"/>
    <w:rsid w:val="347BC992"/>
    <w:rsid w:val="347F5927"/>
    <w:rsid w:val="349041C2"/>
    <w:rsid w:val="34EF7040"/>
    <w:rsid w:val="34F46FE4"/>
    <w:rsid w:val="35068ECD"/>
    <w:rsid w:val="35304445"/>
    <w:rsid w:val="35779141"/>
    <w:rsid w:val="3592CC7C"/>
    <w:rsid w:val="35A2BAC6"/>
    <w:rsid w:val="36595F1C"/>
    <w:rsid w:val="36684430"/>
    <w:rsid w:val="368D25CC"/>
    <w:rsid w:val="36A68AC9"/>
    <w:rsid w:val="36B65087"/>
    <w:rsid w:val="370020F4"/>
    <w:rsid w:val="37466E11"/>
    <w:rsid w:val="3755C70B"/>
    <w:rsid w:val="3778FB39"/>
    <w:rsid w:val="37AAA581"/>
    <w:rsid w:val="37C87A88"/>
    <w:rsid w:val="3807A280"/>
    <w:rsid w:val="380AF880"/>
    <w:rsid w:val="381E0028"/>
    <w:rsid w:val="3828F62D"/>
    <w:rsid w:val="382FC417"/>
    <w:rsid w:val="386E3B86"/>
    <w:rsid w:val="388BFA68"/>
    <w:rsid w:val="3893B2BB"/>
    <w:rsid w:val="38FBF68A"/>
    <w:rsid w:val="3920825E"/>
    <w:rsid w:val="393796D3"/>
    <w:rsid w:val="3967BBA7"/>
    <w:rsid w:val="3973B8E4"/>
    <w:rsid w:val="39891258"/>
    <w:rsid w:val="39931AFA"/>
    <w:rsid w:val="39CCD5F7"/>
    <w:rsid w:val="39F533EE"/>
    <w:rsid w:val="3A19BA6C"/>
    <w:rsid w:val="3A848BA0"/>
    <w:rsid w:val="3ABC52BF"/>
    <w:rsid w:val="3AD64438"/>
    <w:rsid w:val="3AD70E73"/>
    <w:rsid w:val="3ADD0661"/>
    <w:rsid w:val="3B46F836"/>
    <w:rsid w:val="3B4A2ECD"/>
    <w:rsid w:val="3B6604D6"/>
    <w:rsid w:val="3B766526"/>
    <w:rsid w:val="3BB58ACD"/>
    <w:rsid w:val="3BF220DB"/>
    <w:rsid w:val="3C0FF5AF"/>
    <w:rsid w:val="3C29605F"/>
    <w:rsid w:val="3C3FB35A"/>
    <w:rsid w:val="3C883118"/>
    <w:rsid w:val="3C8AC1DC"/>
    <w:rsid w:val="3CF1DD58"/>
    <w:rsid w:val="3D3B83BF"/>
    <w:rsid w:val="3D831A35"/>
    <w:rsid w:val="3D91741E"/>
    <w:rsid w:val="3DBC6393"/>
    <w:rsid w:val="3DD61D0D"/>
    <w:rsid w:val="3DDA4168"/>
    <w:rsid w:val="3DF1BB3D"/>
    <w:rsid w:val="3DFB76BC"/>
    <w:rsid w:val="3E065DB9"/>
    <w:rsid w:val="3E9B0F68"/>
    <w:rsid w:val="3EA108C8"/>
    <w:rsid w:val="3EC2E902"/>
    <w:rsid w:val="3EEA3A90"/>
    <w:rsid w:val="3F800EEE"/>
    <w:rsid w:val="3FB8F826"/>
    <w:rsid w:val="3FC669BF"/>
    <w:rsid w:val="4003B4C4"/>
    <w:rsid w:val="400AFF4F"/>
    <w:rsid w:val="400E26B3"/>
    <w:rsid w:val="407F6FDF"/>
    <w:rsid w:val="40E682C9"/>
    <w:rsid w:val="411BEC6E"/>
    <w:rsid w:val="41200C05"/>
    <w:rsid w:val="4154C887"/>
    <w:rsid w:val="416D4751"/>
    <w:rsid w:val="41A38161"/>
    <w:rsid w:val="41D99018"/>
    <w:rsid w:val="41F79F47"/>
    <w:rsid w:val="41F9DC39"/>
    <w:rsid w:val="42229CA8"/>
    <w:rsid w:val="422DF427"/>
    <w:rsid w:val="4231A616"/>
    <w:rsid w:val="4266677F"/>
    <w:rsid w:val="426AF21C"/>
    <w:rsid w:val="4276AC59"/>
    <w:rsid w:val="427F3733"/>
    <w:rsid w:val="429A82E8"/>
    <w:rsid w:val="42F83B6A"/>
    <w:rsid w:val="4339148F"/>
    <w:rsid w:val="433F51C2"/>
    <w:rsid w:val="4372C8F3"/>
    <w:rsid w:val="437A2557"/>
    <w:rsid w:val="43873D70"/>
    <w:rsid w:val="43A4B7AA"/>
    <w:rsid w:val="43AC8B16"/>
    <w:rsid w:val="43B08403"/>
    <w:rsid w:val="43B710A1"/>
    <w:rsid w:val="440E49DF"/>
    <w:rsid w:val="4428B84F"/>
    <w:rsid w:val="446ADE08"/>
    <w:rsid w:val="44770100"/>
    <w:rsid w:val="44A4AC49"/>
    <w:rsid w:val="44DF0C53"/>
    <w:rsid w:val="45433DDF"/>
    <w:rsid w:val="45436439"/>
    <w:rsid w:val="4556F7F8"/>
    <w:rsid w:val="45672B1D"/>
    <w:rsid w:val="456ECBB0"/>
    <w:rsid w:val="4622E472"/>
    <w:rsid w:val="466E3750"/>
    <w:rsid w:val="46A5B265"/>
    <w:rsid w:val="46B4C8AD"/>
    <w:rsid w:val="46CE8558"/>
    <w:rsid w:val="46DB1EE2"/>
    <w:rsid w:val="46E4952F"/>
    <w:rsid w:val="471B9A1A"/>
    <w:rsid w:val="472DBF8B"/>
    <w:rsid w:val="4736815E"/>
    <w:rsid w:val="4739D8A2"/>
    <w:rsid w:val="47559245"/>
    <w:rsid w:val="47A13B69"/>
    <w:rsid w:val="47A1CCE3"/>
    <w:rsid w:val="47A27ECA"/>
    <w:rsid w:val="48331BE2"/>
    <w:rsid w:val="48382BE8"/>
    <w:rsid w:val="4853A28D"/>
    <w:rsid w:val="48B8498F"/>
    <w:rsid w:val="48BEAB7B"/>
    <w:rsid w:val="48D5D203"/>
    <w:rsid w:val="48E5B6AC"/>
    <w:rsid w:val="48FF163A"/>
    <w:rsid w:val="49004FC2"/>
    <w:rsid w:val="493D8BFC"/>
    <w:rsid w:val="494F33E6"/>
    <w:rsid w:val="498071B6"/>
    <w:rsid w:val="498E1ACD"/>
    <w:rsid w:val="49A5D812"/>
    <w:rsid w:val="49AA970A"/>
    <w:rsid w:val="49AF51CF"/>
    <w:rsid w:val="4A344E60"/>
    <w:rsid w:val="4A3A94E9"/>
    <w:rsid w:val="4A7120BB"/>
    <w:rsid w:val="4A757EF6"/>
    <w:rsid w:val="4AC9BFB5"/>
    <w:rsid w:val="4B05FD8E"/>
    <w:rsid w:val="4B12840E"/>
    <w:rsid w:val="4B211BAF"/>
    <w:rsid w:val="4B3F68A9"/>
    <w:rsid w:val="4B42F409"/>
    <w:rsid w:val="4B660618"/>
    <w:rsid w:val="4BD44747"/>
    <w:rsid w:val="4BF130BC"/>
    <w:rsid w:val="4BFA1EB4"/>
    <w:rsid w:val="4C0CF11C"/>
    <w:rsid w:val="4C629026"/>
    <w:rsid w:val="4CA9538A"/>
    <w:rsid w:val="4CAB024F"/>
    <w:rsid w:val="4CBA5ABC"/>
    <w:rsid w:val="4CBCEA51"/>
    <w:rsid w:val="4CC32D55"/>
    <w:rsid w:val="4CD07EDF"/>
    <w:rsid w:val="4CD0F64C"/>
    <w:rsid w:val="4CFBD4B5"/>
    <w:rsid w:val="4D48E180"/>
    <w:rsid w:val="4D6E3C88"/>
    <w:rsid w:val="4D869F7D"/>
    <w:rsid w:val="4DAD5588"/>
    <w:rsid w:val="4DDE8006"/>
    <w:rsid w:val="4DE295C2"/>
    <w:rsid w:val="4E458549"/>
    <w:rsid w:val="4E849E49"/>
    <w:rsid w:val="4EAE5B7B"/>
    <w:rsid w:val="4F0277E5"/>
    <w:rsid w:val="4F0311C3"/>
    <w:rsid w:val="4F083363"/>
    <w:rsid w:val="4F54F830"/>
    <w:rsid w:val="4F8CD56D"/>
    <w:rsid w:val="4FC8B905"/>
    <w:rsid w:val="4FF48B13"/>
    <w:rsid w:val="501C59C9"/>
    <w:rsid w:val="503367F4"/>
    <w:rsid w:val="503AE8FD"/>
    <w:rsid w:val="50BDED30"/>
    <w:rsid w:val="5161B608"/>
    <w:rsid w:val="516DFCC0"/>
    <w:rsid w:val="517675B8"/>
    <w:rsid w:val="517E7057"/>
    <w:rsid w:val="51905B74"/>
    <w:rsid w:val="51B0BBA4"/>
    <w:rsid w:val="51B34A0F"/>
    <w:rsid w:val="51E44B35"/>
    <w:rsid w:val="52126BEB"/>
    <w:rsid w:val="521CB0E5"/>
    <w:rsid w:val="5224AAA9"/>
    <w:rsid w:val="5226B4AC"/>
    <w:rsid w:val="5227D563"/>
    <w:rsid w:val="523CEA19"/>
    <w:rsid w:val="5252F880"/>
    <w:rsid w:val="5256F830"/>
    <w:rsid w:val="5257C3D0"/>
    <w:rsid w:val="525BAEA1"/>
    <w:rsid w:val="52890B5B"/>
    <w:rsid w:val="5289D6B3"/>
    <w:rsid w:val="529AF9E5"/>
    <w:rsid w:val="52CB45E5"/>
    <w:rsid w:val="52D4F25D"/>
    <w:rsid w:val="531BE1E3"/>
    <w:rsid w:val="5335CC19"/>
    <w:rsid w:val="5351C5C1"/>
    <w:rsid w:val="5378B556"/>
    <w:rsid w:val="537A2358"/>
    <w:rsid w:val="539C7798"/>
    <w:rsid w:val="53B1F083"/>
    <w:rsid w:val="53BD2FBF"/>
    <w:rsid w:val="542C408C"/>
    <w:rsid w:val="544A1585"/>
    <w:rsid w:val="544FAE32"/>
    <w:rsid w:val="545F9BFA"/>
    <w:rsid w:val="5461B609"/>
    <w:rsid w:val="546A547B"/>
    <w:rsid w:val="54AB2D0F"/>
    <w:rsid w:val="54B69509"/>
    <w:rsid w:val="54CB9101"/>
    <w:rsid w:val="550BEBCC"/>
    <w:rsid w:val="551485B7"/>
    <w:rsid w:val="55235E8A"/>
    <w:rsid w:val="552BAD67"/>
    <w:rsid w:val="554145BA"/>
    <w:rsid w:val="556918BE"/>
    <w:rsid w:val="55F83795"/>
    <w:rsid w:val="5602E6A7"/>
    <w:rsid w:val="5610E3F5"/>
    <w:rsid w:val="561A74F2"/>
    <w:rsid w:val="56872F69"/>
    <w:rsid w:val="5692F490"/>
    <w:rsid w:val="569854F4"/>
    <w:rsid w:val="56A950CA"/>
    <w:rsid w:val="56BC6D50"/>
    <w:rsid w:val="56C8DCB6"/>
    <w:rsid w:val="56CFD769"/>
    <w:rsid w:val="56EB4885"/>
    <w:rsid w:val="5704D52D"/>
    <w:rsid w:val="5718F80A"/>
    <w:rsid w:val="57210CCE"/>
    <w:rsid w:val="574AE6D4"/>
    <w:rsid w:val="577A8EAB"/>
    <w:rsid w:val="578359FF"/>
    <w:rsid w:val="57FC9252"/>
    <w:rsid w:val="588D4B10"/>
    <w:rsid w:val="58A0A58E"/>
    <w:rsid w:val="5912C96D"/>
    <w:rsid w:val="591B434D"/>
    <w:rsid w:val="59231F55"/>
    <w:rsid w:val="592AED17"/>
    <w:rsid w:val="595215B4"/>
    <w:rsid w:val="598D4C09"/>
    <w:rsid w:val="59C66763"/>
    <w:rsid w:val="59CA857A"/>
    <w:rsid w:val="59CFFB02"/>
    <w:rsid w:val="5A034511"/>
    <w:rsid w:val="5A3C75EF"/>
    <w:rsid w:val="5A528115"/>
    <w:rsid w:val="5A551DC6"/>
    <w:rsid w:val="5A97E208"/>
    <w:rsid w:val="5AA5FEEB"/>
    <w:rsid w:val="5AD4661F"/>
    <w:rsid w:val="5AE3447B"/>
    <w:rsid w:val="5AFDBF87"/>
    <w:rsid w:val="5B4380AD"/>
    <w:rsid w:val="5B8A9529"/>
    <w:rsid w:val="5BA3488C"/>
    <w:rsid w:val="5BB0873E"/>
    <w:rsid w:val="5BB4A193"/>
    <w:rsid w:val="5BB8D49F"/>
    <w:rsid w:val="5BD84650"/>
    <w:rsid w:val="5BE033D6"/>
    <w:rsid w:val="5BE0B269"/>
    <w:rsid w:val="5BFF5B18"/>
    <w:rsid w:val="5C1E8499"/>
    <w:rsid w:val="5C5D79AB"/>
    <w:rsid w:val="5CD1C083"/>
    <w:rsid w:val="5CDBBFD7"/>
    <w:rsid w:val="5D07A6AF"/>
    <w:rsid w:val="5D28AEE4"/>
    <w:rsid w:val="5D48E154"/>
    <w:rsid w:val="5D4E2426"/>
    <w:rsid w:val="5D7416B1"/>
    <w:rsid w:val="5D7C0437"/>
    <w:rsid w:val="5D9C4184"/>
    <w:rsid w:val="5DDF6D43"/>
    <w:rsid w:val="5DE23670"/>
    <w:rsid w:val="5DE6928A"/>
    <w:rsid w:val="5E5A34F4"/>
    <w:rsid w:val="5E648001"/>
    <w:rsid w:val="5E95F8C4"/>
    <w:rsid w:val="5EAA1D60"/>
    <w:rsid w:val="5EDAE94E"/>
    <w:rsid w:val="5F3AF5F0"/>
    <w:rsid w:val="5F6FB04B"/>
    <w:rsid w:val="5FA2C84B"/>
    <w:rsid w:val="5FC15738"/>
    <w:rsid w:val="601376F7"/>
    <w:rsid w:val="60184973"/>
    <w:rsid w:val="6041ABE3"/>
    <w:rsid w:val="60431185"/>
    <w:rsid w:val="605E5FB5"/>
    <w:rsid w:val="60BD8352"/>
    <w:rsid w:val="60D49690"/>
    <w:rsid w:val="60EE2E66"/>
    <w:rsid w:val="61400E78"/>
    <w:rsid w:val="6142D7C2"/>
    <w:rsid w:val="614CE699"/>
    <w:rsid w:val="615FDD64"/>
    <w:rsid w:val="6164069F"/>
    <w:rsid w:val="61719EE4"/>
    <w:rsid w:val="617F5DB2"/>
    <w:rsid w:val="61EAF7F1"/>
    <w:rsid w:val="61F12B8D"/>
    <w:rsid w:val="620574ED"/>
    <w:rsid w:val="62CA7A98"/>
    <w:rsid w:val="62CDE0E5"/>
    <w:rsid w:val="62D23FDE"/>
    <w:rsid w:val="62D6BA9D"/>
    <w:rsid w:val="62F14259"/>
    <w:rsid w:val="630D6F45"/>
    <w:rsid w:val="634F6DA4"/>
    <w:rsid w:val="63542085"/>
    <w:rsid w:val="639BDF4A"/>
    <w:rsid w:val="644C4F18"/>
    <w:rsid w:val="6465D1FC"/>
    <w:rsid w:val="64728AFE"/>
    <w:rsid w:val="64760984"/>
    <w:rsid w:val="649E0E1D"/>
    <w:rsid w:val="64A93FA6"/>
    <w:rsid w:val="64BCA73E"/>
    <w:rsid w:val="64F79E12"/>
    <w:rsid w:val="64FA4339"/>
    <w:rsid w:val="651927B3"/>
    <w:rsid w:val="651BE77E"/>
    <w:rsid w:val="653BC963"/>
    <w:rsid w:val="65798409"/>
    <w:rsid w:val="65E49D51"/>
    <w:rsid w:val="662783BC"/>
    <w:rsid w:val="664861D7"/>
    <w:rsid w:val="66534873"/>
    <w:rsid w:val="667A981F"/>
    <w:rsid w:val="66941550"/>
    <w:rsid w:val="66B4F814"/>
    <w:rsid w:val="66B79301"/>
    <w:rsid w:val="66BDAA66"/>
    <w:rsid w:val="66D139B7"/>
    <w:rsid w:val="671775E2"/>
    <w:rsid w:val="6725E58B"/>
    <w:rsid w:val="67533FCC"/>
    <w:rsid w:val="675A53FF"/>
    <w:rsid w:val="6763B45E"/>
    <w:rsid w:val="6780556C"/>
    <w:rsid w:val="67929A87"/>
    <w:rsid w:val="679CC44C"/>
    <w:rsid w:val="679D72BE"/>
    <w:rsid w:val="67A70D5D"/>
    <w:rsid w:val="67B2DB7A"/>
    <w:rsid w:val="680A6FD7"/>
    <w:rsid w:val="683A67FA"/>
    <w:rsid w:val="6844A328"/>
    <w:rsid w:val="6896F7CC"/>
    <w:rsid w:val="68AEB11A"/>
    <w:rsid w:val="68B73237"/>
    <w:rsid w:val="68B8A637"/>
    <w:rsid w:val="68E0BF05"/>
    <w:rsid w:val="69429DC1"/>
    <w:rsid w:val="6A273174"/>
    <w:rsid w:val="6A2C08F8"/>
    <w:rsid w:val="6A51FA67"/>
    <w:rsid w:val="6AAB9195"/>
    <w:rsid w:val="6AD091AB"/>
    <w:rsid w:val="6AEA946C"/>
    <w:rsid w:val="6B29DAAC"/>
    <w:rsid w:val="6B41572C"/>
    <w:rsid w:val="6B42B1E9"/>
    <w:rsid w:val="6BA64C16"/>
    <w:rsid w:val="6BA8CE29"/>
    <w:rsid w:val="6BF1675B"/>
    <w:rsid w:val="6C8A1CD4"/>
    <w:rsid w:val="6CAF7808"/>
    <w:rsid w:val="6CCA8ADE"/>
    <w:rsid w:val="6D380520"/>
    <w:rsid w:val="6D475ACE"/>
    <w:rsid w:val="6D569032"/>
    <w:rsid w:val="6D7E0C46"/>
    <w:rsid w:val="6DD686D9"/>
    <w:rsid w:val="6E4B4869"/>
    <w:rsid w:val="6E4CEA45"/>
    <w:rsid w:val="6E5021EC"/>
    <w:rsid w:val="6E66CB05"/>
    <w:rsid w:val="6E6CC824"/>
    <w:rsid w:val="6E7E3E0C"/>
    <w:rsid w:val="6E83286D"/>
    <w:rsid w:val="6E8627BE"/>
    <w:rsid w:val="6EC0412A"/>
    <w:rsid w:val="6EE74ED8"/>
    <w:rsid w:val="6F42EF25"/>
    <w:rsid w:val="6F608CCF"/>
    <w:rsid w:val="6F690BB8"/>
    <w:rsid w:val="6F72573A"/>
    <w:rsid w:val="6F75EC1A"/>
    <w:rsid w:val="6F8A96E6"/>
    <w:rsid w:val="6FAC265D"/>
    <w:rsid w:val="6FE8F44E"/>
    <w:rsid w:val="6FEBF24D"/>
    <w:rsid w:val="701E53F3"/>
    <w:rsid w:val="701F2D2D"/>
    <w:rsid w:val="708B5FC4"/>
    <w:rsid w:val="70CCC7D1"/>
    <w:rsid w:val="711D082D"/>
    <w:rsid w:val="7123E946"/>
    <w:rsid w:val="713EDCBD"/>
    <w:rsid w:val="71540DF6"/>
    <w:rsid w:val="7158FB8C"/>
    <w:rsid w:val="7174B6C1"/>
    <w:rsid w:val="7180D8A7"/>
    <w:rsid w:val="718FDEC3"/>
    <w:rsid w:val="719A0104"/>
    <w:rsid w:val="71F1E93F"/>
    <w:rsid w:val="720AD172"/>
    <w:rsid w:val="721F6224"/>
    <w:rsid w:val="726617B7"/>
    <w:rsid w:val="72A39446"/>
    <w:rsid w:val="72C58C91"/>
    <w:rsid w:val="72D15CB4"/>
    <w:rsid w:val="72D18494"/>
    <w:rsid w:val="72D44213"/>
    <w:rsid w:val="72EA7780"/>
    <w:rsid w:val="7302DB0B"/>
    <w:rsid w:val="73108722"/>
    <w:rsid w:val="734033BA"/>
    <w:rsid w:val="73841B2A"/>
    <w:rsid w:val="73925F04"/>
    <w:rsid w:val="7394F983"/>
    <w:rsid w:val="73BABFFB"/>
    <w:rsid w:val="73E9F6C3"/>
    <w:rsid w:val="73EE2579"/>
    <w:rsid w:val="7430410D"/>
    <w:rsid w:val="74336F8F"/>
    <w:rsid w:val="7458B2BA"/>
    <w:rsid w:val="74FAEB8A"/>
    <w:rsid w:val="7517CF44"/>
    <w:rsid w:val="7518EB02"/>
    <w:rsid w:val="7539E7FA"/>
    <w:rsid w:val="756449C8"/>
    <w:rsid w:val="75659473"/>
    <w:rsid w:val="7588608C"/>
    <w:rsid w:val="759D39E6"/>
    <w:rsid w:val="759EA346"/>
    <w:rsid w:val="75A5E898"/>
    <w:rsid w:val="75B4E17E"/>
    <w:rsid w:val="75B6396B"/>
    <w:rsid w:val="75E43F3E"/>
    <w:rsid w:val="763AE932"/>
    <w:rsid w:val="764827E4"/>
    <w:rsid w:val="764AFC79"/>
    <w:rsid w:val="765A22F8"/>
    <w:rsid w:val="766029BF"/>
    <w:rsid w:val="7684A2DA"/>
    <w:rsid w:val="7688EF8E"/>
    <w:rsid w:val="76CCC6C3"/>
    <w:rsid w:val="76DE14C4"/>
    <w:rsid w:val="77082EBF"/>
    <w:rsid w:val="770AC401"/>
    <w:rsid w:val="770AFE04"/>
    <w:rsid w:val="77405E4B"/>
    <w:rsid w:val="7747177B"/>
    <w:rsid w:val="775209CC"/>
    <w:rsid w:val="7761DD5A"/>
    <w:rsid w:val="77C04F8A"/>
    <w:rsid w:val="77C179BE"/>
    <w:rsid w:val="77D43AB7"/>
    <w:rsid w:val="77F01A2B"/>
    <w:rsid w:val="78494E1C"/>
    <w:rsid w:val="7852BCAF"/>
    <w:rsid w:val="78A3FF20"/>
    <w:rsid w:val="795EBACE"/>
    <w:rsid w:val="7963A484"/>
    <w:rsid w:val="797289F4"/>
    <w:rsid w:val="7974C346"/>
    <w:rsid w:val="797E9EB4"/>
    <w:rsid w:val="799A86D5"/>
    <w:rsid w:val="79AF753E"/>
    <w:rsid w:val="79E9A4FD"/>
    <w:rsid w:val="7A0AE157"/>
    <w:rsid w:val="7A0AEA07"/>
    <w:rsid w:val="7A2A017F"/>
    <w:rsid w:val="7A40D992"/>
    <w:rsid w:val="7ACD498D"/>
    <w:rsid w:val="7AFFDDD2"/>
    <w:rsid w:val="7B06CFEC"/>
    <w:rsid w:val="7B36927A"/>
    <w:rsid w:val="7B3FDBA5"/>
    <w:rsid w:val="7B671776"/>
    <w:rsid w:val="7B90D1E2"/>
    <w:rsid w:val="7BAAFDA2"/>
    <w:rsid w:val="7BFB72C5"/>
    <w:rsid w:val="7C257AEF"/>
    <w:rsid w:val="7C382290"/>
    <w:rsid w:val="7C473C8C"/>
    <w:rsid w:val="7C717815"/>
    <w:rsid w:val="7CDFBC92"/>
    <w:rsid w:val="7CE7207F"/>
    <w:rsid w:val="7CED6EA0"/>
    <w:rsid w:val="7D4E6AB3"/>
    <w:rsid w:val="7D57129C"/>
    <w:rsid w:val="7DCD5BD2"/>
    <w:rsid w:val="7DCFF300"/>
    <w:rsid w:val="7DD249A1"/>
    <w:rsid w:val="7DF4CF86"/>
    <w:rsid w:val="7E377E94"/>
    <w:rsid w:val="7E5F5BAF"/>
    <w:rsid w:val="7E6E333C"/>
    <w:rsid w:val="7E716D82"/>
    <w:rsid w:val="7E80FE09"/>
    <w:rsid w:val="7E82E661"/>
    <w:rsid w:val="7E93461B"/>
    <w:rsid w:val="7EA160B5"/>
    <w:rsid w:val="7EBD0087"/>
    <w:rsid w:val="7EFD72A2"/>
    <w:rsid w:val="7F1340A4"/>
    <w:rsid w:val="7F2A400D"/>
    <w:rsid w:val="7F422BD1"/>
    <w:rsid w:val="7F5324FB"/>
    <w:rsid w:val="7FAEC4D6"/>
    <w:rsid w:val="7FBCA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3F710"/>
  <w15:docId w15:val="{439DB20D-44B5-43B0-9D71-50A5A80DB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3C0DEB6"/>
    <w:pPr>
      <w:widowControl w:val="0"/>
      <w:spacing w:line="240" w:lineRule="atLeast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1"/>
    <w:qFormat/>
    <w:rsid w:val="13C0DEB6"/>
    <w:pPr>
      <w:keepNext/>
      <w:numPr>
        <w:numId w:val="4"/>
      </w:numPr>
      <w:spacing w:before="12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"/>
    <w:qFormat/>
    <w:rsid w:val="13C0DEB6"/>
    <w:pPr>
      <w:outlineLvl w:val="1"/>
    </w:pPr>
  </w:style>
  <w:style w:type="paragraph" w:styleId="Heading3">
    <w:name w:val="heading 3"/>
    <w:basedOn w:val="Heading1"/>
    <w:next w:val="Normal"/>
    <w:uiPriority w:val="1"/>
    <w:qFormat/>
    <w:rsid w:val="13C0DEB6"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uiPriority w:val="1"/>
    <w:qFormat/>
    <w:rsid w:val="13C0DEB6"/>
    <w:p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uiPriority w:val="1"/>
    <w:qFormat/>
    <w:rsid w:val="13C0DEB6"/>
    <w:pPr>
      <w:numPr>
        <w:ilvl w:val="4"/>
        <w:numId w:val="8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1"/>
    <w:qFormat/>
    <w:rsid w:val="13C0DEB6"/>
    <w:pPr>
      <w:numPr>
        <w:ilvl w:val="5"/>
        <w:numId w:val="8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uiPriority w:val="1"/>
    <w:qFormat/>
    <w:rsid w:val="13C0DEB6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1"/>
    <w:qFormat/>
    <w:rsid w:val="13C0DEB6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"/>
    <w:qFormat/>
    <w:rsid w:val="13C0DEB6"/>
    <w:pPr>
      <w:numPr>
        <w:ilvl w:val="8"/>
        <w:numId w:val="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uiPriority w:val="1"/>
    <w:rsid w:val="13C0DEB6"/>
    <w:pPr>
      <w:spacing w:before="80"/>
      <w:ind w:left="720"/>
      <w:jc w:val="both"/>
    </w:pPr>
    <w:rPr>
      <w:color w:val="000000" w:themeColor="text1"/>
      <w:lang w:val="en-AU"/>
    </w:rPr>
  </w:style>
  <w:style w:type="paragraph" w:styleId="Title">
    <w:name w:val="Title"/>
    <w:basedOn w:val="Normal"/>
    <w:next w:val="Normal"/>
    <w:link w:val="TitleChar"/>
    <w:uiPriority w:val="1"/>
    <w:qFormat/>
    <w:rsid w:val="13C0DEB6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uiPriority w:val="1"/>
    <w:qFormat/>
    <w:rsid w:val="13C0DEB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NormalIndent">
    <w:name w:val="Normal Indent"/>
    <w:basedOn w:val="Normal"/>
    <w:uiPriority w:val="1"/>
    <w:semiHidden/>
    <w:rsid w:val="13C0DEB6"/>
    <w:pPr>
      <w:ind w:left="900" w:hanging="900"/>
    </w:pPr>
  </w:style>
  <w:style w:type="paragraph" w:styleId="TOC1">
    <w:name w:val="toc 1"/>
    <w:basedOn w:val="Normal"/>
    <w:next w:val="Normal"/>
    <w:uiPriority w:val="39"/>
    <w:rsid w:val="13C0DEB6"/>
    <w:pPr>
      <w:tabs>
        <w:tab w:val="left" w:pos="432"/>
        <w:tab w:val="right" w:pos="9360"/>
      </w:tabs>
      <w:spacing w:before="120" w:after="60"/>
      <w:ind w:right="720"/>
    </w:pPr>
  </w:style>
  <w:style w:type="paragraph" w:styleId="TOC2">
    <w:name w:val="toc 2"/>
    <w:basedOn w:val="Normal"/>
    <w:next w:val="Normal"/>
    <w:uiPriority w:val="39"/>
    <w:rsid w:val="13C0DEB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13C0DEB6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uiPriority w:val="99"/>
    <w:rsid w:val="13C0DE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13C0DE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17B11"/>
  </w:style>
  <w:style w:type="paragraph" w:styleId="TOC4">
    <w:name w:val="toc 4"/>
    <w:basedOn w:val="Normal"/>
    <w:next w:val="Normal"/>
    <w:uiPriority w:val="1"/>
    <w:semiHidden/>
    <w:rsid w:val="13C0DEB6"/>
    <w:pPr>
      <w:ind w:left="600"/>
    </w:pPr>
  </w:style>
  <w:style w:type="paragraph" w:styleId="TOC5">
    <w:name w:val="toc 5"/>
    <w:basedOn w:val="Normal"/>
    <w:next w:val="Normal"/>
    <w:uiPriority w:val="1"/>
    <w:semiHidden/>
    <w:rsid w:val="13C0DEB6"/>
    <w:pPr>
      <w:ind w:left="800"/>
    </w:pPr>
  </w:style>
  <w:style w:type="paragraph" w:styleId="Tabletext" w:customStyle="1">
    <w:name w:val="Tabletext"/>
    <w:basedOn w:val="Normal"/>
    <w:uiPriority w:val="1"/>
    <w:rsid w:val="13C0DEB6"/>
    <w:pPr>
      <w:keepLines/>
      <w:spacing w:after="120"/>
    </w:pPr>
  </w:style>
  <w:style w:type="paragraph" w:styleId="BodyText">
    <w:name w:val="Body Text"/>
    <w:basedOn w:val="Normal"/>
    <w:uiPriority w:val="1"/>
    <w:semiHidden/>
    <w:rsid w:val="13C0DEB6"/>
    <w:pPr>
      <w:keepLines/>
      <w:spacing w:after="120"/>
      <w:ind w:left="720"/>
    </w:pPr>
  </w:style>
  <w:style w:type="paragraph" w:styleId="TOC6">
    <w:name w:val="toc 6"/>
    <w:basedOn w:val="Normal"/>
    <w:next w:val="Normal"/>
    <w:uiPriority w:val="1"/>
    <w:semiHidden/>
    <w:rsid w:val="13C0DEB6"/>
    <w:pPr>
      <w:ind w:left="1000"/>
    </w:pPr>
  </w:style>
  <w:style w:type="paragraph" w:styleId="TOC7">
    <w:name w:val="toc 7"/>
    <w:basedOn w:val="Normal"/>
    <w:next w:val="Normal"/>
    <w:uiPriority w:val="1"/>
    <w:semiHidden/>
    <w:rsid w:val="13C0DEB6"/>
    <w:pPr>
      <w:ind w:left="1200"/>
    </w:pPr>
  </w:style>
  <w:style w:type="paragraph" w:styleId="TOC8">
    <w:name w:val="toc 8"/>
    <w:basedOn w:val="Normal"/>
    <w:next w:val="Normal"/>
    <w:uiPriority w:val="1"/>
    <w:semiHidden/>
    <w:rsid w:val="13C0DEB6"/>
    <w:pPr>
      <w:ind w:left="1400"/>
    </w:pPr>
  </w:style>
  <w:style w:type="paragraph" w:styleId="TOC9">
    <w:name w:val="toc 9"/>
    <w:basedOn w:val="Normal"/>
    <w:next w:val="Normal"/>
    <w:uiPriority w:val="1"/>
    <w:semiHidden/>
    <w:rsid w:val="13C0DEB6"/>
    <w:pPr>
      <w:ind w:left="1600"/>
    </w:pPr>
  </w:style>
  <w:style w:type="paragraph" w:styleId="Bullet1" w:customStyle="1">
    <w:name w:val="Bullet1"/>
    <w:basedOn w:val="Normal"/>
    <w:uiPriority w:val="1"/>
    <w:rsid w:val="13C0DEB6"/>
    <w:pPr>
      <w:ind w:left="720" w:hanging="432"/>
    </w:pPr>
  </w:style>
  <w:style w:type="paragraph" w:styleId="Bullet2" w:customStyle="1">
    <w:name w:val="Bullet2"/>
    <w:basedOn w:val="Normal"/>
    <w:uiPriority w:val="1"/>
    <w:rsid w:val="13C0DEB6"/>
    <w:pPr>
      <w:ind w:left="1440" w:hanging="360"/>
    </w:pPr>
    <w:rPr>
      <w:color w:val="000080"/>
    </w:rPr>
  </w:style>
  <w:style w:type="paragraph" w:styleId="DocumentMap">
    <w:name w:val="Document Map"/>
    <w:basedOn w:val="Normal"/>
    <w:uiPriority w:val="1"/>
    <w:semiHidden/>
    <w:rsid w:val="13C0DEB6"/>
  </w:style>
  <w:style w:type="character" w:styleId="FootnoteReference">
    <w:name w:val="footnote reference"/>
    <w:basedOn w:val="DefaultParagraphFont"/>
    <w:semiHidden/>
    <w:rsid w:val="00017B11"/>
    <w:rPr>
      <w:sz w:val="20"/>
      <w:szCs w:val="20"/>
      <w:vertAlign w:val="superscript"/>
    </w:rPr>
  </w:style>
  <w:style w:type="paragraph" w:styleId="FootnoteText">
    <w:name w:val="footnote text"/>
    <w:basedOn w:val="Normal"/>
    <w:uiPriority w:val="1"/>
    <w:semiHidden/>
    <w:rsid w:val="13C0DEB6"/>
    <w:pPr>
      <w:keepNext/>
      <w:keepLines/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uiPriority w:val="1"/>
    <w:rsid w:val="13C0DEB6"/>
    <w:pPr>
      <w:spacing w:before="480" w:after="60"/>
      <w:jc w:val="center"/>
    </w:pPr>
    <w:rPr>
      <w:b/>
      <w:bCs/>
      <w:sz w:val="32"/>
      <w:szCs w:val="32"/>
    </w:rPr>
  </w:style>
  <w:style w:type="paragraph" w:styleId="Paragraph1" w:customStyle="1">
    <w:name w:val="Paragraph1"/>
    <w:basedOn w:val="Normal"/>
    <w:uiPriority w:val="1"/>
    <w:rsid w:val="13C0DEB6"/>
    <w:pPr>
      <w:spacing w:before="80"/>
      <w:jc w:val="both"/>
    </w:pPr>
  </w:style>
  <w:style w:type="paragraph" w:styleId="Paragraph3" w:customStyle="1">
    <w:name w:val="Paragraph3"/>
    <w:basedOn w:val="Normal"/>
    <w:uiPriority w:val="1"/>
    <w:rsid w:val="13C0DEB6"/>
    <w:pPr>
      <w:spacing w:before="80"/>
      <w:ind w:left="1530"/>
      <w:jc w:val="both"/>
    </w:pPr>
  </w:style>
  <w:style w:type="paragraph" w:styleId="Paragraph4" w:customStyle="1">
    <w:name w:val="Paragraph4"/>
    <w:basedOn w:val="Normal"/>
    <w:uiPriority w:val="1"/>
    <w:rsid w:val="13C0DEB6"/>
    <w:pPr>
      <w:spacing w:before="80"/>
      <w:ind w:left="2250"/>
      <w:jc w:val="both"/>
    </w:pPr>
  </w:style>
  <w:style w:type="paragraph" w:styleId="BodyTextIndent">
    <w:name w:val="Body Text Indent"/>
    <w:basedOn w:val="Normal"/>
    <w:uiPriority w:val="1"/>
    <w:semiHidden/>
    <w:rsid w:val="13C0DEB6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uiPriority w:val="1"/>
    <w:rsid w:val="13C0DEB6"/>
    <w:pPr>
      <w:widowControl/>
      <w:spacing w:before="120"/>
      <w:jc w:val="both"/>
    </w:pPr>
  </w:style>
  <w:style w:type="paragraph" w:styleId="Bullet" w:customStyle="1">
    <w:name w:val="Bullet"/>
    <w:basedOn w:val="Normal"/>
    <w:uiPriority w:val="1"/>
    <w:rsid w:val="13C0DEB6"/>
    <w:pPr>
      <w:widowControl/>
      <w:numPr>
        <w:numId w:val="9"/>
      </w:numPr>
      <w:tabs>
        <w:tab w:val="left" w:pos="720"/>
        <w:tab w:val="num" w:pos="720"/>
      </w:tabs>
      <w:spacing w:before="120"/>
      <w:ind w:right="360"/>
      <w:jc w:val="both"/>
    </w:pPr>
  </w:style>
  <w:style w:type="paragraph" w:styleId="InfoBlue" w:customStyle="1">
    <w:name w:val="InfoBlue"/>
    <w:basedOn w:val="Normal"/>
    <w:next w:val="BodyText"/>
    <w:uiPriority w:val="1"/>
    <w:rsid w:val="13C0DEB6"/>
    <w:pPr>
      <w:tabs>
        <w:tab w:val="left" w:pos="381"/>
      </w:tabs>
      <w:spacing w:after="120"/>
      <w:ind w:left="360"/>
      <w:jc w:val="both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017B11"/>
    <w:rPr>
      <w:color w:val="0000FF"/>
      <w:u w:val="single"/>
    </w:rPr>
  </w:style>
  <w:style w:type="character" w:styleId="tw4winNone" w:customStyle="1">
    <w:name w:val="tw4winNone"/>
    <w:basedOn w:val="DefaultParagraphFont"/>
    <w:rsid w:val="00017B11"/>
  </w:style>
  <w:style w:type="character" w:styleId="tw4winExternal" w:customStyle="1">
    <w:name w:val="tw4winExternal"/>
    <w:basedOn w:val="DefaultParagraphFont"/>
    <w:rsid w:val="00017B11"/>
    <w:rPr>
      <w:rFonts w:ascii="Courier New" w:hAnsi="Courier New"/>
      <w:noProof/>
      <w:color w:val="808080"/>
    </w:rPr>
  </w:style>
  <w:style w:type="character" w:styleId="tw4winInternal" w:customStyle="1">
    <w:name w:val="tw4winInternal"/>
    <w:basedOn w:val="DefaultParagraphFont"/>
    <w:rsid w:val="00017B11"/>
    <w:rPr>
      <w:rFonts w:ascii="Courier New" w:hAnsi="Courier New"/>
      <w:noProof/>
      <w:color w:val="FF0000"/>
    </w:rPr>
  </w:style>
  <w:style w:type="character" w:styleId="tw4winMark" w:customStyle="1">
    <w:name w:val="tw4winMark"/>
    <w:rsid w:val="00017B11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017B11"/>
    <w:rPr>
      <w:color w:val="0000FF"/>
    </w:rPr>
  </w:style>
  <w:style w:type="character" w:styleId="tw4winPopup" w:customStyle="1">
    <w:name w:val="tw4winPopup"/>
    <w:rsid w:val="00017B11"/>
    <w:rPr>
      <w:rFonts w:ascii="Courier New" w:hAnsi="Courier New"/>
      <w:noProof/>
      <w:color w:val="008000"/>
    </w:rPr>
  </w:style>
  <w:style w:type="character" w:styleId="tw4winJump" w:customStyle="1">
    <w:name w:val="tw4winJump"/>
    <w:rsid w:val="00017B11"/>
    <w:rPr>
      <w:rFonts w:ascii="Courier New" w:hAnsi="Courier New"/>
      <w:noProof/>
      <w:color w:val="008080"/>
    </w:rPr>
  </w:style>
  <w:style w:type="character" w:styleId="DONOTTRANSLATE" w:customStyle="1">
    <w:name w:val="DO_NOT_TRANSLATE"/>
    <w:rsid w:val="00017B11"/>
    <w:rPr>
      <w:rFonts w:ascii="Courier New" w:hAnsi="Courier New"/>
      <w:noProof/>
      <w:color w:val="800000"/>
    </w:rPr>
  </w:style>
  <w:style w:type="paragraph" w:styleId="infoblue0" w:customStyle="1">
    <w:name w:val="infoblue"/>
    <w:basedOn w:val="Normal"/>
    <w:uiPriority w:val="1"/>
    <w:rsid w:val="13C0DEB6"/>
    <w:pPr>
      <w:widowControl/>
      <w:spacing w:after="120"/>
      <w:ind w:left="720"/>
    </w:pPr>
    <w:rPr>
      <w:i/>
      <w:iCs/>
      <w:color w:val="0000FF"/>
    </w:rPr>
  </w:style>
  <w:style w:type="character" w:styleId="PlaceholderText">
    <w:name w:val="Placeholder Text"/>
    <w:basedOn w:val="DefaultParagraphFont"/>
    <w:uiPriority w:val="99"/>
    <w:semiHidden/>
    <w:rsid w:val="005464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94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13C0DEB6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13C0DEB6"/>
    <w:rPr>
      <w:noProof w:val="0"/>
      <w:lang w:val="pt-B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13C0DE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13C0DEB6"/>
    <w:rPr>
      <w:b/>
      <w:bCs/>
      <w:noProof w:val="0"/>
      <w:lang w:val="pt-B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13C0DEB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13C0DEB6"/>
    <w:rPr>
      <w:rFonts w:ascii="Segoe UI" w:hAnsi="Segoe UI" w:eastAsia="Times New Roman" w:cs="Segoe UI"/>
      <w:noProof w:val="0"/>
      <w:sz w:val="18"/>
      <w:szCs w:val="18"/>
      <w:lang w:val="pt-BR" w:eastAsia="en-US"/>
    </w:rPr>
  </w:style>
  <w:style w:type="character" w:styleId="TitleChar" w:customStyle="1">
    <w:name w:val="Title Char"/>
    <w:basedOn w:val="DefaultParagraphFont"/>
    <w:link w:val="Title"/>
    <w:uiPriority w:val="1"/>
    <w:rsid w:val="13C0DEB6"/>
    <w:rPr>
      <w:rFonts w:ascii="Arial" w:hAnsi="Arial" w:eastAsia="Times New Roman" w:cs="Times New Roman"/>
      <w:b/>
      <w:bCs/>
      <w:noProof w:val="0"/>
      <w:sz w:val="36"/>
      <w:szCs w:val="36"/>
      <w:lang w:val="pt-BR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13C0DEB6"/>
    <w:rPr>
      <w:noProof w:val="0"/>
      <w:lang w:val="pt-BR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13C0DEB6"/>
    <w:rPr>
      <w:noProof w:val="0"/>
      <w:lang w:val="pt-BR" w:eastAsia="en-US"/>
    </w:rPr>
  </w:style>
  <w:style w:type="paragraph" w:styleId="Corpodetexto1" w:customStyle="1">
    <w:name w:val="Corpo de texto1"/>
    <w:rsid w:val="00C97783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table" w:styleId="TableGrid">
    <w:name w:val="Table Grid"/>
    <w:basedOn w:val="TableNormal"/>
    <w:uiPriority w:val="39"/>
    <w:rsid w:val="008B74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13C0DEB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1"/>
    <w:rsid w:val="13C0DEB6"/>
    <w:rPr>
      <w:rFonts w:ascii="Arial" w:hAnsi="Arial" w:eastAsia="Times New Roman" w:cs="Times New Roman"/>
      <w:b/>
      <w:bCs/>
      <w:noProof w:val="0"/>
      <w:lang w:eastAsia="en-US"/>
    </w:rPr>
  </w:style>
  <w:style w:type="character" w:styleId="normaltextrun" w:customStyle="1">
    <w:name w:val="normaltextrun"/>
    <w:basedOn w:val="DefaultParagraphFont"/>
    <w:rsid w:val="000C1884"/>
  </w:style>
  <w:style w:type="character" w:styleId="spellingerror" w:customStyle="1">
    <w:name w:val="spellingerror"/>
    <w:basedOn w:val="DefaultParagraphFont"/>
    <w:rsid w:val="000E5D86"/>
  </w:style>
  <w:style w:type="paragraph" w:styleId="Caption">
    <w:name w:val="caption"/>
    <w:basedOn w:val="Normal"/>
    <w:next w:val="Normal"/>
    <w:uiPriority w:val="35"/>
    <w:unhideWhenUsed/>
    <w:qFormat/>
    <w:rsid w:val="13C0DEB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13C0DEB6"/>
  </w:style>
  <w:style w:type="character" w:styleId="UnresolvedMention">
    <w:name w:val="Unresolved Mention"/>
    <w:basedOn w:val="DefaultParagraphFont"/>
    <w:uiPriority w:val="99"/>
    <w:semiHidden/>
    <w:unhideWhenUsed/>
    <w:rsid w:val="00617AD3"/>
    <w:rPr>
      <w:color w:val="605E5C"/>
      <w:shd w:val="clear" w:color="auto" w:fill="E1DFDD"/>
    </w:rPr>
  </w:style>
  <w:style w:type="paragraph" w:styleId="paragraph" w:customStyle="1">
    <w:name w:val="paragraph"/>
    <w:basedOn w:val="Normal"/>
    <w:uiPriority w:val="1"/>
    <w:rsid w:val="13C0DEB6"/>
    <w:pPr>
      <w:widowControl/>
      <w:spacing w:beforeAutospacing="1" w:afterAutospacing="1"/>
    </w:pPr>
    <w:rPr>
      <w:lang w:eastAsia="pt-BR"/>
    </w:rPr>
  </w:style>
  <w:style w:type="character" w:styleId="eop" w:customStyle="1">
    <w:name w:val="eop"/>
    <w:basedOn w:val="DefaultParagraphFont"/>
    <w:rsid w:val="002901A4"/>
  </w:style>
  <w:style w:type="paragraph" w:styleId="Quote">
    <w:name w:val="Quote"/>
    <w:basedOn w:val="Normal"/>
    <w:next w:val="Normal"/>
    <w:link w:val="QuoteChar"/>
    <w:uiPriority w:val="29"/>
    <w:qFormat/>
    <w:rsid w:val="13C0DE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3C0DEB6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QuoteChar" w:customStyle="1">
    <w:name w:val="Quote Char"/>
    <w:basedOn w:val="DefaultParagraphFont"/>
    <w:link w:val="Quote"/>
    <w:uiPriority w:val="29"/>
    <w:rsid w:val="13C0DEB6"/>
    <w:rPr>
      <w:i/>
      <w:iCs/>
      <w:noProof w:val="0"/>
      <w:color w:val="404040" w:themeColor="text1" w:themeTint="BF"/>
      <w:lang w:val="pt-B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3C0DEB6"/>
    <w:rPr>
      <w:i/>
      <w:iCs/>
      <w:noProof w:val="0"/>
      <w:color w:val="5B9BD5" w:themeColor="accent1"/>
      <w:lang w:val="pt-B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3C0DEB6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13C0DEB6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yperlink" Target="https://bookcreator.com/" TargetMode="External" Id="rId18" /><Relationship Type="http://schemas.openxmlformats.org/officeDocument/2006/relationships/header" Target="header4.xml" Id="rId26" /><Relationship Type="http://schemas.openxmlformats.org/officeDocument/2006/relationships/customXml" Target="../customXml/item3.xml" Id="rId3" /><Relationship Type="http://schemas.openxmlformats.org/officeDocument/2006/relationships/hyperlink" Target="https://medium.com/@portugue" TargetMode="Externa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yperlink" Target="https://www.behance.net/" TargetMode="External" Id="rId17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hyperlink" Target="https://mahara.org/" TargetMode="External" Id="rId20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header" Target="header3.xml" Id="rId24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hyperlink" Target="https://pt.wix.com/" TargetMode="Externa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hyperlink" Target="https://www.krop.com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spark.adobe.com/pt-BR/features" TargetMode="External" Id="rId22" /><Relationship Type="http://schemas.openxmlformats.org/officeDocument/2006/relationships/fontTable" Target="fontTable.xml" Id="rId27" /><Relationship Type="http://schemas.openxmlformats.org/officeDocument/2006/relationships/glossaryDocument" Target="glossary/document.xml" Id="R5e82d6ebca24479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01-Desenvolvimento\Templates\Engenharia\Esp-Componente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d1c76-9ecc-4298-927f-7696f200a150}"/>
      </w:docPartPr>
      <w:docPartBody>
        <w:p w14:paraId="686BA5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4C8BFD2CFF1C4A9D8ECB644CE3D494" ma:contentTypeVersion="4" ma:contentTypeDescription="Crie um novo documento." ma:contentTypeScope="" ma:versionID="95b95e8649f914597e3db014e6409391">
  <xsd:schema xmlns:xsd="http://www.w3.org/2001/XMLSchema" xmlns:xs="http://www.w3.org/2001/XMLSchema" xmlns:p="http://schemas.microsoft.com/office/2006/metadata/properties" xmlns:ns2="27f173de-e6af-4b0f-9d2b-7008e483114b" targetNamespace="http://schemas.microsoft.com/office/2006/metadata/properties" ma:root="true" ma:fieldsID="d1c39864005553d6a8781c3c6320c030" ns2:_="">
    <xsd:import namespace="27f173de-e6af-4b0f-9d2b-7008e4831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73de-e6af-4b0f-9d2b-7008e4831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E4463-ACC8-426C-B6EE-20D5B090D7E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7f173de-e6af-4b0f-9d2b-7008e483114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1ACF85-6C3B-4205-ACED-327570122BA8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F93099A-C078-4583-91A9-2A53E8F38DD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D470A3-EEA3-4844-A30A-2F5729329E6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Esp-Componente.dot</ap:Template>
  <ap:Application>Microsoft Word for the web</ap:Application>
  <ap:DocSecurity>4</ap:DocSecurity>
  <ap:ScaleCrop>false</ap:ScaleCrop>
  <ap:Manager>CITAR – INPE /</ap:Manager>
  <ap:Company>&lt;Nome da Inst. Parceira&gt;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&lt;Nome do Componente&gt;</dc:title>
  <dc:subject>&lt;Nome do Projeto&gt;</dc:subject>
  <dc:creator>&lt;Nome do Autor&gt;</dc:creator>
  <keywords>Processo de  Desenvolvimento de Software</keywords>
  <dc:description>Este documento é resultado da proposta de Doutorado de M: Magda Ap. Silvério Miyashiro, pelo INPE</dc:description>
  <lastModifiedBy>MATHEUS DA SILVA FERREIRA</lastModifiedBy>
  <revision>326</revision>
  <lastPrinted>2023-09-04T18:16:00.0000000Z</lastPrinted>
  <dcterms:created xsi:type="dcterms:W3CDTF">2023-08-27T18:20:00.0000000Z</dcterms:created>
  <dcterms:modified xsi:type="dcterms:W3CDTF">2023-09-25T22:33:28.1627815Z</dcterms:modified>
  <category>Especificação de Componente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0x010100944C8BFD2CFF1C4A9D8ECB644CE3D494</vt:lpwstr>
  </property>
  <property fmtid="{D5CDD505-2E9C-101B-9397-08002B2CF9AE}" pid="3" name="GrammarlyDocumentId">
    <vt:lpwstr>de10bb9b8d122b13fffe7f9b4066b1c5a14f7ed4038b5bc350a71907d3d9f3ec</vt:lpwstr>
  </property>
</Properties>
</file>